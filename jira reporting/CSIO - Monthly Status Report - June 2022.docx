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434EA" w14:textId="0CF64DDE" w:rsidR="00460B58" w:rsidRPr="00460B58" w:rsidRDefault="00B54B7A" w:rsidP="00460B58">
      <w:pPr>
        <w:pStyle w:val="Title"/>
        <w:spacing w:before="120" w:after="240"/>
        <w:rPr>
          <w:rFonts w:asciiTheme="minorHAnsi" w:hAnsiTheme="minorHAnsi"/>
          <w:color w:val="F07F09" w:themeColor="accent1"/>
          <w:sz w:val="24"/>
          <w:szCs w:val="24"/>
        </w:rPr>
      </w:pPr>
      <w:r>
        <w:rPr>
          <w:rFonts w:asciiTheme="minorHAnsi" w:hAnsiTheme="minorHAnsi"/>
          <w:color w:val="F07F09" w:themeColor="accent1"/>
          <w:sz w:val="24"/>
          <w:szCs w:val="24"/>
        </w:rPr>
        <w:t>Drawdown</w:t>
      </w:r>
      <w:r w:rsidR="00480006" w:rsidRPr="00852721">
        <w:rPr>
          <w:rFonts w:asciiTheme="minorHAnsi" w:hAnsiTheme="minorHAnsi"/>
          <w:color w:val="F07F09" w:themeColor="accent1"/>
          <w:sz w:val="24"/>
          <w:szCs w:val="24"/>
        </w:rPr>
        <w:t xml:space="preserve"> Report</w:t>
      </w:r>
      <w:r w:rsidR="00A67525">
        <w:rPr>
          <w:rFonts w:asciiTheme="minorHAnsi" w:hAnsiTheme="minorHAnsi"/>
          <w:color w:val="F07F09" w:themeColor="accent1"/>
          <w:sz w:val="24"/>
          <w:szCs w:val="24"/>
        </w:rPr>
        <w:t>:</w:t>
      </w:r>
      <w:r w:rsidR="003704FA">
        <w:rPr>
          <w:rFonts w:asciiTheme="minorHAnsi" w:hAnsiTheme="minorHAnsi"/>
          <w:color w:val="F07F09" w:themeColor="accent1"/>
          <w:sz w:val="24"/>
          <w:szCs w:val="24"/>
        </w:rPr>
        <w:t xml:space="preserve"> </w:t>
      </w:r>
      <w:r w:rsidR="00524DA8">
        <w:rPr>
          <w:rFonts w:asciiTheme="minorHAnsi" w:hAnsiTheme="minorHAnsi"/>
          <w:color w:val="F07F09" w:themeColor="accent1"/>
          <w:sz w:val="24"/>
          <w:szCs w:val="24"/>
        </w:rPr>
        <w:t>June</w:t>
      </w:r>
      <w:r w:rsidR="00C94ACA">
        <w:rPr>
          <w:rFonts w:asciiTheme="minorHAnsi" w:hAnsiTheme="minorHAnsi"/>
          <w:color w:val="F07F09" w:themeColor="accent1"/>
          <w:sz w:val="24"/>
          <w:szCs w:val="24"/>
        </w:rPr>
        <w:t xml:space="preserve"> </w:t>
      </w:r>
      <w:r w:rsidR="00D430EC">
        <w:rPr>
          <w:rFonts w:asciiTheme="minorHAnsi" w:hAnsiTheme="minorHAnsi"/>
          <w:color w:val="F07F09" w:themeColor="accent1"/>
          <w:sz w:val="24"/>
          <w:szCs w:val="24"/>
        </w:rPr>
        <w:t>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69"/>
        <w:gridCol w:w="5170"/>
      </w:tblGrid>
      <w:tr w:rsidR="005D506C" w:rsidRPr="00691DA5" w14:paraId="6F80779D" w14:textId="77777777" w:rsidTr="00DE711F">
        <w:tc>
          <w:tcPr>
            <w:tcW w:w="5169" w:type="dxa"/>
          </w:tcPr>
          <w:p w14:paraId="7A2F6218" w14:textId="77777777" w:rsidR="005D506C" w:rsidRPr="004D6056" w:rsidRDefault="005D506C" w:rsidP="00DE711F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4D6056">
              <w:rPr>
                <w:rFonts w:asciiTheme="majorHAnsi" w:hAnsiTheme="majorHAnsi"/>
                <w:b/>
                <w:sz w:val="18"/>
                <w:szCs w:val="18"/>
              </w:rPr>
              <w:t xml:space="preserve">Project Name: </w:t>
            </w:r>
            <w:r w:rsidR="000C4FDF" w:rsidRPr="004D6056">
              <w:rPr>
                <w:rFonts w:asciiTheme="majorHAnsi" w:hAnsiTheme="majorHAnsi"/>
                <w:b/>
                <w:sz w:val="18"/>
                <w:szCs w:val="18"/>
              </w:rPr>
              <w:t>Center for Study of Insurance Operations</w:t>
            </w:r>
          </w:p>
        </w:tc>
        <w:tc>
          <w:tcPr>
            <w:tcW w:w="5170" w:type="dxa"/>
          </w:tcPr>
          <w:p w14:paraId="06D3340C" w14:textId="77777777" w:rsidR="005D506C" w:rsidRPr="00691DA5" w:rsidRDefault="005D506C" w:rsidP="00DE711F">
            <w:pPr>
              <w:rPr>
                <w:rFonts w:asciiTheme="majorHAnsi" w:hAnsiTheme="majorHAnsi"/>
                <w:sz w:val="18"/>
                <w:szCs w:val="18"/>
              </w:rPr>
            </w:pPr>
            <w:r w:rsidRPr="00691DA5">
              <w:rPr>
                <w:rFonts w:asciiTheme="majorHAnsi" w:hAnsiTheme="majorHAnsi"/>
                <w:sz w:val="18"/>
                <w:szCs w:val="18"/>
              </w:rPr>
              <w:t xml:space="preserve">Project Number: </w:t>
            </w:r>
            <w:r w:rsidR="00186836" w:rsidRPr="00A55266">
              <w:rPr>
                <w:rFonts w:asciiTheme="majorHAnsi" w:hAnsiTheme="majorHAnsi"/>
                <w:sz w:val="18"/>
                <w:szCs w:val="18"/>
              </w:rPr>
              <w:t>A9ZM4001</w:t>
            </w:r>
          </w:p>
        </w:tc>
      </w:tr>
      <w:tr w:rsidR="005D506C" w:rsidRPr="00691DA5" w14:paraId="09C8D40E" w14:textId="77777777" w:rsidTr="00DE711F">
        <w:tc>
          <w:tcPr>
            <w:tcW w:w="5169" w:type="dxa"/>
          </w:tcPr>
          <w:p w14:paraId="2E79B846" w14:textId="3CAAA989" w:rsidR="005D506C" w:rsidRPr="004D6056" w:rsidRDefault="005D506C" w:rsidP="00DE711F">
            <w:pPr>
              <w:rPr>
                <w:rFonts w:asciiTheme="majorHAnsi" w:hAnsiTheme="majorHAnsi"/>
                <w:b/>
                <w:sz w:val="18"/>
                <w:szCs w:val="18"/>
              </w:rPr>
            </w:pPr>
            <w:r w:rsidRPr="004D6056">
              <w:rPr>
                <w:rFonts w:asciiTheme="majorHAnsi" w:hAnsiTheme="majorHAnsi"/>
                <w:b/>
                <w:sz w:val="18"/>
                <w:szCs w:val="18"/>
              </w:rPr>
              <w:t xml:space="preserve">For Period: </w:t>
            </w:r>
            <w:r w:rsidR="00524DA8">
              <w:rPr>
                <w:rFonts w:asciiTheme="majorHAnsi" w:hAnsiTheme="majorHAnsi"/>
                <w:b/>
                <w:sz w:val="18"/>
                <w:szCs w:val="18"/>
              </w:rPr>
              <w:t>June</w:t>
            </w:r>
            <w:r w:rsidR="00E12096">
              <w:rPr>
                <w:rFonts w:asciiTheme="majorHAnsi" w:hAnsiTheme="majorHAnsi"/>
                <w:b/>
                <w:sz w:val="18"/>
                <w:szCs w:val="18"/>
              </w:rPr>
              <w:t xml:space="preserve"> 1</w:t>
            </w:r>
            <w:r w:rsidRPr="004D6056">
              <w:rPr>
                <w:rFonts w:asciiTheme="majorHAnsi" w:hAnsiTheme="majorHAnsi"/>
                <w:b/>
                <w:sz w:val="18"/>
                <w:szCs w:val="18"/>
                <w:vertAlign w:val="superscript"/>
              </w:rPr>
              <w:t>st</w:t>
            </w:r>
            <w:r w:rsidR="00A67525">
              <w:rPr>
                <w:rFonts w:asciiTheme="majorHAnsi" w:hAnsiTheme="majorHAnsi"/>
                <w:b/>
                <w:sz w:val="18"/>
                <w:szCs w:val="18"/>
              </w:rPr>
              <w:t xml:space="preserve">, </w:t>
            </w:r>
            <w:proofErr w:type="gramStart"/>
            <w:r w:rsidR="00D430EC">
              <w:rPr>
                <w:rFonts w:asciiTheme="majorHAnsi" w:hAnsiTheme="majorHAnsi"/>
                <w:b/>
                <w:sz w:val="18"/>
                <w:szCs w:val="18"/>
              </w:rPr>
              <w:t>2022</w:t>
            </w:r>
            <w:proofErr w:type="gramEnd"/>
            <w:r w:rsidR="00DF50EE">
              <w:rPr>
                <w:rFonts w:asciiTheme="majorHAnsi" w:hAnsiTheme="majorHAnsi"/>
                <w:b/>
                <w:sz w:val="18"/>
                <w:szCs w:val="18"/>
              </w:rPr>
              <w:t xml:space="preserve"> </w:t>
            </w:r>
            <w:r w:rsidRPr="004D6056">
              <w:rPr>
                <w:rFonts w:asciiTheme="majorHAnsi" w:hAnsiTheme="majorHAnsi"/>
                <w:b/>
                <w:sz w:val="18"/>
                <w:szCs w:val="18"/>
              </w:rPr>
              <w:t xml:space="preserve">to </w:t>
            </w:r>
            <w:r w:rsidR="00524DA8">
              <w:rPr>
                <w:rFonts w:asciiTheme="majorHAnsi" w:hAnsiTheme="majorHAnsi"/>
                <w:b/>
                <w:sz w:val="18"/>
                <w:szCs w:val="18"/>
              </w:rPr>
              <w:t xml:space="preserve">June </w:t>
            </w:r>
            <w:r w:rsidR="00D32A8C">
              <w:rPr>
                <w:rFonts w:asciiTheme="majorHAnsi" w:hAnsiTheme="majorHAnsi"/>
                <w:b/>
                <w:sz w:val="18"/>
                <w:szCs w:val="18"/>
              </w:rPr>
              <w:t>3</w:t>
            </w:r>
            <w:r w:rsidR="00524DA8">
              <w:rPr>
                <w:rFonts w:asciiTheme="majorHAnsi" w:hAnsiTheme="majorHAnsi"/>
                <w:b/>
                <w:sz w:val="18"/>
                <w:szCs w:val="18"/>
              </w:rPr>
              <w:t>0</w:t>
            </w:r>
            <w:r w:rsidR="00524DA8" w:rsidRPr="00524DA8">
              <w:rPr>
                <w:rFonts w:asciiTheme="majorHAnsi" w:hAnsiTheme="majorHAnsi"/>
                <w:b/>
                <w:sz w:val="18"/>
                <w:szCs w:val="18"/>
                <w:vertAlign w:val="superscript"/>
              </w:rPr>
              <w:t>th</w:t>
            </w:r>
            <w:r w:rsidR="00940FDF">
              <w:rPr>
                <w:rFonts w:asciiTheme="majorHAnsi" w:hAnsiTheme="majorHAnsi"/>
                <w:b/>
                <w:sz w:val="18"/>
                <w:szCs w:val="18"/>
              </w:rPr>
              <w:t>,</w:t>
            </w:r>
            <w:r w:rsidRPr="004D6056">
              <w:rPr>
                <w:rFonts w:asciiTheme="majorHAnsi" w:hAnsiTheme="majorHAnsi"/>
                <w:b/>
                <w:sz w:val="18"/>
                <w:szCs w:val="18"/>
              </w:rPr>
              <w:t xml:space="preserve"> </w:t>
            </w:r>
            <w:r w:rsidR="00D430EC">
              <w:rPr>
                <w:rFonts w:asciiTheme="majorHAnsi" w:hAnsiTheme="majorHAnsi"/>
                <w:b/>
                <w:sz w:val="18"/>
                <w:szCs w:val="18"/>
              </w:rPr>
              <w:t>2022</w:t>
            </w:r>
          </w:p>
        </w:tc>
        <w:tc>
          <w:tcPr>
            <w:tcW w:w="5170" w:type="dxa"/>
          </w:tcPr>
          <w:p w14:paraId="0E9F212F" w14:textId="77777777" w:rsidR="005D506C" w:rsidRPr="00691DA5" w:rsidRDefault="005D506C" w:rsidP="00DE711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4C90CD07" w14:textId="27D8EB28" w:rsidR="00EC6B93" w:rsidRDefault="005D506C" w:rsidP="005D506C">
      <w:pPr>
        <w:spacing w:line="240" w:lineRule="auto"/>
        <w:rPr>
          <w:rFonts w:asciiTheme="majorHAnsi" w:hAnsiTheme="majorHAnsi"/>
          <w:b/>
          <w:i/>
          <w:color w:val="808080" w:themeColor="background1" w:themeShade="80"/>
          <w:sz w:val="18"/>
          <w:szCs w:val="18"/>
        </w:rPr>
      </w:pPr>
      <w:r w:rsidRPr="00691DA5">
        <w:rPr>
          <w:rFonts w:asciiTheme="majorHAnsi" w:hAnsiTheme="majorHAnsi"/>
          <w:b/>
          <w:i/>
          <w:color w:val="808080" w:themeColor="background1" w:themeShade="80"/>
          <w:sz w:val="18"/>
          <w:szCs w:val="18"/>
        </w:rPr>
        <w:t xml:space="preserve"> </w:t>
      </w:r>
    </w:p>
    <w:p w14:paraId="47C2223E" w14:textId="77777777" w:rsidR="00460B58" w:rsidRDefault="00460B58" w:rsidP="005D506C">
      <w:pPr>
        <w:spacing w:line="240" w:lineRule="auto"/>
        <w:rPr>
          <w:rFonts w:asciiTheme="majorHAnsi" w:hAnsiTheme="majorHAnsi"/>
          <w:b/>
          <w:i/>
          <w:color w:val="808080" w:themeColor="background1" w:themeShade="80"/>
          <w:sz w:val="18"/>
          <w:szCs w:val="18"/>
        </w:rPr>
      </w:pPr>
    </w:p>
    <w:p w14:paraId="420B29D4" w14:textId="2B3B3129" w:rsidR="005D506C" w:rsidRPr="00691DA5" w:rsidRDefault="005D506C" w:rsidP="005D506C">
      <w:pPr>
        <w:spacing w:line="240" w:lineRule="auto"/>
        <w:rPr>
          <w:rFonts w:asciiTheme="majorHAnsi" w:hAnsiTheme="majorHAnsi"/>
          <w:b/>
          <w:i/>
          <w:color w:val="808080" w:themeColor="background1" w:themeShade="80"/>
          <w:sz w:val="18"/>
          <w:szCs w:val="18"/>
        </w:rPr>
      </w:pPr>
      <w:r w:rsidRPr="00691DA5">
        <w:rPr>
          <w:rFonts w:asciiTheme="majorHAnsi" w:hAnsiTheme="majorHAnsi"/>
          <w:b/>
          <w:i/>
          <w:color w:val="808080" w:themeColor="background1" w:themeShade="80"/>
          <w:sz w:val="18"/>
          <w:szCs w:val="18"/>
        </w:rPr>
        <w:t>Executive Summary</w:t>
      </w:r>
    </w:p>
    <w:tbl>
      <w:tblPr>
        <w:tblStyle w:val="PlainTable1"/>
        <w:tblW w:w="10350" w:type="dxa"/>
        <w:tblInd w:w="-5" w:type="dxa"/>
        <w:tblLook w:val="04A0" w:firstRow="1" w:lastRow="0" w:firstColumn="1" w:lastColumn="0" w:noHBand="0" w:noVBand="1"/>
      </w:tblPr>
      <w:tblGrid>
        <w:gridCol w:w="1459"/>
        <w:gridCol w:w="8891"/>
      </w:tblGrid>
      <w:tr w:rsidR="005D506C" w:rsidRPr="00691DA5" w14:paraId="1D275CD1" w14:textId="77777777" w:rsidTr="00E97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14:paraId="41507FA9" w14:textId="77777777" w:rsidR="005D506C" w:rsidRPr="00691DA5" w:rsidRDefault="005D506C" w:rsidP="00DE711F">
            <w:pPr>
              <w:rPr>
                <w:rFonts w:asciiTheme="majorHAnsi" w:hAnsiTheme="majorHAnsi"/>
                <w:b w:val="0"/>
                <w:sz w:val="18"/>
                <w:szCs w:val="18"/>
              </w:rPr>
            </w:pPr>
            <w:r w:rsidRPr="00691DA5">
              <w:rPr>
                <w:rFonts w:asciiTheme="majorHAnsi" w:hAnsiTheme="majorHAnsi"/>
                <w:sz w:val="18"/>
                <w:szCs w:val="18"/>
              </w:rPr>
              <w:t>Overall</w:t>
            </w:r>
          </w:p>
        </w:tc>
        <w:tc>
          <w:tcPr>
            <w:tcW w:w="8891" w:type="dxa"/>
          </w:tcPr>
          <w:p w14:paraId="66D6AC2F" w14:textId="5A9259FA" w:rsidR="00B1237F" w:rsidRDefault="005D506C" w:rsidP="00B12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18"/>
                <w:szCs w:val="18"/>
              </w:rPr>
            </w:pPr>
            <w:r w:rsidRPr="000E1C7B">
              <w:rPr>
                <w:rFonts w:asciiTheme="majorHAnsi" w:hAnsiTheme="majorHAnsi"/>
                <w:sz w:val="18"/>
                <w:szCs w:val="18"/>
              </w:rPr>
              <w:t>Key topics</w:t>
            </w:r>
          </w:p>
          <w:p w14:paraId="3B92A4E9" w14:textId="03CD575D" w:rsidR="00D01B5C" w:rsidRDefault="00D01B5C" w:rsidP="00B12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18"/>
                <w:szCs w:val="18"/>
              </w:rPr>
            </w:pPr>
          </w:p>
          <w:p w14:paraId="4EE8F12B" w14:textId="7FF6B0FF" w:rsidR="00270E8B" w:rsidRPr="00461439" w:rsidRDefault="00D430EC" w:rsidP="004A0129">
            <w:pPr>
              <w:pStyle w:val="ListParagraph"/>
              <w:numPr>
                <w:ilvl w:val="0"/>
                <w:numId w:val="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18"/>
                <w:szCs w:val="18"/>
              </w:rPr>
            </w:pPr>
            <w:r>
              <w:rPr>
                <w:rFonts w:asciiTheme="majorHAnsi" w:hAnsiTheme="majorHAnsi"/>
                <w:b w:val="0"/>
                <w:bCs w:val="0"/>
                <w:sz w:val="18"/>
                <w:szCs w:val="18"/>
              </w:rPr>
              <w:t>2022</w:t>
            </w:r>
            <w:r w:rsidR="00027896">
              <w:rPr>
                <w:rFonts w:asciiTheme="majorHAnsi" w:hAnsiTheme="majorHAnsi"/>
                <w:b w:val="0"/>
                <w:bCs w:val="0"/>
                <w:sz w:val="18"/>
                <w:szCs w:val="18"/>
              </w:rPr>
              <w:t xml:space="preserve"> Enhancement Items: </w:t>
            </w:r>
          </w:p>
          <w:p w14:paraId="136EDD54" w14:textId="77777777" w:rsidR="00461439" w:rsidRPr="00461439" w:rsidRDefault="00461439" w:rsidP="00461439">
            <w:pPr>
              <w:pStyle w:val="ListParagraph"/>
              <w:ind w:left="4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18"/>
                <w:szCs w:val="18"/>
              </w:rPr>
            </w:pPr>
          </w:p>
          <w:p w14:paraId="765D293F" w14:textId="5815D344" w:rsidR="00461439" w:rsidRDefault="00461439" w:rsidP="00461439">
            <w:pPr>
              <w:pStyle w:val="ListParagraph"/>
              <w:ind w:left="4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E33B79">
              <w:rPr>
                <w:rFonts w:asciiTheme="majorHAnsi" w:hAnsiTheme="majorHAnsi"/>
                <w:sz w:val="18"/>
                <w:szCs w:val="18"/>
              </w:rPr>
              <w:t xml:space="preserve">Release 1: </w:t>
            </w:r>
            <w:r w:rsidR="00F80546" w:rsidRPr="00F80546">
              <w:rPr>
                <w:rFonts w:asciiTheme="majorHAnsi" w:hAnsiTheme="majorHAnsi"/>
                <w:b w:val="0"/>
                <w:bCs w:val="0"/>
                <w:sz w:val="18"/>
                <w:szCs w:val="18"/>
              </w:rPr>
              <w:t xml:space="preserve">DLVR-40 | Have the </w:t>
            </w:r>
            <w:proofErr w:type="spellStart"/>
            <w:r w:rsidR="00F80546" w:rsidRPr="00F80546">
              <w:rPr>
                <w:rFonts w:asciiTheme="majorHAnsi" w:hAnsiTheme="majorHAnsi"/>
                <w:b w:val="0"/>
                <w:bCs w:val="0"/>
                <w:sz w:val="18"/>
                <w:szCs w:val="18"/>
              </w:rPr>
              <w:t>eSlip</w:t>
            </w:r>
            <w:proofErr w:type="spellEnd"/>
            <w:r w:rsidR="00F80546" w:rsidRPr="00F80546">
              <w:rPr>
                <w:rFonts w:asciiTheme="majorHAnsi" w:hAnsiTheme="majorHAnsi"/>
                <w:b w:val="0"/>
                <w:bCs w:val="0"/>
                <w:sz w:val="18"/>
                <w:szCs w:val="18"/>
              </w:rPr>
              <w:t xml:space="preserve"> show as an expired slip once the expire date has passed</w:t>
            </w:r>
          </w:p>
          <w:p w14:paraId="75DA6EE5" w14:textId="06ABAFDE" w:rsidR="00461439" w:rsidRDefault="00461439" w:rsidP="00461439">
            <w:pPr>
              <w:pStyle w:val="ListParagraph"/>
              <w:ind w:left="4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Release 2: </w:t>
            </w:r>
            <w:r w:rsidR="00E97108" w:rsidRPr="00E97108">
              <w:rPr>
                <w:rFonts w:asciiTheme="majorHAnsi" w:hAnsiTheme="majorHAnsi"/>
                <w:b w:val="0"/>
                <w:bCs w:val="0"/>
                <w:sz w:val="18"/>
                <w:szCs w:val="18"/>
              </w:rPr>
              <w:t>DLVR-98 | Alberta provincial Financial Responsibility Card</w:t>
            </w:r>
          </w:p>
          <w:p w14:paraId="10590862" w14:textId="5DE90694" w:rsidR="00E33B79" w:rsidRDefault="00E33B79" w:rsidP="00461439">
            <w:pPr>
              <w:pStyle w:val="ListParagraph"/>
              <w:ind w:left="4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Release 3: </w:t>
            </w:r>
            <w:r w:rsidR="00E97108" w:rsidRPr="00E97108">
              <w:rPr>
                <w:rFonts w:asciiTheme="majorHAnsi" w:hAnsiTheme="majorHAnsi"/>
                <w:b w:val="0"/>
                <w:bCs w:val="0"/>
                <w:sz w:val="18"/>
                <w:szCs w:val="18"/>
              </w:rPr>
              <w:t>DLVR-89 | Garage Automobile policy Case</w:t>
            </w:r>
          </w:p>
          <w:p w14:paraId="0A2088A8" w14:textId="185CB64D" w:rsidR="00B155EE" w:rsidRPr="00D430EC" w:rsidRDefault="00DE67C1" w:rsidP="00D43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430EC">
              <w:rPr>
                <w:rFonts w:asciiTheme="majorHAnsi" w:hAnsiTheme="majorHAnsi"/>
                <w:sz w:val="18"/>
                <w:szCs w:val="18"/>
              </w:rPr>
              <w:br/>
            </w:r>
            <w:r w:rsidRPr="00D430EC">
              <w:rPr>
                <w:rFonts w:asciiTheme="majorHAnsi" w:hAnsiTheme="majorHAnsi"/>
                <w:sz w:val="18"/>
                <w:szCs w:val="18"/>
              </w:rPr>
              <w:br/>
            </w:r>
          </w:p>
        </w:tc>
      </w:tr>
      <w:tr w:rsidR="005D506C" w:rsidRPr="00691DA5" w14:paraId="2A6879A2" w14:textId="77777777" w:rsidTr="00E97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shd w:val="clear" w:color="auto" w:fill="auto"/>
          </w:tcPr>
          <w:p w14:paraId="0A2071DB" w14:textId="77777777" w:rsidR="005D506C" w:rsidRDefault="005D506C" w:rsidP="00DE711F">
            <w:pPr>
              <w:rPr>
                <w:rFonts w:asciiTheme="majorHAnsi" w:hAnsiTheme="majorHAnsi"/>
                <w:sz w:val="18"/>
                <w:szCs w:val="18"/>
              </w:rPr>
            </w:pPr>
            <w:r w:rsidRPr="00691DA5">
              <w:rPr>
                <w:rFonts w:asciiTheme="majorHAnsi" w:hAnsiTheme="majorHAnsi"/>
                <w:sz w:val="18"/>
                <w:szCs w:val="18"/>
              </w:rPr>
              <w:t>SLA Targets</w:t>
            </w:r>
          </w:p>
          <w:p w14:paraId="19BC8D51" w14:textId="77777777" w:rsidR="008E720F" w:rsidRPr="00691DA5" w:rsidRDefault="008E720F" w:rsidP="00DE711F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891" w:type="dxa"/>
            <w:shd w:val="clear" w:color="auto" w:fill="auto"/>
          </w:tcPr>
          <w:p w14:paraId="0E08C341" w14:textId="01D76E17" w:rsidR="00394C17" w:rsidRPr="00662EE8" w:rsidRDefault="006306A1" w:rsidP="00394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For P1 and P2 tickets only</w:t>
            </w:r>
            <w:r w:rsidR="00394C17">
              <w:rPr>
                <w:rFonts w:asciiTheme="majorHAnsi" w:hAnsiTheme="majorHAnsi"/>
                <w:sz w:val="18"/>
                <w:szCs w:val="18"/>
              </w:rPr>
              <w:t xml:space="preserve">: </w:t>
            </w:r>
            <w:r w:rsidR="0083369D" w:rsidRPr="0083369D">
              <w:rPr>
                <w:rFonts w:asciiTheme="majorHAnsi" w:hAnsiTheme="majorHAnsi"/>
                <w:b/>
                <w:bCs/>
                <w:sz w:val="18"/>
                <w:szCs w:val="18"/>
              </w:rPr>
              <w:t>0</w:t>
            </w:r>
            <w:r w:rsidR="00394C17">
              <w:rPr>
                <w:rFonts w:asciiTheme="majorHAnsi" w:hAnsiTheme="majorHAnsi"/>
                <w:b/>
                <w:sz w:val="18"/>
                <w:szCs w:val="18"/>
              </w:rPr>
              <w:t xml:space="preserve"> P1/P2 incident reported in</w:t>
            </w:r>
            <w:r w:rsidR="00FA25CC">
              <w:rPr>
                <w:rFonts w:asciiTheme="majorHAnsi" w:hAnsiTheme="majorHAnsi"/>
                <w:b/>
                <w:sz w:val="18"/>
                <w:szCs w:val="18"/>
              </w:rPr>
              <w:t xml:space="preserve"> </w:t>
            </w:r>
            <w:r w:rsidR="00524DA8">
              <w:rPr>
                <w:rFonts w:asciiTheme="majorHAnsi" w:hAnsiTheme="majorHAnsi"/>
                <w:b/>
                <w:sz w:val="18"/>
                <w:szCs w:val="18"/>
              </w:rPr>
              <w:t>June</w:t>
            </w:r>
            <w:r w:rsidR="001E0FFA">
              <w:rPr>
                <w:rFonts w:asciiTheme="majorHAnsi" w:hAnsiTheme="majorHAnsi"/>
                <w:b/>
                <w:sz w:val="18"/>
                <w:szCs w:val="18"/>
              </w:rPr>
              <w:t xml:space="preserve"> </w:t>
            </w:r>
            <w:r w:rsidR="00D430EC">
              <w:rPr>
                <w:rFonts w:asciiTheme="majorHAnsi" w:hAnsiTheme="majorHAnsi"/>
                <w:b/>
                <w:sz w:val="18"/>
                <w:szCs w:val="18"/>
              </w:rPr>
              <w:t>2022</w:t>
            </w:r>
          </w:p>
          <w:p w14:paraId="1CF878CC" w14:textId="77777777" w:rsidR="00D9292C" w:rsidRDefault="00D9292C" w:rsidP="00DE7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</w:p>
          <w:p w14:paraId="0720BAD0" w14:textId="77777777" w:rsidR="000E1C7B" w:rsidRPr="00691DA5" w:rsidRDefault="000E1C7B" w:rsidP="00DE7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</w:p>
          <w:tbl>
            <w:tblPr>
              <w:tblStyle w:val="TableGrid"/>
              <w:tblW w:w="8665" w:type="dxa"/>
              <w:tblLook w:val="04A0" w:firstRow="1" w:lastRow="0" w:firstColumn="1" w:lastColumn="0" w:noHBand="0" w:noVBand="1"/>
            </w:tblPr>
            <w:tblGrid>
              <w:gridCol w:w="2864"/>
              <w:gridCol w:w="2864"/>
              <w:gridCol w:w="2937"/>
            </w:tblGrid>
            <w:tr w:rsidR="009150D0" w:rsidRPr="00691DA5" w14:paraId="7E19E689" w14:textId="77777777" w:rsidTr="00807CC7">
              <w:trPr>
                <w:trHeight w:val="369"/>
              </w:trPr>
              <w:tc>
                <w:tcPr>
                  <w:tcW w:w="2864" w:type="dxa"/>
                  <w:shd w:val="clear" w:color="auto" w:fill="F9B268" w:themeFill="accent1" w:themeFillTint="99"/>
                </w:tcPr>
                <w:p w14:paraId="298A6386" w14:textId="59095653" w:rsidR="009150D0" w:rsidRPr="00EE3EE2" w:rsidRDefault="009150D0" w:rsidP="00DE711F">
                  <w:pPr>
                    <w:rPr>
                      <w:rFonts w:asciiTheme="majorHAnsi" w:hAnsiTheme="majorHAnsi"/>
                      <w:b/>
                      <w:sz w:val="18"/>
                      <w:szCs w:val="18"/>
                    </w:rPr>
                  </w:pPr>
                  <w:r w:rsidRPr="00EE3EE2">
                    <w:rPr>
                      <w:rFonts w:asciiTheme="majorHAnsi" w:hAnsiTheme="majorHAnsi"/>
                      <w:b/>
                      <w:sz w:val="18"/>
                      <w:szCs w:val="18"/>
                    </w:rPr>
                    <w:t>Priority</w:t>
                  </w:r>
                </w:p>
              </w:tc>
              <w:tc>
                <w:tcPr>
                  <w:tcW w:w="2864" w:type="dxa"/>
                  <w:shd w:val="clear" w:color="auto" w:fill="F9B268" w:themeFill="accent1" w:themeFillTint="99"/>
                </w:tcPr>
                <w:p w14:paraId="4116CBD4" w14:textId="49BE6DE2" w:rsidR="009150D0" w:rsidRPr="00EE3EE2" w:rsidRDefault="009150D0" w:rsidP="00DE711F">
                  <w:pPr>
                    <w:rPr>
                      <w:rFonts w:asciiTheme="majorHAnsi" w:hAnsiTheme="majorHAnsi"/>
                      <w:b/>
                      <w:sz w:val="18"/>
                      <w:szCs w:val="18"/>
                    </w:rPr>
                  </w:pPr>
                  <w:r w:rsidRPr="00EE3EE2">
                    <w:rPr>
                      <w:rFonts w:asciiTheme="majorHAnsi" w:hAnsiTheme="majorHAnsi"/>
                      <w:b/>
                      <w:sz w:val="18"/>
                      <w:szCs w:val="18"/>
                    </w:rPr>
                    <w:t>Response</w:t>
                  </w:r>
                </w:p>
              </w:tc>
              <w:tc>
                <w:tcPr>
                  <w:tcW w:w="2937" w:type="dxa"/>
                  <w:shd w:val="clear" w:color="auto" w:fill="F9B268" w:themeFill="accent1" w:themeFillTint="99"/>
                </w:tcPr>
                <w:p w14:paraId="22966127" w14:textId="77777777" w:rsidR="009150D0" w:rsidRPr="00EE3EE2" w:rsidRDefault="009150D0" w:rsidP="00DE711F">
                  <w:pPr>
                    <w:rPr>
                      <w:rFonts w:asciiTheme="majorHAnsi" w:hAnsiTheme="majorHAnsi"/>
                      <w:b/>
                      <w:sz w:val="18"/>
                      <w:szCs w:val="18"/>
                    </w:rPr>
                  </w:pPr>
                  <w:r w:rsidRPr="00EE3EE2">
                    <w:rPr>
                      <w:rFonts w:asciiTheme="majorHAnsi" w:hAnsiTheme="majorHAnsi"/>
                      <w:b/>
                      <w:sz w:val="18"/>
                      <w:szCs w:val="18"/>
                    </w:rPr>
                    <w:t>Resolution</w:t>
                  </w:r>
                </w:p>
              </w:tc>
            </w:tr>
            <w:tr w:rsidR="009150D0" w:rsidRPr="00691DA5" w14:paraId="3161EF99" w14:textId="77777777" w:rsidTr="00807CC7">
              <w:trPr>
                <w:trHeight w:val="323"/>
              </w:trPr>
              <w:tc>
                <w:tcPr>
                  <w:tcW w:w="2864" w:type="dxa"/>
                  <w:shd w:val="clear" w:color="auto" w:fill="FFFFFF" w:themeFill="background1"/>
                </w:tcPr>
                <w:p w14:paraId="4B41FDF6" w14:textId="407124FA" w:rsidR="009150D0" w:rsidRPr="00691DA5" w:rsidRDefault="009150D0" w:rsidP="00DE711F">
                  <w:pPr>
                    <w:rPr>
                      <w:rFonts w:asciiTheme="majorHAnsi" w:hAnsiTheme="majorHAnsi"/>
                      <w:noProof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Theme="majorHAnsi" w:hAnsiTheme="majorHAnsi"/>
                      <w:noProof/>
                      <w:sz w:val="18"/>
                      <w:szCs w:val="18"/>
                      <w:lang w:eastAsia="en-US"/>
                    </w:rPr>
                    <w:t>P1</w:t>
                  </w:r>
                </w:p>
              </w:tc>
              <w:tc>
                <w:tcPr>
                  <w:tcW w:w="2864" w:type="dxa"/>
                  <w:shd w:val="clear" w:color="auto" w:fill="FFFFFF" w:themeFill="background1"/>
                </w:tcPr>
                <w:p w14:paraId="42AE2003" w14:textId="69ADCA97" w:rsidR="009150D0" w:rsidRPr="00691DA5" w:rsidRDefault="009150D0" w:rsidP="00DE711F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691DA5">
                    <w:rPr>
                      <w:rFonts w:asciiTheme="majorHAnsi" w:hAnsiTheme="majorHAnsi"/>
                      <w:noProof/>
                      <w:sz w:val="18"/>
                      <w:szCs w:val="18"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6BACA2E1" wp14:editId="1D0219F4">
                            <wp:extent cx="95250" cy="95250"/>
                            <wp:effectExtent l="19050" t="19050" r="19050" b="19050"/>
                            <wp:docPr id="1118" name="Oval 11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6108663">
                                      <a:off x="0" y="0"/>
                                      <a:ext cx="95250" cy="952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92D05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1F351B43" id="Oval 1118" o:spid="_x0000_s1026" style="width:7.5pt;height:7.5pt;rotation:6672289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" fillcolor="#92d050" strokecolor="black [3213]" strokeweight="1pt">
                            <v:stroke joinstyle="miter"/>
                            <w10:anchorlock/>
                          </v:oval>
                        </w:pict>
                      </mc:Fallback>
                    </mc:AlternateContent>
                  </w:r>
                  <w:r w:rsidRPr="00691DA5">
                    <w:rPr>
                      <w:rFonts w:asciiTheme="majorHAnsi" w:hAnsiTheme="majorHAnsi"/>
                      <w:sz w:val="18"/>
                      <w:szCs w:val="18"/>
                    </w:rPr>
                    <w:t xml:space="preserve"> 100.00% </w:t>
                  </w:r>
                </w:p>
              </w:tc>
              <w:tc>
                <w:tcPr>
                  <w:tcW w:w="2937" w:type="dxa"/>
                  <w:shd w:val="clear" w:color="auto" w:fill="FFFFFF" w:themeFill="background1"/>
                </w:tcPr>
                <w:p w14:paraId="2D0EF1E0" w14:textId="77777777" w:rsidR="009150D0" w:rsidRPr="00691DA5" w:rsidRDefault="009150D0" w:rsidP="00DE711F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691DA5">
                    <w:rPr>
                      <w:rFonts w:asciiTheme="majorHAnsi" w:hAnsiTheme="majorHAnsi"/>
                      <w:noProof/>
                      <w:sz w:val="18"/>
                      <w:szCs w:val="18"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44D4EF2E" wp14:editId="018359BC">
                            <wp:extent cx="95250" cy="95250"/>
                            <wp:effectExtent l="19050" t="19050" r="19050" b="19050"/>
                            <wp:docPr id="3" name="Oval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6907108">
                                      <a:off x="0" y="0"/>
                                      <a:ext cx="95250" cy="952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92D05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288AE182" id="Oval 3" o:spid="_x0000_s1026" style="width:7.5pt;height:7.5pt;rotation:7544404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" fillcolor="#92d050" strokecolor="black [3213]" strokeweight="1pt">
                            <v:stroke joinstyle="miter"/>
                            <w10:anchorlock/>
                          </v:oval>
                        </w:pict>
                      </mc:Fallback>
                    </mc:AlternateContent>
                  </w:r>
                  <w:r w:rsidRPr="00691DA5">
                    <w:rPr>
                      <w:rFonts w:asciiTheme="majorHAnsi" w:hAnsiTheme="majorHAns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18"/>
                      <w:szCs w:val="18"/>
                    </w:rPr>
                    <w:t>100.00%</w:t>
                  </w:r>
                  <w:r w:rsidRPr="00691DA5">
                    <w:rPr>
                      <w:rFonts w:asciiTheme="majorHAnsi" w:hAnsiTheme="majorHAnsi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150D0" w:rsidRPr="00691DA5" w14:paraId="50759560" w14:textId="77777777" w:rsidTr="00807CC7">
              <w:trPr>
                <w:trHeight w:val="323"/>
              </w:trPr>
              <w:tc>
                <w:tcPr>
                  <w:tcW w:w="2864" w:type="dxa"/>
                  <w:shd w:val="clear" w:color="auto" w:fill="FFFFFF" w:themeFill="background1"/>
                </w:tcPr>
                <w:p w14:paraId="374BDFCC" w14:textId="40C8206B" w:rsidR="009150D0" w:rsidRDefault="009150D0" w:rsidP="009150D0">
                  <w:pPr>
                    <w:rPr>
                      <w:rFonts w:asciiTheme="majorHAnsi" w:hAnsiTheme="majorHAnsi"/>
                      <w:noProof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Theme="majorHAnsi" w:hAnsiTheme="majorHAnsi"/>
                      <w:noProof/>
                      <w:sz w:val="18"/>
                      <w:szCs w:val="18"/>
                      <w:lang w:eastAsia="en-US"/>
                    </w:rPr>
                    <w:t>P2</w:t>
                  </w:r>
                </w:p>
              </w:tc>
              <w:tc>
                <w:tcPr>
                  <w:tcW w:w="2864" w:type="dxa"/>
                  <w:shd w:val="clear" w:color="auto" w:fill="FFFFFF" w:themeFill="background1"/>
                </w:tcPr>
                <w:p w14:paraId="74D55E03" w14:textId="40BF195F" w:rsidR="009150D0" w:rsidRPr="00691DA5" w:rsidRDefault="009150D0" w:rsidP="009150D0">
                  <w:pPr>
                    <w:rPr>
                      <w:rFonts w:asciiTheme="majorHAnsi" w:hAnsiTheme="majorHAnsi"/>
                      <w:noProof/>
                      <w:sz w:val="18"/>
                      <w:szCs w:val="18"/>
                      <w:lang w:eastAsia="en-US"/>
                    </w:rPr>
                  </w:pPr>
                  <w:r w:rsidRPr="00691DA5">
                    <w:rPr>
                      <w:rFonts w:asciiTheme="majorHAnsi" w:hAnsiTheme="majorHAnsi"/>
                      <w:noProof/>
                      <w:sz w:val="18"/>
                      <w:szCs w:val="18"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7E3D3311" wp14:editId="5FD91EE7">
                            <wp:extent cx="95250" cy="95250"/>
                            <wp:effectExtent l="19050" t="19050" r="19050" b="19050"/>
                            <wp:docPr id="15" name="Oval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838844">
                                      <a:off x="0" y="0"/>
                                      <a:ext cx="95250" cy="952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92D05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7AA3D5FA" id="Oval 15" o:spid="_x0000_s1026" style="width:7.5pt;height:7.5pt;rotation:6377575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" fillcolor="#92d050" strokecolor="black [3213]" strokeweight="1pt">
                            <v:stroke joinstyle="miter"/>
                            <w10:anchorlock/>
                          </v:oval>
                        </w:pict>
                      </mc:Fallback>
                    </mc:AlternateContent>
                  </w:r>
                  <w:r w:rsidRPr="00691DA5">
                    <w:rPr>
                      <w:rFonts w:asciiTheme="majorHAnsi" w:hAnsiTheme="majorHAnsi"/>
                      <w:sz w:val="18"/>
                      <w:szCs w:val="18"/>
                    </w:rPr>
                    <w:t xml:space="preserve"> 100.00% </w:t>
                  </w:r>
                </w:p>
              </w:tc>
              <w:tc>
                <w:tcPr>
                  <w:tcW w:w="2937" w:type="dxa"/>
                  <w:shd w:val="clear" w:color="auto" w:fill="FFFFFF" w:themeFill="background1"/>
                </w:tcPr>
                <w:p w14:paraId="38848F2D" w14:textId="18CA1B93" w:rsidR="009150D0" w:rsidRPr="00691DA5" w:rsidRDefault="009150D0" w:rsidP="009150D0">
                  <w:pPr>
                    <w:rPr>
                      <w:rFonts w:asciiTheme="majorHAnsi" w:hAnsiTheme="majorHAnsi"/>
                      <w:noProof/>
                      <w:sz w:val="18"/>
                      <w:szCs w:val="18"/>
                      <w:lang w:eastAsia="en-US"/>
                    </w:rPr>
                  </w:pPr>
                  <w:r w:rsidRPr="00691DA5">
                    <w:rPr>
                      <w:rFonts w:asciiTheme="majorHAnsi" w:hAnsiTheme="majorHAnsi"/>
                      <w:noProof/>
                      <w:sz w:val="18"/>
                      <w:szCs w:val="18"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1C90A5AE" wp14:editId="11BEC0CA">
                            <wp:extent cx="95250" cy="95250"/>
                            <wp:effectExtent l="19050" t="19050" r="19050" b="19050"/>
                            <wp:docPr id="16" name="Oval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6931610">
                                      <a:off x="0" y="0"/>
                                      <a:ext cx="95250" cy="952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92D050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0D31980E" id="Oval 16" o:spid="_x0000_s1026" style="width:7.5pt;height:7.5pt;rotation:7571167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" fillcolor="#92d050" strokecolor="black [3213]" strokeweight="1pt">
                            <v:stroke joinstyle="miter"/>
                            <w10:anchorlock/>
                          </v:oval>
                        </w:pict>
                      </mc:Fallback>
                    </mc:AlternateContent>
                  </w:r>
                  <w:r w:rsidRPr="00691DA5">
                    <w:rPr>
                      <w:rFonts w:asciiTheme="majorHAnsi" w:hAnsiTheme="majorHAns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18"/>
                      <w:szCs w:val="18"/>
                    </w:rPr>
                    <w:t>100.00%</w:t>
                  </w:r>
                  <w:r w:rsidRPr="00691DA5">
                    <w:rPr>
                      <w:rFonts w:asciiTheme="majorHAnsi" w:hAnsiTheme="majorHAnsi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F3A231A" w14:textId="77777777" w:rsidR="005F340A" w:rsidRDefault="005F340A" w:rsidP="00DE7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</w:p>
          <w:tbl>
            <w:tblPr>
              <w:tblStyle w:val="TableGrid"/>
              <w:tblW w:w="8644" w:type="dxa"/>
              <w:tblLook w:val="04A0" w:firstRow="1" w:lastRow="0" w:firstColumn="1" w:lastColumn="0" w:noHBand="0" w:noVBand="1"/>
            </w:tblPr>
            <w:tblGrid>
              <w:gridCol w:w="552"/>
              <w:gridCol w:w="2101"/>
              <w:gridCol w:w="568"/>
              <w:gridCol w:w="2221"/>
              <w:gridCol w:w="551"/>
              <w:gridCol w:w="2651"/>
            </w:tblGrid>
            <w:tr w:rsidR="009150D0" w:rsidRPr="00691DA5" w14:paraId="7E73836C" w14:textId="77777777" w:rsidTr="000E1C7B">
              <w:trPr>
                <w:trHeight w:hRule="exact" w:val="334"/>
              </w:trPr>
              <w:tc>
                <w:tcPr>
                  <w:tcW w:w="552" w:type="dxa"/>
                </w:tcPr>
                <w:p w14:paraId="372FBF54" w14:textId="77777777" w:rsidR="009150D0" w:rsidRPr="00691DA5" w:rsidRDefault="009150D0" w:rsidP="009150D0">
                  <w:pPr>
                    <w:rPr>
                      <w:rFonts w:asciiTheme="majorHAnsi" w:hAnsiTheme="majorHAnsi"/>
                      <w:noProof/>
                      <w:sz w:val="18"/>
                      <w:szCs w:val="18"/>
                      <w:lang w:eastAsia="en-US"/>
                    </w:rPr>
                  </w:pPr>
                  <w:r w:rsidRPr="00691DA5">
                    <w:rPr>
                      <w:rFonts w:asciiTheme="majorHAnsi" w:hAnsiTheme="majorHAnsi"/>
                      <w:noProof/>
                      <w:sz w:val="18"/>
                      <w:szCs w:val="18"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3085B787" wp14:editId="3D3C5E8D">
                            <wp:extent cx="142875" cy="142875"/>
                            <wp:effectExtent l="19050" t="19050" r="9525" b="9525"/>
                            <wp:docPr id="18" name="Oval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587101"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4">
                                        <a:lumMod val="60000"/>
                                        <a:lumOff val="4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39CC5C39" id="Oval 18" o:spid="_x0000_s1026" style="width:11.25pt;height:11.25pt;rotation:11563938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" fillcolor="#8dc182 [1943]" strokecolor="black [3213]" strokeweight="1pt">
                            <v:stroke joinstyle="miter"/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2101" w:type="dxa"/>
                </w:tcPr>
                <w:p w14:paraId="3DCBC199" w14:textId="77777777" w:rsidR="009150D0" w:rsidRPr="00691DA5" w:rsidRDefault="009150D0" w:rsidP="009150D0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691DA5">
                    <w:rPr>
                      <w:rFonts w:asciiTheme="majorHAnsi" w:hAnsiTheme="majorHAnsi"/>
                      <w:sz w:val="18"/>
                      <w:szCs w:val="18"/>
                    </w:rPr>
                    <w:t>Within 100% of SLA</w:t>
                  </w:r>
                </w:p>
              </w:tc>
              <w:tc>
                <w:tcPr>
                  <w:tcW w:w="568" w:type="dxa"/>
                </w:tcPr>
                <w:p w14:paraId="4CCEDA61" w14:textId="77777777" w:rsidR="009150D0" w:rsidRPr="00691DA5" w:rsidRDefault="009150D0" w:rsidP="009150D0">
                  <w:pPr>
                    <w:rPr>
                      <w:rFonts w:asciiTheme="majorHAnsi" w:hAnsiTheme="majorHAnsi"/>
                      <w:noProof/>
                      <w:sz w:val="18"/>
                      <w:szCs w:val="18"/>
                      <w:lang w:eastAsia="en-US"/>
                    </w:rPr>
                  </w:pPr>
                  <w:r w:rsidRPr="00691DA5">
                    <w:rPr>
                      <w:rFonts w:asciiTheme="majorHAnsi" w:hAnsiTheme="majorHAnsi"/>
                      <w:noProof/>
                      <w:sz w:val="18"/>
                      <w:szCs w:val="18"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3731BA92" wp14:editId="4C28C316">
                            <wp:extent cx="142875" cy="142875"/>
                            <wp:effectExtent l="19050" t="19050" r="9525" b="9525"/>
                            <wp:docPr id="24" name="Oval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573090"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99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1167D9B6" id="Oval 24" o:spid="_x0000_s1026" style="width:11.25pt;height:11.25pt;rotation:11548634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" fillcolor="#ff9" strokecolor="black [3213]" strokeweight="1pt">
                            <v:stroke joinstyle="miter"/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2221" w:type="dxa"/>
                </w:tcPr>
                <w:p w14:paraId="369CA63D" w14:textId="77777777" w:rsidR="009150D0" w:rsidRPr="00691DA5" w:rsidRDefault="009150D0" w:rsidP="009150D0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691DA5">
                    <w:rPr>
                      <w:rFonts w:asciiTheme="majorHAnsi" w:hAnsiTheme="majorHAnsi"/>
                      <w:sz w:val="18"/>
                      <w:szCs w:val="18"/>
                    </w:rPr>
                    <w:t>Within 90%-99% of SLA</w:t>
                  </w:r>
                </w:p>
              </w:tc>
              <w:tc>
                <w:tcPr>
                  <w:tcW w:w="551" w:type="dxa"/>
                </w:tcPr>
                <w:p w14:paraId="32A23453" w14:textId="77777777" w:rsidR="009150D0" w:rsidRPr="00691DA5" w:rsidRDefault="009150D0" w:rsidP="009150D0">
                  <w:pPr>
                    <w:rPr>
                      <w:rFonts w:asciiTheme="majorHAnsi" w:hAnsiTheme="majorHAnsi"/>
                      <w:noProof/>
                      <w:sz w:val="18"/>
                      <w:szCs w:val="18"/>
                      <w:lang w:eastAsia="en-US"/>
                    </w:rPr>
                  </w:pPr>
                  <w:r w:rsidRPr="00691DA5">
                    <w:rPr>
                      <w:rFonts w:asciiTheme="majorHAnsi" w:hAnsiTheme="majorHAnsi"/>
                      <w:noProof/>
                      <w:sz w:val="18"/>
                      <w:szCs w:val="18"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6F5AF5B4" wp14:editId="2FF49F11">
                            <wp:extent cx="142875" cy="142875"/>
                            <wp:effectExtent l="19050" t="19050" r="9525" b="9525"/>
                            <wp:docPr id="25" name="Oval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621745"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3695727F" id="Oval 25" o:spid="_x0000_s1026" style="width:11.25pt;height:11.25pt;rotation:11601778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" fillcolor="#d86b77 [1941]" strokecolor="black [3213]" strokeweight="1pt">
                            <v:stroke joinstyle="miter"/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2651" w:type="dxa"/>
                </w:tcPr>
                <w:p w14:paraId="13BE168B" w14:textId="77777777" w:rsidR="009150D0" w:rsidRPr="00691DA5" w:rsidRDefault="009150D0" w:rsidP="009150D0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691DA5">
                    <w:rPr>
                      <w:rFonts w:asciiTheme="majorHAnsi" w:hAnsiTheme="majorHAnsi"/>
                      <w:sz w:val="18"/>
                      <w:szCs w:val="18"/>
                    </w:rPr>
                    <w:t>Below 90% of SLA</w:t>
                  </w:r>
                </w:p>
              </w:tc>
            </w:tr>
          </w:tbl>
          <w:p w14:paraId="15319687" w14:textId="4AA32E82" w:rsidR="009150D0" w:rsidRPr="006306A1" w:rsidRDefault="009150D0" w:rsidP="00DE7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5C73F2A6" w14:textId="77777777" w:rsidR="009169F0" w:rsidRDefault="009169F0" w:rsidP="006C0FAD">
      <w:pPr>
        <w:rPr>
          <w:rFonts w:asciiTheme="majorHAnsi" w:hAnsiTheme="majorHAnsi"/>
          <w:b/>
          <w:color w:val="FF9933"/>
          <w:sz w:val="24"/>
          <w:szCs w:val="18"/>
        </w:rPr>
      </w:pPr>
      <w:bookmarkStart w:id="0" w:name="_Hlk505691663"/>
    </w:p>
    <w:p w14:paraId="55283072" w14:textId="6B142ABA" w:rsidR="006C0FAD" w:rsidRDefault="00850C4E" w:rsidP="006C0FAD">
      <w:pPr>
        <w:rPr>
          <w:rFonts w:asciiTheme="majorHAnsi" w:hAnsiTheme="majorHAnsi"/>
          <w:b/>
          <w:color w:val="FF9933"/>
          <w:sz w:val="24"/>
          <w:szCs w:val="18"/>
        </w:rPr>
      </w:pPr>
      <w:r w:rsidRPr="00A161E1">
        <w:rPr>
          <w:rFonts w:asciiTheme="majorHAnsi" w:hAnsiTheme="majorHAnsi"/>
          <w:b/>
          <w:color w:val="FF9933"/>
          <w:sz w:val="24"/>
          <w:szCs w:val="18"/>
        </w:rPr>
        <w:t>Support Retainer H</w:t>
      </w:r>
      <w:r w:rsidR="006C0FAD" w:rsidRPr="00A161E1">
        <w:rPr>
          <w:rFonts w:asciiTheme="majorHAnsi" w:hAnsiTheme="majorHAnsi"/>
          <w:b/>
          <w:color w:val="FF9933"/>
          <w:sz w:val="24"/>
          <w:szCs w:val="18"/>
        </w:rPr>
        <w:t>ours</w:t>
      </w:r>
      <w:r w:rsidR="00285DE2" w:rsidRPr="00A161E1">
        <w:rPr>
          <w:rFonts w:asciiTheme="majorHAnsi" w:hAnsiTheme="majorHAnsi"/>
          <w:b/>
          <w:color w:val="FF9933"/>
          <w:sz w:val="24"/>
          <w:szCs w:val="18"/>
        </w:rPr>
        <w:t>:</w:t>
      </w:r>
      <w:r w:rsidR="006C0FAD" w:rsidRPr="00A161E1">
        <w:rPr>
          <w:rFonts w:asciiTheme="majorHAnsi" w:hAnsiTheme="majorHAnsi"/>
          <w:b/>
          <w:color w:val="FF9933"/>
          <w:sz w:val="24"/>
          <w:szCs w:val="18"/>
        </w:rPr>
        <w:t xml:space="preserve"> </w:t>
      </w:r>
      <w:r w:rsidRPr="00A161E1">
        <w:rPr>
          <w:rFonts w:asciiTheme="majorHAnsi" w:hAnsiTheme="majorHAnsi"/>
          <w:b/>
          <w:color w:val="FF9933"/>
          <w:sz w:val="24"/>
          <w:szCs w:val="18"/>
        </w:rPr>
        <w:t>Summary</w:t>
      </w:r>
      <w:r>
        <w:rPr>
          <w:rFonts w:asciiTheme="majorHAnsi" w:hAnsiTheme="majorHAnsi"/>
          <w:b/>
          <w:color w:val="FF9933"/>
          <w:sz w:val="24"/>
          <w:szCs w:val="18"/>
        </w:rPr>
        <w:t xml:space="preserve"> </w:t>
      </w:r>
      <w:r w:rsidR="006C0FAD" w:rsidRPr="006C0FAD">
        <w:rPr>
          <w:rFonts w:asciiTheme="majorHAnsi" w:hAnsiTheme="majorHAnsi"/>
          <w:b/>
          <w:color w:val="FF9933"/>
          <w:sz w:val="24"/>
          <w:szCs w:val="18"/>
        </w:rPr>
        <w:t xml:space="preserve"> </w:t>
      </w:r>
    </w:p>
    <w:p w14:paraId="730017CF" w14:textId="615EE4CD" w:rsidR="00981B33" w:rsidRPr="00143069" w:rsidRDefault="00981B33" w:rsidP="006C0FAD">
      <w:pPr>
        <w:rPr>
          <w:rFonts w:asciiTheme="majorHAnsi" w:hAnsiTheme="majorHAnsi"/>
          <w:sz w:val="18"/>
          <w:szCs w:val="18"/>
        </w:rPr>
      </w:pPr>
      <w:r w:rsidRPr="00143069">
        <w:rPr>
          <w:rFonts w:asciiTheme="majorHAnsi" w:hAnsiTheme="majorHAnsi"/>
          <w:sz w:val="18"/>
          <w:szCs w:val="18"/>
        </w:rPr>
        <w:t>Time consumed in</w:t>
      </w:r>
      <w:r w:rsidR="00190C1C">
        <w:rPr>
          <w:rFonts w:asciiTheme="majorHAnsi" w:hAnsiTheme="majorHAnsi"/>
          <w:sz w:val="18"/>
          <w:szCs w:val="18"/>
        </w:rPr>
        <w:t xml:space="preserve"> </w:t>
      </w:r>
      <w:r w:rsidR="00524DA8">
        <w:rPr>
          <w:rFonts w:asciiTheme="majorHAnsi" w:hAnsiTheme="majorHAnsi"/>
          <w:sz w:val="18"/>
          <w:szCs w:val="18"/>
        </w:rPr>
        <w:t>June</w:t>
      </w:r>
      <w:r w:rsidR="00230EAB">
        <w:rPr>
          <w:rFonts w:asciiTheme="majorHAnsi" w:hAnsiTheme="majorHAnsi"/>
          <w:sz w:val="18"/>
          <w:szCs w:val="18"/>
        </w:rPr>
        <w:t xml:space="preserve"> </w:t>
      </w:r>
      <w:r w:rsidR="00D430EC">
        <w:rPr>
          <w:rFonts w:asciiTheme="majorHAnsi" w:hAnsiTheme="majorHAnsi"/>
          <w:sz w:val="18"/>
          <w:szCs w:val="18"/>
        </w:rPr>
        <w:t>2022</w:t>
      </w:r>
    </w:p>
    <w:tbl>
      <w:tblPr>
        <w:tblStyle w:val="TableGrid1"/>
        <w:tblW w:w="5769" w:type="dxa"/>
        <w:tblLook w:val="04A0" w:firstRow="1" w:lastRow="0" w:firstColumn="1" w:lastColumn="0" w:noHBand="0" w:noVBand="1"/>
      </w:tblPr>
      <w:tblGrid>
        <w:gridCol w:w="4945"/>
        <w:gridCol w:w="824"/>
      </w:tblGrid>
      <w:tr w:rsidR="005F340A" w:rsidRPr="005F340A" w14:paraId="02B6450C" w14:textId="77777777" w:rsidTr="00850C4E">
        <w:trPr>
          <w:trHeight w:val="285"/>
        </w:trPr>
        <w:tc>
          <w:tcPr>
            <w:tcW w:w="4945" w:type="dxa"/>
            <w:vAlign w:val="center"/>
            <w:hideMark/>
          </w:tcPr>
          <w:p w14:paraId="7F9D361B" w14:textId="373658D6" w:rsidR="005F340A" w:rsidRPr="005F340A" w:rsidRDefault="00C418A0" w:rsidP="00850C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US"/>
              </w:rPr>
            </w:pPr>
            <w:r w:rsidRPr="005F340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US"/>
              </w:rPr>
              <w:t>Total Retainer Hours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US"/>
              </w:rPr>
              <w:t xml:space="preserve"> </w:t>
            </w:r>
            <w:r w:rsidR="00037DB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US"/>
              </w:rPr>
              <w:t>–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US"/>
              </w:rPr>
              <w:t xml:space="preserve"> </w:t>
            </w:r>
            <w:r w:rsidR="007C619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US"/>
              </w:rPr>
              <w:t>Mar</w:t>
            </w:r>
            <w:r w:rsidR="00037DB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US"/>
              </w:rPr>
              <w:t xml:space="preserve"> 9</w:t>
            </w:r>
            <w:r w:rsidR="00605DE7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US"/>
              </w:rPr>
              <w:t xml:space="preserve">, </w:t>
            </w:r>
            <w:r w:rsidR="00D430EC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US"/>
              </w:rPr>
              <w:t>202</w:t>
            </w:r>
            <w:r w:rsidR="00037DB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US"/>
              </w:rPr>
              <w:t>2</w:t>
            </w:r>
            <w:r w:rsidR="00B51AC6" w:rsidRPr="00B51AC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US"/>
              </w:rPr>
              <w:t xml:space="preserve"> – </w:t>
            </w:r>
            <w:r w:rsidR="00037DB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US"/>
              </w:rPr>
              <w:t>Mar 9</w:t>
            </w:r>
            <w:r w:rsidR="00605DE7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US"/>
              </w:rPr>
              <w:t>,</w:t>
            </w:r>
            <w:r w:rsidR="00037DBB" w:rsidRPr="00B51AC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US"/>
              </w:rPr>
              <w:t xml:space="preserve"> </w:t>
            </w:r>
            <w:r w:rsidR="00037DB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US"/>
              </w:rPr>
              <w:t>2023</w:t>
            </w:r>
          </w:p>
        </w:tc>
        <w:tc>
          <w:tcPr>
            <w:tcW w:w="824" w:type="dxa"/>
            <w:noWrap/>
            <w:vAlign w:val="center"/>
            <w:hideMark/>
          </w:tcPr>
          <w:p w14:paraId="4D31988D" w14:textId="0B291F11" w:rsidR="005F340A" w:rsidRPr="007A1541" w:rsidRDefault="00C418A0" w:rsidP="00850C4E">
            <w:pPr>
              <w:jc w:val="right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7A1541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en-US"/>
              </w:rPr>
              <w:t>800</w:t>
            </w:r>
          </w:p>
        </w:tc>
      </w:tr>
      <w:tr w:rsidR="00850C4E" w:rsidRPr="005F340A" w14:paraId="255E30CB" w14:textId="77777777" w:rsidTr="00850C4E">
        <w:trPr>
          <w:trHeight w:val="285"/>
        </w:trPr>
        <w:tc>
          <w:tcPr>
            <w:tcW w:w="4945" w:type="dxa"/>
            <w:noWrap/>
            <w:vAlign w:val="center"/>
          </w:tcPr>
          <w:p w14:paraId="3B33FD35" w14:textId="001E263D" w:rsidR="00850C4E" w:rsidRPr="00713D47" w:rsidRDefault="00850C4E" w:rsidP="00850C4E">
            <w:pPr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850C4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Hours consumed </w:t>
            </w:r>
            <w:r w:rsidR="005D288A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in</w:t>
            </w:r>
            <w:r w:rsidR="00731657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524DA8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>June</w:t>
            </w:r>
            <w:r w:rsidR="005558BD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D430EC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>2022</w:t>
            </w:r>
          </w:p>
        </w:tc>
        <w:tc>
          <w:tcPr>
            <w:tcW w:w="824" w:type="dxa"/>
            <w:noWrap/>
            <w:vAlign w:val="center"/>
          </w:tcPr>
          <w:p w14:paraId="5485A029" w14:textId="50309C7A" w:rsidR="007C48D5" w:rsidRPr="00850C4E" w:rsidRDefault="00524DA8" w:rsidP="007C48D5">
            <w:pPr>
              <w:jc w:val="right"/>
              <w:rPr>
                <w:rFonts w:asciiTheme="majorHAnsi" w:eastAsia="Times New Roman" w:hAnsiTheme="majorHAnsi" w:cstheme="majorHAnsi"/>
                <w:b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18"/>
                <w:szCs w:val="18"/>
                <w:lang w:eastAsia="en-US"/>
              </w:rPr>
              <w:t>1</w:t>
            </w:r>
            <w:r w:rsidR="0034635D">
              <w:rPr>
                <w:rFonts w:asciiTheme="majorHAnsi" w:eastAsia="Times New Roman" w:hAnsiTheme="majorHAnsi" w:cstheme="majorHAnsi"/>
                <w:b/>
                <w:color w:val="000000"/>
                <w:sz w:val="18"/>
                <w:szCs w:val="18"/>
                <w:lang w:eastAsia="en-US"/>
              </w:rPr>
              <w:t>83</w:t>
            </w:r>
          </w:p>
        </w:tc>
      </w:tr>
      <w:tr w:rsidR="005F340A" w:rsidRPr="005F340A" w14:paraId="18635821" w14:textId="77777777" w:rsidTr="00850C4E">
        <w:trPr>
          <w:trHeight w:val="285"/>
        </w:trPr>
        <w:tc>
          <w:tcPr>
            <w:tcW w:w="4945" w:type="dxa"/>
            <w:noWrap/>
            <w:vAlign w:val="center"/>
            <w:hideMark/>
          </w:tcPr>
          <w:p w14:paraId="49DBCF9E" w14:textId="5AA5DBFD" w:rsidR="005F340A" w:rsidRPr="005F340A" w:rsidRDefault="009E0223" w:rsidP="00850C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US"/>
              </w:rPr>
            </w:pPr>
            <w:r w:rsidRPr="00850C4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Total </w:t>
            </w:r>
            <w:r w:rsidR="005F340A" w:rsidRPr="005F340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US"/>
              </w:rPr>
              <w:t>Draw Down</w:t>
            </w:r>
          </w:p>
        </w:tc>
        <w:tc>
          <w:tcPr>
            <w:tcW w:w="824" w:type="dxa"/>
            <w:noWrap/>
            <w:vAlign w:val="center"/>
            <w:hideMark/>
          </w:tcPr>
          <w:p w14:paraId="10B8B0CD" w14:textId="7A29DCCB" w:rsidR="005F340A" w:rsidRPr="005F340A" w:rsidRDefault="00E33B79" w:rsidP="00850C4E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US"/>
              </w:rPr>
            </w:pPr>
            <w:r w:rsidRPr="00E33B79">
              <w:rPr>
                <w:rFonts w:asciiTheme="majorHAnsi" w:eastAsia="Times New Roman" w:hAnsiTheme="majorHAnsi" w:cstheme="majorHAnsi"/>
                <w:color w:val="FF0000"/>
                <w:sz w:val="18"/>
                <w:szCs w:val="18"/>
                <w:lang w:eastAsia="en-US"/>
              </w:rPr>
              <w:t>-</w:t>
            </w:r>
            <w:r w:rsidR="0034635D">
              <w:rPr>
                <w:rFonts w:asciiTheme="majorHAnsi" w:eastAsia="Times New Roman" w:hAnsiTheme="majorHAnsi" w:cstheme="majorHAnsi"/>
                <w:color w:val="FF0000"/>
                <w:sz w:val="18"/>
                <w:szCs w:val="18"/>
                <w:lang w:eastAsia="en-US"/>
              </w:rPr>
              <w:t>196</w:t>
            </w:r>
            <w:r w:rsidR="00256D9B">
              <w:rPr>
                <w:rFonts w:asciiTheme="majorHAnsi" w:eastAsia="Times New Roman" w:hAnsiTheme="majorHAnsi" w:cstheme="majorHAnsi"/>
                <w:color w:val="FF0000"/>
                <w:sz w:val="18"/>
                <w:szCs w:val="18"/>
                <w:lang w:eastAsia="en-US"/>
              </w:rPr>
              <w:t>.5</w:t>
            </w:r>
          </w:p>
        </w:tc>
      </w:tr>
      <w:tr w:rsidR="005F340A" w:rsidRPr="005F340A" w14:paraId="7508E501" w14:textId="77777777" w:rsidTr="00850C4E">
        <w:trPr>
          <w:trHeight w:val="285"/>
        </w:trPr>
        <w:tc>
          <w:tcPr>
            <w:tcW w:w="4945" w:type="dxa"/>
            <w:noWrap/>
            <w:vAlign w:val="center"/>
            <w:hideMark/>
          </w:tcPr>
          <w:p w14:paraId="3638B18C" w14:textId="77777777" w:rsidR="005F340A" w:rsidRPr="005F340A" w:rsidRDefault="005F340A" w:rsidP="00850C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US"/>
              </w:rPr>
            </w:pPr>
            <w:r w:rsidRPr="005F340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en-US"/>
              </w:rPr>
              <w:t>Total Remaining</w:t>
            </w:r>
          </w:p>
        </w:tc>
        <w:tc>
          <w:tcPr>
            <w:tcW w:w="824" w:type="dxa"/>
            <w:noWrap/>
            <w:vAlign w:val="center"/>
            <w:hideMark/>
          </w:tcPr>
          <w:p w14:paraId="38000D3E" w14:textId="0BE76A20" w:rsidR="005F340A" w:rsidRPr="007A1541" w:rsidRDefault="0034635D" w:rsidP="00850C4E">
            <w:pPr>
              <w:jc w:val="right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en-US"/>
              </w:rPr>
              <w:t>603</w:t>
            </w:r>
            <w:r w:rsidR="00524DA8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en-US"/>
              </w:rPr>
              <w:t>.</w:t>
            </w:r>
            <w:r w:rsidR="00256D9B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en-US"/>
              </w:rPr>
              <w:t>5</w:t>
            </w:r>
          </w:p>
        </w:tc>
      </w:tr>
    </w:tbl>
    <w:p w14:paraId="5EF63798" w14:textId="5550706F" w:rsidR="009137FA" w:rsidRDefault="009137FA" w:rsidP="005D506C">
      <w:pPr>
        <w:rPr>
          <w:rFonts w:asciiTheme="majorHAnsi" w:hAnsiTheme="majorHAnsi"/>
          <w:b/>
          <w:color w:val="808080" w:themeColor="background1" w:themeShade="80"/>
          <w:sz w:val="24"/>
          <w:szCs w:val="18"/>
        </w:rPr>
      </w:pPr>
    </w:p>
    <w:p w14:paraId="41D34E84" w14:textId="0A711BB0" w:rsidR="00713D47" w:rsidRDefault="005D506C" w:rsidP="00771DD2">
      <w:pPr>
        <w:rPr>
          <w:rFonts w:asciiTheme="majorHAnsi" w:hAnsiTheme="majorHAnsi"/>
          <w:b/>
          <w:color w:val="FF9933"/>
          <w:sz w:val="24"/>
          <w:szCs w:val="18"/>
        </w:rPr>
      </w:pPr>
      <w:r w:rsidRPr="00A161E1">
        <w:rPr>
          <w:rFonts w:asciiTheme="majorHAnsi" w:hAnsiTheme="majorHAnsi"/>
          <w:b/>
          <w:color w:val="FF9933"/>
          <w:sz w:val="24"/>
          <w:szCs w:val="18"/>
        </w:rPr>
        <w:t>Ticket Summary</w:t>
      </w:r>
      <w:r w:rsidR="00285DE2" w:rsidRPr="00A161E1">
        <w:rPr>
          <w:rFonts w:asciiTheme="majorHAnsi" w:hAnsiTheme="majorHAnsi"/>
          <w:b/>
          <w:color w:val="FF9933"/>
          <w:sz w:val="24"/>
          <w:szCs w:val="18"/>
        </w:rPr>
        <w:t>:</w:t>
      </w:r>
      <w:r w:rsidRPr="00A161E1">
        <w:rPr>
          <w:rFonts w:asciiTheme="majorHAnsi" w:hAnsiTheme="majorHAnsi"/>
          <w:b/>
          <w:color w:val="FF9933"/>
          <w:sz w:val="24"/>
          <w:szCs w:val="18"/>
        </w:rPr>
        <w:t xml:space="preserve"> </w:t>
      </w:r>
      <w:r w:rsidR="00285DE2" w:rsidRPr="00A161E1">
        <w:rPr>
          <w:rFonts w:asciiTheme="majorHAnsi" w:hAnsiTheme="majorHAnsi"/>
          <w:b/>
          <w:color w:val="FF9933"/>
          <w:sz w:val="24"/>
          <w:szCs w:val="18"/>
        </w:rPr>
        <w:t>W</w:t>
      </w:r>
      <w:r w:rsidRPr="00A161E1">
        <w:rPr>
          <w:rFonts w:asciiTheme="majorHAnsi" w:hAnsiTheme="majorHAnsi"/>
          <w:b/>
          <w:color w:val="FF9933"/>
          <w:sz w:val="24"/>
          <w:szCs w:val="18"/>
        </w:rPr>
        <w:t>ork effort breakdown –</w:t>
      </w:r>
      <w:r w:rsidR="00D85D51">
        <w:rPr>
          <w:rFonts w:asciiTheme="majorHAnsi" w:hAnsiTheme="majorHAnsi"/>
          <w:b/>
          <w:color w:val="FF9933"/>
          <w:sz w:val="24"/>
          <w:szCs w:val="18"/>
        </w:rPr>
        <w:t xml:space="preserve"> </w:t>
      </w:r>
      <w:r w:rsidR="00524DA8">
        <w:rPr>
          <w:rFonts w:asciiTheme="majorHAnsi" w:hAnsiTheme="majorHAnsi"/>
          <w:b/>
          <w:color w:val="FF9933"/>
          <w:sz w:val="24"/>
          <w:szCs w:val="18"/>
        </w:rPr>
        <w:t>June</w:t>
      </w:r>
    </w:p>
    <w:tbl>
      <w:tblPr>
        <w:tblW w:w="109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7"/>
        <w:gridCol w:w="5440"/>
        <w:gridCol w:w="1600"/>
        <w:gridCol w:w="1539"/>
        <w:gridCol w:w="960"/>
      </w:tblGrid>
      <w:tr w:rsidR="00B26B10" w:rsidRPr="00B26B10" w14:paraId="7C384CB3" w14:textId="77777777" w:rsidTr="00266C17">
        <w:trPr>
          <w:trHeight w:val="290"/>
        </w:trPr>
        <w:tc>
          <w:tcPr>
            <w:tcW w:w="1437" w:type="dxa"/>
            <w:shd w:val="clear" w:color="auto" w:fill="auto"/>
            <w:noWrap/>
            <w:vAlign w:val="center"/>
            <w:hideMark/>
          </w:tcPr>
          <w:p w14:paraId="15906357" w14:textId="77777777" w:rsidR="00B26B10" w:rsidRPr="00266C17" w:rsidRDefault="00B26B10" w:rsidP="00B26B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266C1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US"/>
              </w:rPr>
              <w:t>Number</w:t>
            </w:r>
          </w:p>
        </w:tc>
        <w:tc>
          <w:tcPr>
            <w:tcW w:w="5440" w:type="dxa"/>
            <w:shd w:val="clear" w:color="auto" w:fill="auto"/>
            <w:noWrap/>
            <w:vAlign w:val="center"/>
            <w:hideMark/>
          </w:tcPr>
          <w:p w14:paraId="5F3FAF95" w14:textId="77777777" w:rsidR="00B26B10" w:rsidRPr="00266C17" w:rsidRDefault="00B26B10" w:rsidP="00B26B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266C1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US"/>
              </w:rPr>
              <w:t>Title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93FE310" w14:textId="77777777" w:rsidR="00B26B10" w:rsidRPr="00266C17" w:rsidRDefault="00B26B10" w:rsidP="00B26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266C1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US"/>
              </w:rPr>
              <w:t>Date</w:t>
            </w:r>
          </w:p>
        </w:tc>
        <w:tc>
          <w:tcPr>
            <w:tcW w:w="1539" w:type="dxa"/>
            <w:shd w:val="clear" w:color="auto" w:fill="auto"/>
            <w:noWrap/>
            <w:vAlign w:val="center"/>
            <w:hideMark/>
          </w:tcPr>
          <w:p w14:paraId="12F6A0ED" w14:textId="77777777" w:rsidR="00B26B10" w:rsidRPr="00266C17" w:rsidRDefault="00B26B10" w:rsidP="00B26B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266C1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US"/>
              </w:rPr>
              <w:t>Dev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885BD9" w14:textId="685086EE" w:rsidR="00B26B10" w:rsidRPr="00266C17" w:rsidRDefault="00B26B10" w:rsidP="00B26B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266C1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US"/>
              </w:rPr>
              <w:t>Time</w:t>
            </w:r>
            <w:r w:rsidR="0048193A" w:rsidRPr="00266C1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US"/>
              </w:rPr>
              <w:t xml:space="preserve"> (h)</w:t>
            </w:r>
          </w:p>
        </w:tc>
      </w:tr>
      <w:tr w:rsidR="00256D9B" w:rsidRPr="002336A2" w14:paraId="1161B486" w14:textId="77777777" w:rsidTr="00266C17">
        <w:trPr>
          <w:trHeight w:val="275"/>
        </w:trPr>
        <w:tc>
          <w:tcPr>
            <w:tcW w:w="1437" w:type="dxa"/>
            <w:shd w:val="clear" w:color="auto" w:fill="auto"/>
            <w:noWrap/>
            <w:vAlign w:val="center"/>
          </w:tcPr>
          <w:p w14:paraId="62050FC2" w14:textId="28D5B9DE" w:rsidR="00256D9B" w:rsidRPr="00266C17" w:rsidRDefault="00524DA8" w:rsidP="00266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</w:pPr>
            <w:r w:rsidRPr="00266C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MSCSIO-652</w:t>
            </w:r>
          </w:p>
        </w:tc>
        <w:tc>
          <w:tcPr>
            <w:tcW w:w="5440" w:type="dxa"/>
            <w:shd w:val="clear" w:color="auto" w:fill="auto"/>
            <w:noWrap/>
            <w:vAlign w:val="center"/>
          </w:tcPr>
          <w:p w14:paraId="773A7C4F" w14:textId="2BBFD1C8" w:rsidR="00256D9B" w:rsidRPr="00266C17" w:rsidRDefault="00524DA8" w:rsidP="00266C1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66C17">
              <w:rPr>
                <w:sz w:val="18"/>
                <w:szCs w:val="18"/>
              </w:rPr>
              <w:t>Production Deployment Placeholder - ADAL and AD Graph Migration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14:paraId="19BFE60D" w14:textId="4BFA8839" w:rsidR="00524DA8" w:rsidRPr="00266C17" w:rsidRDefault="00524DA8" w:rsidP="00266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</w:pPr>
            <w:r w:rsidRPr="00266C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June 15, 2022</w:t>
            </w:r>
          </w:p>
        </w:tc>
        <w:tc>
          <w:tcPr>
            <w:tcW w:w="1539" w:type="dxa"/>
            <w:shd w:val="clear" w:color="auto" w:fill="auto"/>
            <w:noWrap/>
            <w:vAlign w:val="center"/>
          </w:tcPr>
          <w:p w14:paraId="71E9443B" w14:textId="58313BA5" w:rsidR="00256D9B" w:rsidRPr="00266C17" w:rsidRDefault="00524DA8" w:rsidP="00266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</w:pPr>
            <w:bookmarkStart w:id="1" w:name="OLE_LINK2"/>
            <w:r w:rsidRPr="00266C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Hiroyuki Takada</w:t>
            </w:r>
            <w:bookmarkEnd w:id="1"/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C2534C4" w14:textId="77777777" w:rsidR="00256D9B" w:rsidRPr="00266C17" w:rsidRDefault="00524DA8" w:rsidP="00266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</w:pPr>
            <w:r w:rsidRPr="00266C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2</w:t>
            </w:r>
          </w:p>
          <w:p w14:paraId="1CEB7E87" w14:textId="011EF838" w:rsidR="00524DA8" w:rsidRPr="00266C17" w:rsidRDefault="00524DA8" w:rsidP="00266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524DA8" w:rsidRPr="002336A2" w14:paraId="39F81091" w14:textId="77777777" w:rsidTr="00266C17">
        <w:trPr>
          <w:trHeight w:val="290"/>
        </w:trPr>
        <w:tc>
          <w:tcPr>
            <w:tcW w:w="1437" w:type="dxa"/>
            <w:shd w:val="clear" w:color="auto" w:fill="auto"/>
            <w:noWrap/>
            <w:vAlign w:val="center"/>
          </w:tcPr>
          <w:p w14:paraId="2F5F5E15" w14:textId="05C90242" w:rsidR="00524DA8" w:rsidRPr="00266C17" w:rsidRDefault="00524DA8" w:rsidP="00266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</w:pPr>
            <w:r w:rsidRPr="00266C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MSCSIO-654</w:t>
            </w:r>
          </w:p>
        </w:tc>
        <w:tc>
          <w:tcPr>
            <w:tcW w:w="5440" w:type="dxa"/>
            <w:shd w:val="clear" w:color="auto" w:fill="auto"/>
            <w:noWrap/>
            <w:vAlign w:val="center"/>
          </w:tcPr>
          <w:p w14:paraId="78A90CE3" w14:textId="04B66CD9" w:rsidR="00524DA8" w:rsidRPr="00266C17" w:rsidRDefault="00524DA8" w:rsidP="00266C1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66C17">
              <w:rPr>
                <w:sz w:val="18"/>
                <w:szCs w:val="18"/>
              </w:rPr>
              <w:t>Azure: Activated Severity: 3 http 500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14:paraId="086068B0" w14:textId="16B7E184" w:rsidR="00524DA8" w:rsidRPr="00266C17" w:rsidRDefault="00524DA8" w:rsidP="00266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</w:pPr>
            <w:r w:rsidRPr="00266C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June 20, 2022</w:t>
            </w:r>
          </w:p>
        </w:tc>
        <w:tc>
          <w:tcPr>
            <w:tcW w:w="1539" w:type="dxa"/>
            <w:shd w:val="clear" w:color="auto" w:fill="auto"/>
            <w:noWrap/>
            <w:vAlign w:val="center"/>
          </w:tcPr>
          <w:p w14:paraId="759CE41A" w14:textId="376DCC29" w:rsidR="00524DA8" w:rsidRPr="00266C17" w:rsidRDefault="00524DA8" w:rsidP="00266C17">
            <w:pPr>
              <w:spacing w:after="0" w:line="240" w:lineRule="auto"/>
              <w:jc w:val="center"/>
              <w:rPr>
                <w:rFonts w:ascii="Segoe UI" w:hAnsi="Segoe UI" w:cs="Segoe UI"/>
                <w:color w:val="091E42"/>
                <w:sz w:val="18"/>
                <w:szCs w:val="18"/>
              </w:rPr>
            </w:pPr>
            <w:r w:rsidRPr="00266C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Ijaz Babu M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F1759C9" w14:textId="3DB170C1" w:rsidR="00524DA8" w:rsidRPr="00266C17" w:rsidRDefault="00524DA8" w:rsidP="00266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</w:pPr>
            <w:r w:rsidRPr="00266C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4</w:t>
            </w:r>
          </w:p>
          <w:p w14:paraId="1EE7B42E" w14:textId="4637EBE3" w:rsidR="00524DA8" w:rsidRPr="00266C17" w:rsidRDefault="00524DA8" w:rsidP="00266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524DA8" w:rsidRPr="002336A2" w14:paraId="60C19C2F" w14:textId="77777777" w:rsidTr="00266C17">
        <w:trPr>
          <w:trHeight w:val="290"/>
        </w:trPr>
        <w:tc>
          <w:tcPr>
            <w:tcW w:w="1437" w:type="dxa"/>
            <w:shd w:val="clear" w:color="auto" w:fill="auto"/>
            <w:noWrap/>
            <w:vAlign w:val="center"/>
          </w:tcPr>
          <w:p w14:paraId="1B5A64F5" w14:textId="7A4FBB07" w:rsidR="00524DA8" w:rsidRPr="00266C17" w:rsidRDefault="00524DA8" w:rsidP="00266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</w:pPr>
            <w:r w:rsidRPr="00266C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MSCSIO-642</w:t>
            </w:r>
          </w:p>
        </w:tc>
        <w:tc>
          <w:tcPr>
            <w:tcW w:w="5440" w:type="dxa"/>
            <w:shd w:val="clear" w:color="auto" w:fill="auto"/>
            <w:noWrap/>
            <w:vAlign w:val="center"/>
          </w:tcPr>
          <w:p w14:paraId="75DFC2F9" w14:textId="739D76C3" w:rsidR="00524DA8" w:rsidRPr="00266C17" w:rsidRDefault="00524DA8" w:rsidP="00266C1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66C17">
              <w:rPr>
                <w:sz w:val="18"/>
                <w:szCs w:val="18"/>
              </w:rPr>
              <w:t>Status questions for Wawanesa MPOI emails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14:paraId="2447BE99" w14:textId="5779DC63" w:rsidR="00524DA8" w:rsidRPr="00266C17" w:rsidRDefault="00524DA8" w:rsidP="00266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</w:pPr>
            <w:r w:rsidRPr="00266C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June 22, 2022</w:t>
            </w:r>
          </w:p>
        </w:tc>
        <w:tc>
          <w:tcPr>
            <w:tcW w:w="1539" w:type="dxa"/>
            <w:shd w:val="clear" w:color="auto" w:fill="auto"/>
            <w:noWrap/>
            <w:vAlign w:val="center"/>
          </w:tcPr>
          <w:p w14:paraId="6F67BC09" w14:textId="347C14AE" w:rsidR="00524DA8" w:rsidRPr="00266C17" w:rsidRDefault="00524DA8" w:rsidP="00266C17">
            <w:pPr>
              <w:spacing w:after="0" w:line="240" w:lineRule="auto"/>
              <w:jc w:val="center"/>
              <w:rPr>
                <w:rFonts w:ascii="Segoe UI" w:hAnsi="Segoe UI" w:cs="Segoe UI"/>
                <w:color w:val="091E42"/>
                <w:sz w:val="18"/>
                <w:szCs w:val="18"/>
              </w:rPr>
            </w:pPr>
            <w:r w:rsidRPr="00266C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Roopamdeep Kaur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C69E462" w14:textId="4F3BFBE9" w:rsidR="00524DA8" w:rsidRPr="00266C17" w:rsidRDefault="00524DA8" w:rsidP="00266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</w:pPr>
            <w:r w:rsidRPr="00266C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2</w:t>
            </w:r>
          </w:p>
          <w:p w14:paraId="79A597E8" w14:textId="37302296" w:rsidR="00524DA8" w:rsidRPr="00266C17" w:rsidRDefault="00524DA8" w:rsidP="00266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524DA8" w:rsidRPr="002336A2" w14:paraId="6FC6E0E1" w14:textId="77777777" w:rsidTr="00266C17">
        <w:trPr>
          <w:trHeight w:val="290"/>
        </w:trPr>
        <w:tc>
          <w:tcPr>
            <w:tcW w:w="1437" w:type="dxa"/>
            <w:shd w:val="clear" w:color="auto" w:fill="auto"/>
            <w:noWrap/>
            <w:vAlign w:val="center"/>
          </w:tcPr>
          <w:p w14:paraId="45CD66BE" w14:textId="77777777" w:rsidR="00524DA8" w:rsidRPr="00266C17" w:rsidRDefault="00524DA8" w:rsidP="00266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</w:pPr>
          </w:p>
          <w:p w14:paraId="5FE406F7" w14:textId="73EB6EF2" w:rsidR="00524DA8" w:rsidRPr="00266C17" w:rsidRDefault="00524DA8" w:rsidP="00266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</w:pPr>
            <w:r w:rsidRPr="00266C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MSCSIO-631</w:t>
            </w:r>
          </w:p>
        </w:tc>
        <w:tc>
          <w:tcPr>
            <w:tcW w:w="5440" w:type="dxa"/>
            <w:shd w:val="clear" w:color="auto" w:fill="auto"/>
            <w:noWrap/>
            <w:vAlign w:val="center"/>
          </w:tcPr>
          <w:p w14:paraId="49EC0D38" w14:textId="4841562C" w:rsidR="00524DA8" w:rsidRPr="00266C17" w:rsidRDefault="00524DA8" w:rsidP="00266C1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66C17">
              <w:rPr>
                <w:sz w:val="18"/>
                <w:szCs w:val="18"/>
              </w:rPr>
              <w:t>DLVR-89 Garage Automobile policy Case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14:paraId="7FC3EEDD" w14:textId="78C01192" w:rsidR="00524DA8" w:rsidRPr="00266C17" w:rsidRDefault="00524DA8" w:rsidP="00266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</w:pPr>
            <w:bookmarkStart w:id="2" w:name="OLE_LINK1"/>
            <w:r w:rsidRPr="00266C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June 23, 2022</w:t>
            </w:r>
            <w:bookmarkEnd w:id="2"/>
          </w:p>
        </w:tc>
        <w:tc>
          <w:tcPr>
            <w:tcW w:w="1539" w:type="dxa"/>
            <w:shd w:val="clear" w:color="auto" w:fill="auto"/>
            <w:noWrap/>
            <w:vAlign w:val="center"/>
          </w:tcPr>
          <w:p w14:paraId="4A8DA678" w14:textId="77777777" w:rsidR="00524DA8" w:rsidRPr="00266C17" w:rsidRDefault="00524DA8" w:rsidP="00266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</w:pPr>
          </w:p>
          <w:p w14:paraId="1AAF861B" w14:textId="3DB5E45D" w:rsidR="00524DA8" w:rsidRPr="00266C17" w:rsidRDefault="00266C17" w:rsidP="00266C17">
            <w:pPr>
              <w:spacing w:after="0" w:line="240" w:lineRule="auto"/>
              <w:jc w:val="center"/>
              <w:rPr>
                <w:rFonts w:ascii="Segoe UI" w:hAnsi="Segoe UI" w:cs="Segoe UI"/>
                <w:color w:val="091E42"/>
                <w:sz w:val="18"/>
                <w:szCs w:val="18"/>
              </w:rPr>
            </w:pPr>
            <w:r w:rsidRPr="00266C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Roxanne Orquillas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AB869FC" w14:textId="1716CF42" w:rsidR="00524DA8" w:rsidRPr="00266C17" w:rsidRDefault="00524DA8" w:rsidP="00266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</w:pPr>
            <w:r w:rsidRPr="00266C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1</w:t>
            </w:r>
          </w:p>
        </w:tc>
      </w:tr>
      <w:tr w:rsidR="00524DA8" w:rsidRPr="002336A2" w14:paraId="5E6FE943" w14:textId="77777777" w:rsidTr="00266C17">
        <w:trPr>
          <w:trHeight w:val="290"/>
        </w:trPr>
        <w:tc>
          <w:tcPr>
            <w:tcW w:w="1437" w:type="dxa"/>
            <w:shd w:val="clear" w:color="auto" w:fill="auto"/>
            <w:noWrap/>
            <w:vAlign w:val="center"/>
          </w:tcPr>
          <w:p w14:paraId="2A39CA26" w14:textId="733751F2" w:rsidR="00524DA8" w:rsidRPr="00266C17" w:rsidRDefault="00266C17" w:rsidP="00266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</w:pPr>
            <w:r w:rsidRPr="00266C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lastRenderedPageBreak/>
              <w:t>MSCSIO-656</w:t>
            </w:r>
          </w:p>
        </w:tc>
        <w:tc>
          <w:tcPr>
            <w:tcW w:w="5440" w:type="dxa"/>
            <w:shd w:val="clear" w:color="auto" w:fill="auto"/>
            <w:noWrap/>
            <w:vAlign w:val="center"/>
          </w:tcPr>
          <w:p w14:paraId="060CDB24" w14:textId="7FFC4CB3" w:rsidR="00524DA8" w:rsidRPr="00266C17" w:rsidRDefault="00266C17" w:rsidP="00266C1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66C17">
              <w:rPr>
                <w:sz w:val="18"/>
                <w:szCs w:val="18"/>
              </w:rPr>
              <w:t>Azure: Activated Severity 3 http 500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14:paraId="363FA48F" w14:textId="0239A067" w:rsidR="00524DA8" w:rsidRPr="00266C17" w:rsidRDefault="00266C17" w:rsidP="00266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</w:pPr>
            <w:bookmarkStart w:id="3" w:name="OLE_LINK3"/>
            <w:r w:rsidRPr="00266C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June 30, 2022</w:t>
            </w:r>
            <w:bookmarkEnd w:id="3"/>
          </w:p>
        </w:tc>
        <w:tc>
          <w:tcPr>
            <w:tcW w:w="1539" w:type="dxa"/>
            <w:shd w:val="clear" w:color="auto" w:fill="auto"/>
            <w:noWrap/>
            <w:vAlign w:val="center"/>
          </w:tcPr>
          <w:p w14:paraId="4298C96E" w14:textId="3699606F" w:rsidR="00524DA8" w:rsidRPr="00266C17" w:rsidRDefault="002C58A2" w:rsidP="00266C17">
            <w:pPr>
              <w:spacing w:after="0" w:line="240" w:lineRule="auto"/>
              <w:jc w:val="center"/>
              <w:rPr>
                <w:rFonts w:ascii="Segoe UI" w:hAnsi="Segoe UI" w:cs="Segoe UI"/>
                <w:color w:val="091E42"/>
                <w:sz w:val="18"/>
                <w:szCs w:val="18"/>
              </w:rPr>
            </w:pPr>
            <w:r w:rsidRPr="00266C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Hiroyuki Takada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A7465BC" w14:textId="19AE5A41" w:rsidR="00524DA8" w:rsidRPr="00266C17" w:rsidRDefault="00266C17" w:rsidP="00266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</w:pPr>
            <w:r w:rsidRPr="00266C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2</w:t>
            </w:r>
          </w:p>
        </w:tc>
      </w:tr>
      <w:tr w:rsidR="0034635D" w:rsidRPr="002336A2" w14:paraId="1BDF836E" w14:textId="77777777" w:rsidTr="00266C17">
        <w:trPr>
          <w:trHeight w:val="290"/>
        </w:trPr>
        <w:tc>
          <w:tcPr>
            <w:tcW w:w="1437" w:type="dxa"/>
            <w:shd w:val="clear" w:color="auto" w:fill="auto"/>
            <w:noWrap/>
            <w:vAlign w:val="center"/>
          </w:tcPr>
          <w:p w14:paraId="023173B2" w14:textId="4F3B397D" w:rsidR="0034635D" w:rsidRPr="00266C17" w:rsidRDefault="0034635D" w:rsidP="003463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</w:pPr>
            <w:r w:rsidRPr="002C58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MSCSIO-646</w:t>
            </w:r>
          </w:p>
        </w:tc>
        <w:tc>
          <w:tcPr>
            <w:tcW w:w="5440" w:type="dxa"/>
            <w:shd w:val="clear" w:color="auto" w:fill="auto"/>
            <w:noWrap/>
            <w:vAlign w:val="center"/>
          </w:tcPr>
          <w:p w14:paraId="3E30365A" w14:textId="671553A4" w:rsidR="0034635D" w:rsidRPr="00266C17" w:rsidRDefault="0034635D" w:rsidP="0034635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C58A2">
              <w:rPr>
                <w:sz w:val="18"/>
                <w:szCs w:val="18"/>
              </w:rPr>
              <w:t>DLVR-98: Alberta provincial Financial Responsibility Card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14:paraId="5AA1E77F" w14:textId="4AE5C6CA" w:rsidR="0034635D" w:rsidRPr="00266C17" w:rsidRDefault="0034635D" w:rsidP="003463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</w:pPr>
            <w:r w:rsidRPr="00266C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 xml:space="preserve">June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27</w:t>
            </w:r>
            <w:r w:rsidRPr="00266C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, 2022</w:t>
            </w:r>
          </w:p>
        </w:tc>
        <w:tc>
          <w:tcPr>
            <w:tcW w:w="1539" w:type="dxa"/>
            <w:shd w:val="clear" w:color="auto" w:fill="auto"/>
            <w:noWrap/>
            <w:vAlign w:val="center"/>
          </w:tcPr>
          <w:p w14:paraId="103AEAF3" w14:textId="606B2B0F" w:rsidR="0034635D" w:rsidRPr="00266C17" w:rsidRDefault="0034635D" w:rsidP="0034635D">
            <w:pPr>
              <w:spacing w:after="0" w:line="240" w:lineRule="auto"/>
              <w:jc w:val="center"/>
              <w:rPr>
                <w:rFonts w:ascii="Segoe UI" w:hAnsi="Segoe UI" w:cs="Segoe UI"/>
                <w:color w:val="091E42"/>
                <w:sz w:val="18"/>
                <w:szCs w:val="18"/>
              </w:rPr>
            </w:pPr>
            <w:r w:rsidRPr="00266C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Hiroyuki Takada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F5430C3" w14:textId="65657258" w:rsidR="0034635D" w:rsidRPr="00266C17" w:rsidRDefault="0034635D" w:rsidP="003463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US"/>
              </w:rPr>
              <w:t>172</w:t>
            </w:r>
          </w:p>
        </w:tc>
      </w:tr>
    </w:tbl>
    <w:p w14:paraId="7B0A701A" w14:textId="0D8D08BC" w:rsidR="002334BC" w:rsidRDefault="002334BC" w:rsidP="005D506C">
      <w:pPr>
        <w:rPr>
          <w:rFonts w:asciiTheme="majorHAnsi" w:hAnsiTheme="majorHAnsi"/>
          <w:b/>
          <w:color w:val="FF9933"/>
          <w:sz w:val="24"/>
          <w:szCs w:val="18"/>
        </w:rPr>
      </w:pPr>
    </w:p>
    <w:p w14:paraId="7694C765" w14:textId="77777777" w:rsidR="00751EB5" w:rsidRDefault="00751EB5" w:rsidP="005D506C">
      <w:pPr>
        <w:rPr>
          <w:rFonts w:asciiTheme="majorHAnsi" w:hAnsiTheme="majorHAnsi"/>
          <w:b/>
          <w:color w:val="FF9933"/>
          <w:sz w:val="24"/>
          <w:szCs w:val="18"/>
        </w:rPr>
      </w:pPr>
    </w:p>
    <w:p w14:paraId="333A35B6" w14:textId="77777777" w:rsidR="00751EB5" w:rsidRDefault="00751EB5" w:rsidP="005D506C">
      <w:pPr>
        <w:rPr>
          <w:rFonts w:asciiTheme="majorHAnsi" w:hAnsiTheme="majorHAnsi"/>
          <w:b/>
          <w:color w:val="FF9933"/>
          <w:sz w:val="24"/>
          <w:szCs w:val="18"/>
        </w:rPr>
      </w:pPr>
    </w:p>
    <w:p w14:paraId="0C54ACED" w14:textId="03F351CB" w:rsidR="00461439" w:rsidRDefault="00D430EC" w:rsidP="005D506C">
      <w:pPr>
        <w:rPr>
          <w:rFonts w:asciiTheme="majorHAnsi" w:hAnsiTheme="majorHAnsi"/>
          <w:b/>
          <w:color w:val="FF9933"/>
          <w:sz w:val="24"/>
          <w:szCs w:val="18"/>
        </w:rPr>
      </w:pPr>
      <w:r>
        <w:rPr>
          <w:rFonts w:asciiTheme="majorHAnsi" w:hAnsiTheme="majorHAnsi"/>
          <w:b/>
          <w:color w:val="FF9933"/>
          <w:sz w:val="24"/>
          <w:szCs w:val="18"/>
        </w:rPr>
        <w:t>2022</w:t>
      </w:r>
      <w:r w:rsidR="00461439">
        <w:rPr>
          <w:rFonts w:asciiTheme="majorHAnsi" w:hAnsiTheme="majorHAnsi"/>
          <w:b/>
          <w:color w:val="FF9933"/>
          <w:sz w:val="24"/>
          <w:szCs w:val="18"/>
        </w:rPr>
        <w:t xml:space="preserve"> Release Target Schedule</w:t>
      </w:r>
    </w:p>
    <w:tbl>
      <w:tblPr>
        <w:tblpPr w:leftFromText="180" w:rightFromText="180" w:vertAnchor="text" w:tblpY="1"/>
        <w:tblOverlap w:val="never"/>
        <w:tblW w:w="1052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6897"/>
        <w:gridCol w:w="2122"/>
        <w:gridCol w:w="1279"/>
        <w:gridCol w:w="222"/>
      </w:tblGrid>
      <w:tr w:rsidR="004013D8" w:rsidRPr="004013D8" w14:paraId="0BB9C0BA" w14:textId="0B1C8FDF" w:rsidTr="00461439">
        <w:trPr>
          <w:gridAfter w:val="1"/>
          <w:wAfter w:w="222" w:type="dxa"/>
          <w:trHeight w:val="408"/>
        </w:trPr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B9A" w:themeFill="accent1" w:themeFillTint="66"/>
            <w:noWrap/>
            <w:vAlign w:val="center"/>
          </w:tcPr>
          <w:p w14:paraId="321D50E0" w14:textId="31497326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bookmarkStart w:id="4" w:name="_Hlk100085308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Ticket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B9A" w:themeFill="accent1" w:themeFillTint="66"/>
            <w:noWrap/>
            <w:vAlign w:val="center"/>
          </w:tcPr>
          <w:p w14:paraId="29B47A04" w14:textId="4023D677" w:rsidR="004013D8" w:rsidRPr="004013D8" w:rsidRDefault="004013D8" w:rsidP="002336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Status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B9A" w:themeFill="accent1" w:themeFillTint="66"/>
          </w:tcPr>
          <w:p w14:paraId="61C809D8" w14:textId="2A96E231" w:rsidR="004013D8" w:rsidRDefault="00461439" w:rsidP="004614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 xml:space="preserve">Target date to be in </w:t>
            </w:r>
            <w:r w:rsidR="00A06C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  <w:t>PROD</w:t>
            </w:r>
          </w:p>
        </w:tc>
      </w:tr>
      <w:bookmarkEnd w:id="4"/>
      <w:tr w:rsidR="004013D8" w:rsidRPr="004013D8" w14:paraId="360A86E0" w14:textId="522E8746" w:rsidTr="00587759">
        <w:trPr>
          <w:gridAfter w:val="1"/>
          <w:wAfter w:w="222" w:type="dxa"/>
          <w:trHeight w:val="450"/>
        </w:trPr>
        <w:tc>
          <w:tcPr>
            <w:tcW w:w="68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noWrap/>
            <w:vAlign w:val="center"/>
            <w:hideMark/>
          </w:tcPr>
          <w:p w14:paraId="2D9713AC" w14:textId="77777777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4013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DLVR-87: Extend the validation to include address outside of Canada</w:t>
            </w:r>
          </w:p>
        </w:tc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noWrap/>
            <w:vAlign w:val="center"/>
            <w:hideMark/>
          </w:tcPr>
          <w:p w14:paraId="17DA8AC6" w14:textId="0D78F0CC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4013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In PRD</w:t>
            </w:r>
          </w:p>
        </w:tc>
        <w:tc>
          <w:tcPr>
            <w:tcW w:w="12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</w:tcPr>
          <w:p w14:paraId="5E08602B" w14:textId="44C8ED5F" w:rsidR="004013D8" w:rsidRPr="00461439" w:rsidRDefault="004013D8" w:rsidP="0046143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  <w:r w:rsidRPr="00461439"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  <w:t>Complete</w:t>
            </w:r>
          </w:p>
        </w:tc>
      </w:tr>
      <w:tr w:rsidR="004013D8" w:rsidRPr="004013D8" w14:paraId="7DD6368A" w14:textId="77777777" w:rsidTr="00587759">
        <w:trPr>
          <w:trHeight w:val="290"/>
        </w:trPr>
        <w:tc>
          <w:tcPr>
            <w:tcW w:w="6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vAlign w:val="center"/>
            <w:hideMark/>
          </w:tcPr>
          <w:p w14:paraId="4CE51B03" w14:textId="77777777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vAlign w:val="center"/>
            <w:hideMark/>
          </w:tcPr>
          <w:p w14:paraId="0C4A218D" w14:textId="77777777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</w:tcPr>
          <w:p w14:paraId="75BE111C" w14:textId="77777777" w:rsidR="004013D8" w:rsidRPr="00461439" w:rsidRDefault="004013D8" w:rsidP="0046143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E170" w14:textId="025E465D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4013D8" w:rsidRPr="004013D8" w14:paraId="3DC1D7F7" w14:textId="77777777" w:rsidTr="00A379D0">
        <w:trPr>
          <w:trHeight w:val="55"/>
        </w:trPr>
        <w:tc>
          <w:tcPr>
            <w:tcW w:w="6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vAlign w:val="center"/>
            <w:hideMark/>
          </w:tcPr>
          <w:p w14:paraId="1DF73675" w14:textId="77777777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vAlign w:val="center"/>
            <w:hideMark/>
          </w:tcPr>
          <w:p w14:paraId="2FF0F6C1" w14:textId="77777777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</w:tcPr>
          <w:p w14:paraId="6E3ED4C6" w14:textId="77777777" w:rsidR="004013D8" w:rsidRPr="00461439" w:rsidRDefault="004013D8" w:rsidP="0046143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US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1232" w14:textId="17A34947" w:rsidR="004013D8" w:rsidRPr="004013D8" w:rsidRDefault="004013D8" w:rsidP="0046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4013D8" w:rsidRPr="004013D8" w14:paraId="6DFB7D11" w14:textId="77777777" w:rsidTr="00587759">
        <w:trPr>
          <w:trHeight w:val="290"/>
        </w:trPr>
        <w:tc>
          <w:tcPr>
            <w:tcW w:w="68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EAD5" w:themeFill="accent4" w:themeFillTint="33"/>
            <w:noWrap/>
            <w:vAlign w:val="center"/>
            <w:hideMark/>
          </w:tcPr>
          <w:p w14:paraId="5086E35D" w14:textId="77777777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4013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DLVR-95: Update the UI with new branding materials</w:t>
            </w:r>
          </w:p>
        </w:tc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noWrap/>
            <w:vAlign w:val="center"/>
            <w:hideMark/>
          </w:tcPr>
          <w:p w14:paraId="61CD4F4F" w14:textId="2255C66E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4013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In PRD</w:t>
            </w:r>
          </w:p>
        </w:tc>
        <w:tc>
          <w:tcPr>
            <w:tcW w:w="1279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</w:tcPr>
          <w:p w14:paraId="6AC81322" w14:textId="65719443" w:rsidR="004013D8" w:rsidRPr="00461439" w:rsidRDefault="004013D8" w:rsidP="0046143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US"/>
              </w:rPr>
            </w:pPr>
            <w:r w:rsidRPr="00461439">
              <w:rPr>
                <w:rFonts w:eastAsia="Times New Roman" w:cstheme="minorHAnsi"/>
                <w:sz w:val="20"/>
                <w:szCs w:val="20"/>
                <w:lang w:eastAsia="en-US"/>
              </w:rPr>
              <w:t>Complete</w:t>
            </w:r>
          </w:p>
        </w:tc>
        <w:tc>
          <w:tcPr>
            <w:tcW w:w="222" w:type="dxa"/>
            <w:tcBorders>
              <w:left w:val="single" w:sz="4" w:space="0" w:color="auto"/>
            </w:tcBorders>
            <w:vAlign w:val="center"/>
            <w:hideMark/>
          </w:tcPr>
          <w:p w14:paraId="1C687274" w14:textId="7B75A1AB" w:rsidR="004013D8" w:rsidRPr="004013D8" w:rsidRDefault="004013D8" w:rsidP="0046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4013D8" w:rsidRPr="004013D8" w14:paraId="4C637625" w14:textId="77777777" w:rsidTr="00587759">
        <w:trPr>
          <w:trHeight w:val="290"/>
        </w:trPr>
        <w:tc>
          <w:tcPr>
            <w:tcW w:w="6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EAD5" w:themeFill="accent4" w:themeFillTint="33"/>
            <w:vAlign w:val="center"/>
            <w:hideMark/>
          </w:tcPr>
          <w:p w14:paraId="63F9E677" w14:textId="77777777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vAlign w:val="center"/>
            <w:hideMark/>
          </w:tcPr>
          <w:p w14:paraId="050B55A6" w14:textId="77777777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</w:tcPr>
          <w:p w14:paraId="552178DB" w14:textId="77777777" w:rsidR="004013D8" w:rsidRPr="00461439" w:rsidRDefault="004013D8" w:rsidP="0046143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82CB" w14:textId="1892DC7D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4013D8" w:rsidRPr="004013D8" w14:paraId="107AD1AB" w14:textId="77777777" w:rsidTr="00A379D0">
        <w:trPr>
          <w:trHeight w:val="62"/>
        </w:trPr>
        <w:tc>
          <w:tcPr>
            <w:tcW w:w="6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EAD5" w:themeFill="accent4" w:themeFillTint="33"/>
            <w:vAlign w:val="center"/>
            <w:hideMark/>
          </w:tcPr>
          <w:p w14:paraId="1EB83F76" w14:textId="77777777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vAlign w:val="center"/>
            <w:hideMark/>
          </w:tcPr>
          <w:p w14:paraId="1D67596D" w14:textId="77777777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</w:tcPr>
          <w:p w14:paraId="5980F45E" w14:textId="77777777" w:rsidR="004013D8" w:rsidRPr="00461439" w:rsidRDefault="004013D8" w:rsidP="0046143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US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6FFC" w14:textId="00265469" w:rsidR="004013D8" w:rsidRPr="004013D8" w:rsidRDefault="004013D8" w:rsidP="0046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4013D8" w:rsidRPr="004013D8" w14:paraId="73B1773B" w14:textId="77777777" w:rsidTr="00587759">
        <w:trPr>
          <w:trHeight w:val="290"/>
        </w:trPr>
        <w:tc>
          <w:tcPr>
            <w:tcW w:w="68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noWrap/>
            <w:vAlign w:val="center"/>
            <w:hideMark/>
          </w:tcPr>
          <w:p w14:paraId="52CA4CA9" w14:textId="77777777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4013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DLVR-94: System/Admin API User Type</w:t>
            </w:r>
          </w:p>
        </w:tc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noWrap/>
            <w:vAlign w:val="center"/>
            <w:hideMark/>
          </w:tcPr>
          <w:p w14:paraId="35EBCA6F" w14:textId="37025C5C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4013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In</w:t>
            </w:r>
            <w:r w:rsidR="005877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 PRD</w:t>
            </w:r>
          </w:p>
        </w:tc>
        <w:tc>
          <w:tcPr>
            <w:tcW w:w="1279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</w:tcPr>
          <w:p w14:paraId="7D516901" w14:textId="0796C186" w:rsidR="004013D8" w:rsidRPr="00461439" w:rsidRDefault="00587759" w:rsidP="0046143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US"/>
              </w:rPr>
            </w:pPr>
            <w:r>
              <w:rPr>
                <w:rFonts w:eastAsia="Times New Roman" w:cstheme="minorHAnsi"/>
                <w:sz w:val="20"/>
                <w:szCs w:val="20"/>
                <w:lang w:eastAsia="en-US"/>
              </w:rPr>
              <w:t>Complete</w:t>
            </w:r>
            <w:r w:rsidR="00461439">
              <w:rPr>
                <w:rFonts w:eastAsia="Times New Roman" w:cstheme="minorHAnsi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222" w:type="dxa"/>
            <w:tcBorders>
              <w:left w:val="single" w:sz="4" w:space="0" w:color="auto"/>
            </w:tcBorders>
            <w:vAlign w:val="center"/>
            <w:hideMark/>
          </w:tcPr>
          <w:p w14:paraId="31C1D267" w14:textId="432BAB24" w:rsidR="004013D8" w:rsidRPr="004013D8" w:rsidRDefault="004013D8" w:rsidP="0046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4013D8" w:rsidRPr="004013D8" w14:paraId="10D55173" w14:textId="77777777" w:rsidTr="00587759">
        <w:trPr>
          <w:trHeight w:val="290"/>
        </w:trPr>
        <w:tc>
          <w:tcPr>
            <w:tcW w:w="68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vAlign w:val="center"/>
            <w:hideMark/>
          </w:tcPr>
          <w:p w14:paraId="7A380D03" w14:textId="77777777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vAlign w:val="center"/>
            <w:hideMark/>
          </w:tcPr>
          <w:p w14:paraId="53583296" w14:textId="77777777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</w:tcPr>
          <w:p w14:paraId="3718015B" w14:textId="77777777" w:rsidR="004013D8" w:rsidRPr="00461439" w:rsidRDefault="004013D8" w:rsidP="0046143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8020" w14:textId="37363EE7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4013D8" w:rsidRPr="004013D8" w14:paraId="6C313BDB" w14:textId="77777777" w:rsidTr="00A379D0">
        <w:trPr>
          <w:trHeight w:val="55"/>
        </w:trPr>
        <w:tc>
          <w:tcPr>
            <w:tcW w:w="68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vAlign w:val="center"/>
            <w:hideMark/>
          </w:tcPr>
          <w:p w14:paraId="62A26C23" w14:textId="77777777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vAlign w:val="center"/>
            <w:hideMark/>
          </w:tcPr>
          <w:p w14:paraId="0C1B5FDF" w14:textId="77777777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</w:tcPr>
          <w:p w14:paraId="18F4DEF3" w14:textId="77777777" w:rsidR="004013D8" w:rsidRPr="00461439" w:rsidRDefault="004013D8" w:rsidP="0046143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US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A9BC" w14:textId="2EF8C6F1" w:rsidR="004013D8" w:rsidRPr="004013D8" w:rsidRDefault="004013D8" w:rsidP="0046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4013D8" w:rsidRPr="004013D8" w14:paraId="2C7B6B54" w14:textId="77777777" w:rsidTr="00587759">
        <w:trPr>
          <w:trHeight w:val="290"/>
        </w:trPr>
        <w:tc>
          <w:tcPr>
            <w:tcW w:w="68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noWrap/>
            <w:vAlign w:val="center"/>
            <w:hideMark/>
          </w:tcPr>
          <w:p w14:paraId="37D220FE" w14:textId="77777777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4013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DLVR-88: Admin APIs for profile/user creation</w:t>
            </w:r>
          </w:p>
        </w:tc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noWrap/>
            <w:vAlign w:val="center"/>
            <w:hideMark/>
          </w:tcPr>
          <w:p w14:paraId="1348816D" w14:textId="29CB129A" w:rsidR="004013D8" w:rsidRPr="004013D8" w:rsidRDefault="001E0FFA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In </w:t>
            </w:r>
            <w:r w:rsidR="005877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PRD</w:t>
            </w:r>
          </w:p>
        </w:tc>
        <w:tc>
          <w:tcPr>
            <w:tcW w:w="1279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</w:tcPr>
          <w:p w14:paraId="496BE9CB" w14:textId="098526D8" w:rsidR="004013D8" w:rsidRPr="00461439" w:rsidRDefault="00587759" w:rsidP="0046143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US"/>
              </w:rPr>
            </w:pPr>
            <w:r>
              <w:rPr>
                <w:rFonts w:eastAsia="Times New Roman" w:cstheme="minorHAnsi"/>
                <w:sz w:val="20"/>
                <w:szCs w:val="20"/>
                <w:lang w:eastAsia="en-US"/>
              </w:rPr>
              <w:t>Complete</w:t>
            </w:r>
          </w:p>
        </w:tc>
        <w:tc>
          <w:tcPr>
            <w:tcW w:w="222" w:type="dxa"/>
            <w:tcBorders>
              <w:left w:val="single" w:sz="4" w:space="0" w:color="auto"/>
            </w:tcBorders>
            <w:vAlign w:val="center"/>
            <w:hideMark/>
          </w:tcPr>
          <w:p w14:paraId="5F99DB35" w14:textId="0519CA20" w:rsidR="004013D8" w:rsidRPr="004013D8" w:rsidRDefault="004013D8" w:rsidP="0046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4013D8" w:rsidRPr="004013D8" w14:paraId="15CA032A" w14:textId="77777777" w:rsidTr="00587759">
        <w:trPr>
          <w:trHeight w:val="290"/>
        </w:trPr>
        <w:tc>
          <w:tcPr>
            <w:tcW w:w="68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vAlign w:val="center"/>
            <w:hideMark/>
          </w:tcPr>
          <w:p w14:paraId="15D13EA6" w14:textId="77777777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vAlign w:val="center"/>
            <w:hideMark/>
          </w:tcPr>
          <w:p w14:paraId="175D2493" w14:textId="77777777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</w:tcPr>
          <w:p w14:paraId="0D06779C" w14:textId="77777777" w:rsidR="004013D8" w:rsidRPr="00461439" w:rsidRDefault="004013D8" w:rsidP="0046143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CCB4" w14:textId="4BF4E51D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4013D8" w:rsidRPr="004013D8" w14:paraId="1CBD8A3A" w14:textId="77777777" w:rsidTr="00A379D0">
        <w:trPr>
          <w:trHeight w:val="55"/>
        </w:trPr>
        <w:tc>
          <w:tcPr>
            <w:tcW w:w="68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vAlign w:val="center"/>
            <w:hideMark/>
          </w:tcPr>
          <w:p w14:paraId="01E819C9" w14:textId="77777777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vAlign w:val="center"/>
            <w:hideMark/>
          </w:tcPr>
          <w:p w14:paraId="4031D7FC" w14:textId="77777777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</w:tcPr>
          <w:p w14:paraId="1A1A21BB" w14:textId="77777777" w:rsidR="004013D8" w:rsidRPr="00461439" w:rsidRDefault="004013D8" w:rsidP="0046143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US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BF95" w14:textId="4C2748A1" w:rsidR="004013D8" w:rsidRPr="004013D8" w:rsidRDefault="004013D8" w:rsidP="0046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4013D8" w:rsidRPr="004013D8" w14:paraId="62DFB9F5" w14:textId="77777777" w:rsidTr="00587759">
        <w:trPr>
          <w:trHeight w:val="290"/>
        </w:trPr>
        <w:tc>
          <w:tcPr>
            <w:tcW w:w="68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noWrap/>
            <w:vAlign w:val="center"/>
            <w:hideMark/>
          </w:tcPr>
          <w:p w14:paraId="2E6C9768" w14:textId="77777777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4013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DLVR-82: Self-serve Schema file updating</w:t>
            </w:r>
          </w:p>
        </w:tc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noWrap/>
            <w:vAlign w:val="center"/>
            <w:hideMark/>
          </w:tcPr>
          <w:p w14:paraId="16F93D70" w14:textId="684090F7" w:rsidR="004013D8" w:rsidRPr="004013D8" w:rsidRDefault="001E0FFA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In </w:t>
            </w:r>
            <w:r w:rsidR="005877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PRD</w:t>
            </w:r>
          </w:p>
        </w:tc>
        <w:tc>
          <w:tcPr>
            <w:tcW w:w="1279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</w:tcPr>
          <w:p w14:paraId="6E2A35B3" w14:textId="55238751" w:rsidR="004013D8" w:rsidRPr="00461439" w:rsidRDefault="00587759" w:rsidP="0046143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US"/>
              </w:rPr>
            </w:pPr>
            <w:r>
              <w:rPr>
                <w:rFonts w:eastAsia="Times New Roman" w:cstheme="minorHAnsi"/>
                <w:sz w:val="20"/>
                <w:szCs w:val="20"/>
                <w:lang w:eastAsia="en-US"/>
              </w:rPr>
              <w:t>Complete</w:t>
            </w:r>
          </w:p>
        </w:tc>
        <w:tc>
          <w:tcPr>
            <w:tcW w:w="222" w:type="dxa"/>
            <w:tcBorders>
              <w:left w:val="single" w:sz="4" w:space="0" w:color="auto"/>
            </w:tcBorders>
            <w:vAlign w:val="center"/>
            <w:hideMark/>
          </w:tcPr>
          <w:p w14:paraId="72B69E31" w14:textId="778CC338" w:rsidR="004013D8" w:rsidRPr="004013D8" w:rsidRDefault="004013D8" w:rsidP="0046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4013D8" w:rsidRPr="004013D8" w14:paraId="546FB6CA" w14:textId="77777777" w:rsidTr="00587759">
        <w:trPr>
          <w:trHeight w:val="290"/>
        </w:trPr>
        <w:tc>
          <w:tcPr>
            <w:tcW w:w="68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vAlign w:val="center"/>
            <w:hideMark/>
          </w:tcPr>
          <w:p w14:paraId="3BEDC518" w14:textId="77777777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vAlign w:val="center"/>
            <w:hideMark/>
          </w:tcPr>
          <w:p w14:paraId="2BAF026F" w14:textId="77777777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</w:tcPr>
          <w:p w14:paraId="12F64646" w14:textId="77777777" w:rsidR="004013D8" w:rsidRPr="00461439" w:rsidRDefault="004013D8" w:rsidP="0046143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388F" w14:textId="645B05B1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4013D8" w:rsidRPr="004013D8" w14:paraId="407AEF60" w14:textId="77777777" w:rsidTr="00A379D0">
        <w:trPr>
          <w:trHeight w:val="55"/>
        </w:trPr>
        <w:tc>
          <w:tcPr>
            <w:tcW w:w="68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vAlign w:val="center"/>
            <w:hideMark/>
          </w:tcPr>
          <w:p w14:paraId="5CC45280" w14:textId="77777777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vAlign w:val="center"/>
            <w:hideMark/>
          </w:tcPr>
          <w:p w14:paraId="729DE0A6" w14:textId="77777777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</w:tcPr>
          <w:p w14:paraId="52D55B4E" w14:textId="77777777" w:rsidR="004013D8" w:rsidRPr="00461439" w:rsidRDefault="004013D8" w:rsidP="0046143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US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2C94" w14:textId="0CF29F49" w:rsidR="004013D8" w:rsidRPr="004013D8" w:rsidRDefault="004013D8" w:rsidP="0046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4013D8" w:rsidRPr="004013D8" w14:paraId="0E72779E" w14:textId="77777777" w:rsidTr="00587759">
        <w:trPr>
          <w:trHeight w:val="290"/>
        </w:trPr>
        <w:tc>
          <w:tcPr>
            <w:tcW w:w="68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noWrap/>
            <w:vAlign w:val="center"/>
            <w:hideMark/>
          </w:tcPr>
          <w:p w14:paraId="473E05E6" w14:textId="77777777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4013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DLVR-84: Adding the namespace attributes in the response message for a Send API</w:t>
            </w:r>
          </w:p>
        </w:tc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noWrap/>
            <w:vAlign w:val="center"/>
            <w:hideMark/>
          </w:tcPr>
          <w:p w14:paraId="31752218" w14:textId="62CFE7D1" w:rsidR="004013D8" w:rsidRPr="004013D8" w:rsidRDefault="001E0FFA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In </w:t>
            </w:r>
            <w:r w:rsidR="005877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PRD</w:t>
            </w:r>
          </w:p>
        </w:tc>
        <w:tc>
          <w:tcPr>
            <w:tcW w:w="1279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</w:tcPr>
          <w:p w14:paraId="0CC52726" w14:textId="3FA075C0" w:rsidR="004013D8" w:rsidRPr="00461439" w:rsidRDefault="00587759" w:rsidP="0046143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US"/>
              </w:rPr>
            </w:pPr>
            <w:r>
              <w:rPr>
                <w:rFonts w:eastAsia="Times New Roman" w:cstheme="minorHAnsi"/>
                <w:sz w:val="20"/>
                <w:szCs w:val="20"/>
                <w:lang w:eastAsia="en-US"/>
              </w:rPr>
              <w:t>Complete</w:t>
            </w:r>
          </w:p>
        </w:tc>
        <w:tc>
          <w:tcPr>
            <w:tcW w:w="222" w:type="dxa"/>
            <w:tcBorders>
              <w:left w:val="single" w:sz="4" w:space="0" w:color="auto"/>
            </w:tcBorders>
            <w:vAlign w:val="center"/>
            <w:hideMark/>
          </w:tcPr>
          <w:p w14:paraId="75A9CEE1" w14:textId="5E1CAA7B" w:rsidR="004013D8" w:rsidRPr="004013D8" w:rsidRDefault="004013D8" w:rsidP="0046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4013D8" w:rsidRPr="004013D8" w14:paraId="1DA7C3C5" w14:textId="77777777" w:rsidTr="00587759">
        <w:trPr>
          <w:trHeight w:val="290"/>
        </w:trPr>
        <w:tc>
          <w:tcPr>
            <w:tcW w:w="68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vAlign w:val="center"/>
            <w:hideMark/>
          </w:tcPr>
          <w:p w14:paraId="58638ED6" w14:textId="77777777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vAlign w:val="center"/>
            <w:hideMark/>
          </w:tcPr>
          <w:p w14:paraId="7E6B888C" w14:textId="77777777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</w:tcPr>
          <w:p w14:paraId="5A5AC051" w14:textId="77777777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56C5" w14:textId="027B96F4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4013D8" w:rsidRPr="004013D8" w14:paraId="2C7BB5BC" w14:textId="77777777" w:rsidTr="00A379D0">
        <w:trPr>
          <w:trHeight w:val="55"/>
        </w:trPr>
        <w:tc>
          <w:tcPr>
            <w:tcW w:w="68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vAlign w:val="center"/>
            <w:hideMark/>
          </w:tcPr>
          <w:p w14:paraId="480E2E50" w14:textId="77777777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vAlign w:val="center"/>
            <w:hideMark/>
          </w:tcPr>
          <w:p w14:paraId="6313936B" w14:textId="77777777" w:rsidR="004013D8" w:rsidRPr="004013D8" w:rsidRDefault="004013D8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</w:tcPr>
          <w:p w14:paraId="5C2F460E" w14:textId="77777777" w:rsidR="004013D8" w:rsidRPr="004013D8" w:rsidRDefault="004013D8" w:rsidP="0046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6058" w14:textId="6690CDAD" w:rsidR="004013D8" w:rsidRPr="004013D8" w:rsidRDefault="004013D8" w:rsidP="0046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461439" w:rsidRPr="004013D8" w14:paraId="47DB3B64" w14:textId="77777777" w:rsidTr="00A379D0">
        <w:trPr>
          <w:trHeight w:val="368"/>
        </w:trPr>
        <w:tc>
          <w:tcPr>
            <w:tcW w:w="6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vAlign w:val="center"/>
          </w:tcPr>
          <w:p w14:paraId="56C167A0" w14:textId="77777777" w:rsidR="00461439" w:rsidRDefault="00461439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</w:p>
          <w:p w14:paraId="2F44F5D8" w14:textId="6F8FE3F8" w:rsidR="00461439" w:rsidRDefault="00461439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4614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DLVR-86: New element for endorsement date to display on the </w:t>
            </w:r>
            <w:proofErr w:type="spellStart"/>
            <w:r w:rsidRPr="004614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eSlips</w:t>
            </w:r>
            <w:proofErr w:type="spellEnd"/>
          </w:p>
          <w:p w14:paraId="4CCB75D1" w14:textId="54B1422F" w:rsidR="00461439" w:rsidRPr="004013D8" w:rsidRDefault="00461439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vAlign w:val="center"/>
          </w:tcPr>
          <w:p w14:paraId="3473A0ED" w14:textId="0865CCF5" w:rsidR="00461439" w:rsidRPr="004013D8" w:rsidRDefault="001E0FFA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In </w:t>
            </w:r>
            <w:r w:rsidR="005877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PRD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</w:tcPr>
          <w:p w14:paraId="52F1814F" w14:textId="108D3256" w:rsidR="00461439" w:rsidRPr="00461439" w:rsidRDefault="00587759" w:rsidP="0046143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US"/>
              </w:rPr>
            </w:pPr>
            <w:r>
              <w:rPr>
                <w:rFonts w:eastAsia="Times New Roman" w:cstheme="minorHAnsi"/>
                <w:sz w:val="20"/>
                <w:szCs w:val="20"/>
                <w:lang w:eastAsia="en-US"/>
              </w:rPr>
              <w:t>Complete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FA8C0B" w14:textId="77777777" w:rsidR="00461439" w:rsidRPr="004013D8" w:rsidRDefault="00461439" w:rsidP="0046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336A2" w:rsidRPr="004013D8" w14:paraId="02532018" w14:textId="77777777" w:rsidTr="002336A2">
        <w:trPr>
          <w:trHeight w:val="290"/>
        </w:trPr>
        <w:tc>
          <w:tcPr>
            <w:tcW w:w="6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vAlign w:val="center"/>
          </w:tcPr>
          <w:p w14:paraId="7F316867" w14:textId="77777777" w:rsidR="002336A2" w:rsidRPr="002336A2" w:rsidRDefault="002336A2" w:rsidP="002336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2336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DLVR-97: Adding French for doc name of the printable </w:t>
            </w:r>
            <w:proofErr w:type="spellStart"/>
            <w:r w:rsidRPr="002336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eSlips</w:t>
            </w:r>
            <w:proofErr w:type="spellEnd"/>
          </w:p>
          <w:p w14:paraId="2A70A61C" w14:textId="77777777" w:rsidR="002336A2" w:rsidRDefault="002336A2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vAlign w:val="center"/>
          </w:tcPr>
          <w:p w14:paraId="3EA13A64" w14:textId="420EB7A3" w:rsidR="002336A2" w:rsidRDefault="002336A2" w:rsidP="00461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In PRD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</w:tcPr>
          <w:p w14:paraId="4A49ED56" w14:textId="37C5A3DC" w:rsidR="007C48D5" w:rsidRDefault="002336A2" w:rsidP="0046143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US"/>
              </w:rPr>
            </w:pPr>
            <w:r>
              <w:rPr>
                <w:rFonts w:eastAsia="Times New Roman" w:cstheme="minorHAnsi"/>
                <w:sz w:val="20"/>
                <w:szCs w:val="20"/>
                <w:lang w:eastAsia="en-US"/>
              </w:rPr>
              <w:t>Complete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22E25F" w14:textId="77777777" w:rsidR="002336A2" w:rsidRPr="004013D8" w:rsidRDefault="002336A2" w:rsidP="0046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C7013E" w14:paraId="6ABC8388" w14:textId="77777777" w:rsidTr="00907E71">
        <w:trPr>
          <w:gridAfter w:val="1"/>
          <w:wAfter w:w="222" w:type="dxa"/>
          <w:trHeight w:val="290"/>
        </w:trPr>
        <w:tc>
          <w:tcPr>
            <w:tcW w:w="6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vAlign w:val="center"/>
          </w:tcPr>
          <w:p w14:paraId="0E80F840" w14:textId="4AE60445" w:rsidR="00C7013E" w:rsidRDefault="00C7013E" w:rsidP="00C70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7C48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DLVR-92: For HTML template keyword "logo", return the "name" if the logo source is not defined or broken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vAlign w:val="center"/>
          </w:tcPr>
          <w:p w14:paraId="04C05757" w14:textId="075D6F9F" w:rsidR="00C7013E" w:rsidRDefault="00C7013E" w:rsidP="00C70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In PRD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</w:tcPr>
          <w:p w14:paraId="61E35EE6" w14:textId="268FDFDC" w:rsidR="00C7013E" w:rsidRPr="00C7013E" w:rsidRDefault="00C7013E" w:rsidP="00C70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C701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Complete</w:t>
            </w:r>
          </w:p>
        </w:tc>
      </w:tr>
      <w:tr w:rsidR="00C7013E" w14:paraId="31E1005A" w14:textId="77777777" w:rsidTr="00907E71">
        <w:trPr>
          <w:gridAfter w:val="1"/>
          <w:wAfter w:w="222" w:type="dxa"/>
          <w:trHeight w:val="290"/>
        </w:trPr>
        <w:tc>
          <w:tcPr>
            <w:tcW w:w="6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vAlign w:val="center"/>
          </w:tcPr>
          <w:p w14:paraId="1DDDDE77" w14:textId="79AA86EE" w:rsidR="00C7013E" w:rsidRDefault="00C7013E" w:rsidP="00C70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7C48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DLVR-90: Split the printed version of the </w:t>
            </w:r>
            <w:proofErr w:type="spellStart"/>
            <w:r w:rsidRPr="007C48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eSlips</w:t>
            </w:r>
            <w:proofErr w:type="spellEnd"/>
            <w:r w:rsidRPr="007C48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 (PDF) per Vehicle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vAlign w:val="center"/>
          </w:tcPr>
          <w:p w14:paraId="63AC396B" w14:textId="5DF633C9" w:rsidR="00C7013E" w:rsidRDefault="00C7013E" w:rsidP="00C70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In PRD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</w:tcPr>
          <w:p w14:paraId="6123B4EE" w14:textId="492D90A4" w:rsidR="00C7013E" w:rsidRDefault="00C7013E" w:rsidP="00C7013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US"/>
              </w:rPr>
            </w:pPr>
            <w:r>
              <w:rPr>
                <w:rFonts w:eastAsia="Times New Roman" w:cstheme="minorHAnsi"/>
                <w:sz w:val="20"/>
                <w:szCs w:val="20"/>
                <w:lang w:eastAsia="en-US"/>
              </w:rPr>
              <w:t>Complete</w:t>
            </w:r>
          </w:p>
        </w:tc>
      </w:tr>
      <w:tr w:rsidR="00C7013E" w14:paraId="74BF65DA" w14:textId="77777777" w:rsidTr="00907E71">
        <w:trPr>
          <w:gridAfter w:val="1"/>
          <w:wAfter w:w="222" w:type="dxa"/>
          <w:trHeight w:val="290"/>
        </w:trPr>
        <w:tc>
          <w:tcPr>
            <w:tcW w:w="6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vAlign w:val="center"/>
          </w:tcPr>
          <w:p w14:paraId="364ACD9C" w14:textId="3E80F3E6" w:rsidR="00C7013E" w:rsidRPr="007C48D5" w:rsidRDefault="00C7013E" w:rsidP="00C70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7C48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DLVR-3: Error for multiple </w:t>
            </w:r>
            <w:proofErr w:type="spellStart"/>
            <w:r w:rsidRPr="007C48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eSlips</w:t>
            </w:r>
            <w:proofErr w:type="spellEnd"/>
            <w:r w:rsidRPr="007C48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 without VIN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  <w:vAlign w:val="center"/>
          </w:tcPr>
          <w:p w14:paraId="6EBEA0F7" w14:textId="0C279BB4" w:rsidR="00C7013E" w:rsidRDefault="00C7013E" w:rsidP="00C70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In PRD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AD5" w:themeFill="accent4" w:themeFillTint="33"/>
          </w:tcPr>
          <w:p w14:paraId="22320A3C" w14:textId="4BCC4C9E" w:rsidR="00C7013E" w:rsidRDefault="00C7013E" w:rsidP="00C7013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US"/>
              </w:rPr>
            </w:pPr>
            <w:r>
              <w:rPr>
                <w:rFonts w:eastAsia="Times New Roman" w:cstheme="minorHAnsi"/>
                <w:sz w:val="20"/>
                <w:szCs w:val="20"/>
                <w:lang w:eastAsia="en-US"/>
              </w:rPr>
              <w:t>Complete</w:t>
            </w:r>
          </w:p>
        </w:tc>
      </w:tr>
      <w:tr w:rsidR="00C7013E" w14:paraId="297CB054" w14:textId="77777777" w:rsidTr="003829AD">
        <w:trPr>
          <w:gridAfter w:val="1"/>
          <w:wAfter w:w="222" w:type="dxa"/>
          <w:trHeight w:val="290"/>
        </w:trPr>
        <w:tc>
          <w:tcPr>
            <w:tcW w:w="6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9C2E5" w:themeFill="accent3" w:themeFillTint="66"/>
            <w:vAlign w:val="center"/>
          </w:tcPr>
          <w:p w14:paraId="5C88849C" w14:textId="0E1153D6" w:rsidR="00C7013E" w:rsidRPr="00F80546" w:rsidRDefault="00C7013E" w:rsidP="00C70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A379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DLVR-89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: </w:t>
            </w:r>
            <w:r w:rsidRPr="00A379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Garage Automobile policy Case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9C2E5" w:themeFill="accent3" w:themeFillTint="66"/>
            <w:vAlign w:val="center"/>
          </w:tcPr>
          <w:p w14:paraId="7C543B2C" w14:textId="3B03E4ED" w:rsidR="00C7013E" w:rsidRDefault="00C31C2C" w:rsidP="00C70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In progress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9C2E5" w:themeFill="accent3" w:themeFillTint="66"/>
          </w:tcPr>
          <w:p w14:paraId="466EF368" w14:textId="77777777" w:rsidR="00C7013E" w:rsidRDefault="00C7013E" w:rsidP="00C7013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US"/>
              </w:rPr>
            </w:pPr>
          </w:p>
        </w:tc>
      </w:tr>
      <w:tr w:rsidR="00C7013E" w14:paraId="365F8EEF" w14:textId="77777777" w:rsidTr="003829AD">
        <w:trPr>
          <w:gridAfter w:val="1"/>
          <w:wAfter w:w="222" w:type="dxa"/>
          <w:trHeight w:val="290"/>
        </w:trPr>
        <w:tc>
          <w:tcPr>
            <w:tcW w:w="6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9C2E5" w:themeFill="accent3" w:themeFillTint="66"/>
            <w:vAlign w:val="center"/>
          </w:tcPr>
          <w:p w14:paraId="56A794C5" w14:textId="2C0050F9" w:rsidR="00C7013E" w:rsidRPr="00F80546" w:rsidRDefault="00C7013E" w:rsidP="00C70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F80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DLVR-40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: </w:t>
            </w:r>
            <w:r w:rsidRPr="00F80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Have the </w:t>
            </w:r>
            <w:proofErr w:type="spellStart"/>
            <w:r w:rsidRPr="00F80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eSlip</w:t>
            </w:r>
            <w:proofErr w:type="spellEnd"/>
            <w:r w:rsidRPr="00F80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 xml:space="preserve"> show as an expired slip once the expire date has passed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9C2E5" w:themeFill="accent3" w:themeFillTint="66"/>
            <w:vAlign w:val="center"/>
          </w:tcPr>
          <w:p w14:paraId="76031CF5" w14:textId="10514FFA" w:rsidR="00C7013E" w:rsidRDefault="00C31C2C" w:rsidP="00C70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Waiting for cancellation confirmation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9C2E5" w:themeFill="accent3" w:themeFillTint="66"/>
          </w:tcPr>
          <w:p w14:paraId="707AE993" w14:textId="77777777" w:rsidR="00C7013E" w:rsidRDefault="00C7013E" w:rsidP="00C7013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US"/>
              </w:rPr>
            </w:pPr>
          </w:p>
        </w:tc>
      </w:tr>
      <w:tr w:rsidR="00C7013E" w14:paraId="6EBB7541" w14:textId="77777777" w:rsidTr="00421CD7">
        <w:trPr>
          <w:gridAfter w:val="1"/>
          <w:wAfter w:w="222" w:type="dxa"/>
          <w:trHeight w:val="152"/>
        </w:trPr>
        <w:tc>
          <w:tcPr>
            <w:tcW w:w="6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9C2E5" w:themeFill="accent3" w:themeFillTint="66"/>
            <w:vAlign w:val="center"/>
          </w:tcPr>
          <w:p w14:paraId="37E474F8" w14:textId="77777777" w:rsidR="00C7013E" w:rsidRPr="00421CD7" w:rsidRDefault="00C7013E" w:rsidP="00C70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421C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DLVR-98: Alberta provincial Financial Responsibility Card</w:t>
            </w:r>
          </w:p>
          <w:p w14:paraId="23A9913C" w14:textId="248C5D4F" w:rsidR="00C7013E" w:rsidRDefault="00C7013E" w:rsidP="00C70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9C2E5" w:themeFill="accent3" w:themeFillTint="66"/>
            <w:vAlign w:val="center"/>
          </w:tcPr>
          <w:p w14:paraId="3B357E31" w14:textId="67668375" w:rsidR="00C7013E" w:rsidRDefault="00C31C2C" w:rsidP="00C70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  <w:t>UAT in progress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9C2E5" w:themeFill="accent3" w:themeFillTint="66"/>
          </w:tcPr>
          <w:p w14:paraId="0E36FE03" w14:textId="4E13CBF9" w:rsidR="00C7013E" w:rsidRDefault="00C7013E" w:rsidP="00C7013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US"/>
              </w:rPr>
            </w:pPr>
          </w:p>
        </w:tc>
      </w:tr>
    </w:tbl>
    <w:p w14:paraId="5F6BC810" w14:textId="77777777" w:rsidR="00461439" w:rsidRDefault="00461439" w:rsidP="005D506C">
      <w:pPr>
        <w:rPr>
          <w:rFonts w:asciiTheme="majorHAnsi" w:hAnsiTheme="majorHAnsi"/>
          <w:b/>
          <w:color w:val="FF9933"/>
          <w:sz w:val="24"/>
          <w:szCs w:val="18"/>
        </w:rPr>
      </w:pPr>
    </w:p>
    <w:p w14:paraId="17DFFA99" w14:textId="65AB5275" w:rsidR="004013D8" w:rsidRDefault="004013D8" w:rsidP="005D506C">
      <w:pPr>
        <w:rPr>
          <w:rFonts w:asciiTheme="majorHAnsi" w:hAnsiTheme="majorHAnsi"/>
          <w:b/>
          <w:color w:val="FF9933"/>
          <w:sz w:val="24"/>
          <w:szCs w:val="18"/>
        </w:rPr>
      </w:pPr>
    </w:p>
    <w:p w14:paraId="3F79BBF8" w14:textId="7C77B822" w:rsidR="005D506C" w:rsidRPr="007770C6" w:rsidRDefault="007770C6" w:rsidP="005D506C">
      <w:pPr>
        <w:rPr>
          <w:rFonts w:asciiTheme="majorHAnsi" w:hAnsiTheme="majorHAnsi"/>
          <w:b/>
          <w:color w:val="FF9933"/>
          <w:sz w:val="24"/>
          <w:szCs w:val="18"/>
        </w:rPr>
      </w:pPr>
      <w:r>
        <w:rPr>
          <w:rFonts w:asciiTheme="majorHAnsi" w:hAnsiTheme="majorHAnsi"/>
          <w:b/>
          <w:color w:val="FF9933"/>
          <w:sz w:val="24"/>
          <w:szCs w:val="18"/>
        </w:rPr>
        <w:lastRenderedPageBreak/>
        <w:t>S</w:t>
      </w:r>
      <w:r w:rsidR="005D506C" w:rsidRPr="007770C6">
        <w:rPr>
          <w:rFonts w:asciiTheme="majorHAnsi" w:hAnsiTheme="majorHAnsi"/>
          <w:b/>
          <w:color w:val="FF9933"/>
          <w:sz w:val="24"/>
          <w:szCs w:val="18"/>
        </w:rPr>
        <w:t>ervice Level Agreement Matrix</w:t>
      </w:r>
    </w:p>
    <w:tbl>
      <w:tblPr>
        <w:tblStyle w:val="GridTable1Light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0"/>
        <w:gridCol w:w="5706"/>
        <w:gridCol w:w="1820"/>
        <w:gridCol w:w="989"/>
        <w:gridCol w:w="1145"/>
      </w:tblGrid>
      <w:tr w:rsidR="00A16D38" w:rsidRPr="006A6DA7" w14:paraId="514949DD" w14:textId="77777777" w:rsidTr="00D65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tcBorders>
              <w:bottom w:val="none" w:sz="0" w:space="0" w:color="auto"/>
            </w:tcBorders>
            <w:shd w:val="clear" w:color="auto" w:fill="F9B268" w:themeFill="accent1" w:themeFillTint="99"/>
            <w:hideMark/>
          </w:tcPr>
          <w:bookmarkEnd w:id="0"/>
          <w:p w14:paraId="4E99251C" w14:textId="77777777" w:rsidR="00A16D38" w:rsidRPr="006A6DA7" w:rsidRDefault="00A16D38" w:rsidP="00A16D38">
            <w:pPr>
              <w:jc w:val="center"/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</w:pPr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>Severity Level</w:t>
            </w:r>
          </w:p>
        </w:tc>
        <w:tc>
          <w:tcPr>
            <w:tcW w:w="2712" w:type="pct"/>
            <w:tcBorders>
              <w:bottom w:val="none" w:sz="0" w:space="0" w:color="auto"/>
            </w:tcBorders>
            <w:shd w:val="clear" w:color="auto" w:fill="F9B268" w:themeFill="accent1" w:themeFillTint="99"/>
            <w:hideMark/>
          </w:tcPr>
          <w:p w14:paraId="64317A50" w14:textId="77777777" w:rsidR="00A16D38" w:rsidRPr="006A6DA7" w:rsidRDefault="00A16D38" w:rsidP="00A16D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</w:pPr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>Description</w:t>
            </w:r>
          </w:p>
        </w:tc>
        <w:tc>
          <w:tcPr>
            <w:tcW w:w="865" w:type="pct"/>
            <w:tcBorders>
              <w:bottom w:val="none" w:sz="0" w:space="0" w:color="auto"/>
            </w:tcBorders>
            <w:shd w:val="clear" w:color="auto" w:fill="F9B268" w:themeFill="accent1" w:themeFillTint="99"/>
            <w:hideMark/>
          </w:tcPr>
          <w:p w14:paraId="592E326B" w14:textId="77777777" w:rsidR="00A16D38" w:rsidRPr="006A6DA7" w:rsidRDefault="00A16D38" w:rsidP="00A16D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</w:pPr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>Support Hours</w:t>
            </w:r>
          </w:p>
        </w:tc>
        <w:tc>
          <w:tcPr>
            <w:tcW w:w="470" w:type="pct"/>
            <w:tcBorders>
              <w:bottom w:val="none" w:sz="0" w:space="0" w:color="auto"/>
            </w:tcBorders>
            <w:shd w:val="clear" w:color="auto" w:fill="F9B268" w:themeFill="accent1" w:themeFillTint="99"/>
            <w:hideMark/>
          </w:tcPr>
          <w:p w14:paraId="5C51072A" w14:textId="77777777" w:rsidR="00A16D38" w:rsidRPr="006A6DA7" w:rsidRDefault="00A16D38" w:rsidP="00A16D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</w:pPr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>Target Response Time</w:t>
            </w:r>
          </w:p>
        </w:tc>
        <w:tc>
          <w:tcPr>
            <w:tcW w:w="546" w:type="pct"/>
            <w:tcBorders>
              <w:bottom w:val="none" w:sz="0" w:space="0" w:color="auto"/>
            </w:tcBorders>
            <w:shd w:val="clear" w:color="auto" w:fill="F9B268" w:themeFill="accent1" w:themeFillTint="99"/>
            <w:hideMark/>
          </w:tcPr>
          <w:p w14:paraId="2B8CBD5C" w14:textId="77777777" w:rsidR="00A16D38" w:rsidRPr="006A6DA7" w:rsidRDefault="00A16D38" w:rsidP="00A16D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</w:pPr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>Target Resolution Time</w:t>
            </w:r>
          </w:p>
        </w:tc>
      </w:tr>
      <w:tr w:rsidR="00A16D38" w:rsidRPr="006A6DA7" w14:paraId="4A28E5D8" w14:textId="77777777" w:rsidTr="00D6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hideMark/>
          </w:tcPr>
          <w:p w14:paraId="03A37C27" w14:textId="77777777" w:rsidR="00A16D38" w:rsidRPr="006A6DA7" w:rsidRDefault="00A16D38" w:rsidP="00A16D38">
            <w:pPr>
              <w:jc w:val="center"/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</w:pPr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>P1</w:t>
            </w:r>
          </w:p>
        </w:tc>
        <w:tc>
          <w:tcPr>
            <w:tcW w:w="2712" w:type="pct"/>
            <w:hideMark/>
          </w:tcPr>
          <w:p w14:paraId="31DEA7FB" w14:textId="77777777" w:rsidR="00A16D38" w:rsidRPr="006A6DA7" w:rsidRDefault="00A16D38" w:rsidP="00A16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</w:pPr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 xml:space="preserve">Complete Failure of Platform software during operation or a critical function of the Platform. Performance of the Platform is significantly reduced and/or the </w:t>
            </w:r>
            <w:proofErr w:type="gramStart"/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>operations</w:t>
            </w:r>
            <w:proofErr w:type="gramEnd"/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 xml:space="preserve"> of the Platform is severely limited.</w:t>
            </w:r>
          </w:p>
        </w:tc>
        <w:tc>
          <w:tcPr>
            <w:tcW w:w="865" w:type="pct"/>
            <w:hideMark/>
          </w:tcPr>
          <w:p w14:paraId="45DF0A6C" w14:textId="6E1BE3FA" w:rsidR="00A16D38" w:rsidRPr="006A6DA7" w:rsidRDefault="00A16D38" w:rsidP="00A16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</w:pPr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>24x7</w:t>
            </w:r>
            <w:r w:rsidR="000A0D44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>*</w:t>
            </w:r>
          </w:p>
        </w:tc>
        <w:tc>
          <w:tcPr>
            <w:tcW w:w="470" w:type="pct"/>
            <w:hideMark/>
          </w:tcPr>
          <w:p w14:paraId="189F9A98" w14:textId="6E372349" w:rsidR="00A16D38" w:rsidRPr="006A6DA7" w:rsidRDefault="00A16D38" w:rsidP="00A16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</w:pPr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>Up to 1 Hour</w:t>
            </w:r>
            <w:r w:rsidR="000A0D44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>*</w:t>
            </w:r>
          </w:p>
        </w:tc>
        <w:tc>
          <w:tcPr>
            <w:tcW w:w="546" w:type="pct"/>
            <w:hideMark/>
          </w:tcPr>
          <w:p w14:paraId="3DFA6607" w14:textId="5451876D" w:rsidR="00A16D38" w:rsidRPr="006A6DA7" w:rsidRDefault="00A16D38" w:rsidP="00A16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</w:pPr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>Up to 4 Hours</w:t>
            </w:r>
            <w:r w:rsidR="000A0D44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>*</w:t>
            </w:r>
          </w:p>
        </w:tc>
      </w:tr>
      <w:tr w:rsidR="00A16D38" w:rsidRPr="006A6DA7" w14:paraId="1A6E0CC5" w14:textId="77777777" w:rsidTr="00D6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hideMark/>
          </w:tcPr>
          <w:p w14:paraId="1E067E5D" w14:textId="77777777" w:rsidR="00A16D38" w:rsidRPr="006A6DA7" w:rsidRDefault="00A16D38" w:rsidP="00A16D38">
            <w:pPr>
              <w:jc w:val="center"/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</w:pPr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>P2</w:t>
            </w:r>
          </w:p>
        </w:tc>
        <w:tc>
          <w:tcPr>
            <w:tcW w:w="2712" w:type="pct"/>
            <w:hideMark/>
          </w:tcPr>
          <w:p w14:paraId="7A2A8907" w14:textId="77777777" w:rsidR="00A16D38" w:rsidRPr="006A6DA7" w:rsidRDefault="00A16D38" w:rsidP="00A16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</w:pPr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>The reported incident disables a specific non-critical function of the Platform and is not critical to continuing operation.</w:t>
            </w:r>
          </w:p>
        </w:tc>
        <w:tc>
          <w:tcPr>
            <w:tcW w:w="865" w:type="pct"/>
            <w:hideMark/>
          </w:tcPr>
          <w:p w14:paraId="4CD7CA2D" w14:textId="5486CA09" w:rsidR="00A16D38" w:rsidRPr="006A6DA7" w:rsidRDefault="00852721" w:rsidP="00A16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>Regular Business H</w:t>
            </w:r>
            <w:r w:rsidR="00A16D38"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>ours</w:t>
            </w:r>
          </w:p>
          <w:p w14:paraId="0D740B46" w14:textId="77777777" w:rsidR="00A16D38" w:rsidRPr="006A6DA7" w:rsidRDefault="00A16D38" w:rsidP="00A16D38">
            <w:pPr>
              <w:spacing w:before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</w:pPr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>(09:00 – 17:00 EST)</w:t>
            </w:r>
          </w:p>
        </w:tc>
        <w:tc>
          <w:tcPr>
            <w:tcW w:w="470" w:type="pct"/>
            <w:hideMark/>
          </w:tcPr>
          <w:p w14:paraId="37E137A0" w14:textId="77777777" w:rsidR="00A16D38" w:rsidRPr="006A6DA7" w:rsidRDefault="00A16D38" w:rsidP="00A16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</w:pPr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>Up to 4 Business Hours</w:t>
            </w:r>
          </w:p>
        </w:tc>
        <w:tc>
          <w:tcPr>
            <w:tcW w:w="546" w:type="pct"/>
            <w:hideMark/>
          </w:tcPr>
          <w:p w14:paraId="561FBBA2" w14:textId="77777777" w:rsidR="00A16D38" w:rsidRPr="006A6DA7" w:rsidRDefault="00A16D38" w:rsidP="00A16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</w:pPr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>Up to 1 Business Day</w:t>
            </w:r>
          </w:p>
        </w:tc>
      </w:tr>
      <w:tr w:rsidR="00A16D38" w:rsidRPr="006A6DA7" w14:paraId="3DEBBDED" w14:textId="77777777" w:rsidTr="00D6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hideMark/>
          </w:tcPr>
          <w:p w14:paraId="0AECB005" w14:textId="77777777" w:rsidR="00A16D38" w:rsidRPr="006A6DA7" w:rsidRDefault="00A16D38" w:rsidP="00A16D38">
            <w:pPr>
              <w:jc w:val="center"/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</w:pPr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>P3</w:t>
            </w:r>
          </w:p>
        </w:tc>
        <w:tc>
          <w:tcPr>
            <w:tcW w:w="2712" w:type="pct"/>
            <w:hideMark/>
          </w:tcPr>
          <w:p w14:paraId="35296A1D" w14:textId="77777777" w:rsidR="00A16D38" w:rsidRPr="006A6DA7" w:rsidRDefault="00A16D38" w:rsidP="00A16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</w:pPr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>An error that has no significant effect on functionality of the Platform and causes only minor inconvenience to its users.</w:t>
            </w:r>
          </w:p>
        </w:tc>
        <w:tc>
          <w:tcPr>
            <w:tcW w:w="865" w:type="pct"/>
            <w:hideMark/>
          </w:tcPr>
          <w:p w14:paraId="10D89A27" w14:textId="19933D24" w:rsidR="00A16D38" w:rsidRPr="006A6DA7" w:rsidRDefault="00A16D38" w:rsidP="00A16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</w:pPr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>Regular Business Hours</w:t>
            </w:r>
          </w:p>
          <w:p w14:paraId="609E85CF" w14:textId="77777777" w:rsidR="00A16D38" w:rsidRPr="006A6DA7" w:rsidRDefault="00A16D38" w:rsidP="00A16D38">
            <w:pPr>
              <w:spacing w:before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</w:pPr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>(09:00 – 17:00 EST)</w:t>
            </w:r>
          </w:p>
        </w:tc>
        <w:tc>
          <w:tcPr>
            <w:tcW w:w="470" w:type="pct"/>
            <w:hideMark/>
          </w:tcPr>
          <w:p w14:paraId="3C804684" w14:textId="77777777" w:rsidR="00A16D38" w:rsidRPr="006A6DA7" w:rsidRDefault="00A16D38" w:rsidP="00A16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</w:pPr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>1 Business Day</w:t>
            </w:r>
          </w:p>
        </w:tc>
        <w:tc>
          <w:tcPr>
            <w:tcW w:w="546" w:type="pct"/>
            <w:hideMark/>
          </w:tcPr>
          <w:p w14:paraId="201E1A82" w14:textId="77777777" w:rsidR="00A16D38" w:rsidRPr="006A6DA7" w:rsidRDefault="00A16D38" w:rsidP="00A16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</w:pPr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 xml:space="preserve">As </w:t>
            </w:r>
            <w:proofErr w:type="gramStart"/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>agreed</w:t>
            </w:r>
            <w:proofErr w:type="gramEnd"/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 xml:space="preserve"> based on release schedule</w:t>
            </w:r>
          </w:p>
        </w:tc>
      </w:tr>
      <w:tr w:rsidR="00A16D38" w:rsidRPr="006A6DA7" w14:paraId="2CBD5842" w14:textId="77777777" w:rsidTr="00D6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  <w:hideMark/>
          </w:tcPr>
          <w:p w14:paraId="17E1F8A1" w14:textId="77777777" w:rsidR="00A16D38" w:rsidRPr="006A6DA7" w:rsidRDefault="00A16D38" w:rsidP="00A16D38">
            <w:pPr>
              <w:jc w:val="center"/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</w:pPr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>P4</w:t>
            </w:r>
          </w:p>
        </w:tc>
        <w:tc>
          <w:tcPr>
            <w:tcW w:w="2712" w:type="pct"/>
            <w:hideMark/>
          </w:tcPr>
          <w:p w14:paraId="530BEF8F" w14:textId="77777777" w:rsidR="00A16D38" w:rsidRPr="006A6DA7" w:rsidRDefault="00A16D38" w:rsidP="00A16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</w:pPr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>Service requests, requests for information etc. not categorized as incidents</w:t>
            </w:r>
          </w:p>
        </w:tc>
        <w:tc>
          <w:tcPr>
            <w:tcW w:w="865" w:type="pct"/>
            <w:hideMark/>
          </w:tcPr>
          <w:p w14:paraId="0BF22E33" w14:textId="55BC1612" w:rsidR="00A16D38" w:rsidRPr="006A6DA7" w:rsidRDefault="00A16D38" w:rsidP="00A16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</w:pPr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>Regular Business Hours</w:t>
            </w:r>
          </w:p>
          <w:p w14:paraId="64E3078F" w14:textId="77777777" w:rsidR="00A16D38" w:rsidRPr="006A6DA7" w:rsidRDefault="00A16D38" w:rsidP="00A16D38">
            <w:pPr>
              <w:spacing w:before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</w:pPr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>(09:00 – 17:00 EST)</w:t>
            </w:r>
          </w:p>
        </w:tc>
        <w:tc>
          <w:tcPr>
            <w:tcW w:w="470" w:type="pct"/>
            <w:hideMark/>
          </w:tcPr>
          <w:p w14:paraId="74A5D927" w14:textId="77777777" w:rsidR="00A16D38" w:rsidRPr="006A6DA7" w:rsidRDefault="00A16D38" w:rsidP="00A16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</w:pPr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>1 Business Days</w:t>
            </w:r>
          </w:p>
        </w:tc>
        <w:tc>
          <w:tcPr>
            <w:tcW w:w="546" w:type="pct"/>
            <w:hideMark/>
          </w:tcPr>
          <w:p w14:paraId="1988B611" w14:textId="77777777" w:rsidR="00A16D38" w:rsidRPr="006A6DA7" w:rsidRDefault="00A16D38" w:rsidP="00A16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</w:pPr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 xml:space="preserve">As </w:t>
            </w:r>
            <w:proofErr w:type="gramStart"/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>agreed</w:t>
            </w:r>
            <w:proofErr w:type="gramEnd"/>
            <w:r w:rsidRPr="006A6DA7">
              <w:rPr>
                <w:rFonts w:asciiTheme="majorHAnsi" w:eastAsia="Times New Roman" w:hAnsiTheme="majorHAnsi" w:cstheme="majorHAnsi"/>
                <w:color w:val="333333"/>
                <w:sz w:val="18"/>
                <w:szCs w:val="18"/>
              </w:rPr>
              <w:t xml:space="preserve"> based on release schedule</w:t>
            </w:r>
          </w:p>
        </w:tc>
      </w:tr>
    </w:tbl>
    <w:p w14:paraId="481513FD" w14:textId="7B33D2CB" w:rsidR="009C733F" w:rsidRPr="00A46AF7" w:rsidRDefault="000A0D44" w:rsidP="00A16D38">
      <w:pPr>
        <w:tabs>
          <w:tab w:val="left" w:pos="1245"/>
        </w:tabs>
        <w:rPr>
          <w:b/>
          <w:bCs/>
          <w:i/>
          <w:iCs/>
          <w:sz w:val="18"/>
          <w:szCs w:val="18"/>
        </w:rPr>
      </w:pPr>
      <w:r w:rsidRPr="00A46AF7">
        <w:rPr>
          <w:b/>
          <w:bCs/>
          <w:i/>
          <w:iCs/>
          <w:sz w:val="18"/>
          <w:szCs w:val="18"/>
        </w:rPr>
        <w:t>*When On-call plan is activated</w:t>
      </w:r>
    </w:p>
    <w:sectPr w:rsidR="009C733F" w:rsidRPr="00A46AF7" w:rsidSect="00D14DC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70" w:right="900" w:bottom="270" w:left="810" w:header="144" w:footer="11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81E05" w14:textId="77777777" w:rsidR="00800F63" w:rsidRPr="008835A5" w:rsidRDefault="00800F63" w:rsidP="00480006">
      <w:pPr>
        <w:spacing w:after="0" w:line="240" w:lineRule="auto"/>
        <w:rPr>
          <w:sz w:val="21"/>
          <w:szCs w:val="21"/>
        </w:rPr>
      </w:pPr>
      <w:r w:rsidRPr="008835A5">
        <w:rPr>
          <w:sz w:val="21"/>
          <w:szCs w:val="21"/>
        </w:rPr>
        <w:separator/>
      </w:r>
    </w:p>
  </w:endnote>
  <w:endnote w:type="continuationSeparator" w:id="0">
    <w:p w14:paraId="28FEAFE3" w14:textId="77777777" w:rsidR="00800F63" w:rsidRPr="008835A5" w:rsidRDefault="00800F63" w:rsidP="00480006">
      <w:pPr>
        <w:spacing w:after="0" w:line="240" w:lineRule="auto"/>
        <w:rPr>
          <w:sz w:val="21"/>
          <w:szCs w:val="21"/>
        </w:rPr>
      </w:pPr>
      <w:r w:rsidRPr="008835A5">
        <w:rPr>
          <w:sz w:val="21"/>
          <w:szCs w:val="21"/>
        </w:rPr>
        <w:continuationSeparator/>
      </w:r>
    </w:p>
  </w:endnote>
  <w:endnote w:type="continuationNotice" w:id="1">
    <w:p w14:paraId="35CDCB13" w14:textId="77777777" w:rsidR="00800F63" w:rsidRDefault="00800F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0EF36" w14:textId="77777777" w:rsidR="001247C4" w:rsidRDefault="001247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1"/>
        <w:szCs w:val="21"/>
      </w:rPr>
      <w:id w:val="249158013"/>
      <w:docPartObj>
        <w:docPartGallery w:val="Page Numbers (Bottom of Page)"/>
        <w:docPartUnique/>
      </w:docPartObj>
    </w:sdtPr>
    <w:sdtEndPr/>
    <w:sdtContent>
      <w:sdt>
        <w:sdtPr>
          <w:rPr>
            <w:sz w:val="21"/>
            <w:szCs w:val="21"/>
          </w:rPr>
          <w:id w:val="-135186490"/>
          <w:docPartObj>
            <w:docPartGallery w:val="Page Numbers (Top of Page)"/>
            <w:docPartUnique/>
          </w:docPartObj>
        </w:sdtPr>
        <w:sdtEndPr/>
        <w:sdtContent>
          <w:p w14:paraId="62BE648C" w14:textId="1AB71FCE" w:rsidR="001247C4" w:rsidRPr="008835A5" w:rsidRDefault="001247C4">
            <w:pPr>
              <w:pStyle w:val="Footer"/>
              <w:jc w:val="right"/>
              <w:rPr>
                <w:sz w:val="21"/>
                <w:szCs w:val="21"/>
              </w:rPr>
            </w:pPr>
            <w:r w:rsidRPr="008835A5">
              <w:rPr>
                <w:sz w:val="21"/>
                <w:szCs w:val="21"/>
              </w:rPr>
              <w:t xml:space="preserve">Page </w:t>
            </w:r>
            <w:r w:rsidRPr="008835A5">
              <w:rPr>
                <w:b/>
                <w:bCs/>
                <w:sz w:val="23"/>
                <w:szCs w:val="23"/>
              </w:rPr>
              <w:fldChar w:fldCharType="begin"/>
            </w:r>
            <w:r w:rsidRPr="008835A5">
              <w:rPr>
                <w:b/>
                <w:bCs/>
                <w:sz w:val="21"/>
                <w:szCs w:val="21"/>
              </w:rPr>
              <w:instrText xml:space="preserve"> PAGE </w:instrText>
            </w:r>
            <w:r w:rsidRPr="008835A5">
              <w:rPr>
                <w:b/>
                <w:bCs/>
                <w:sz w:val="23"/>
                <w:szCs w:val="23"/>
              </w:rPr>
              <w:fldChar w:fldCharType="separate"/>
            </w:r>
            <w:r>
              <w:rPr>
                <w:b/>
                <w:bCs/>
                <w:noProof/>
                <w:sz w:val="21"/>
                <w:szCs w:val="21"/>
              </w:rPr>
              <w:t>1</w:t>
            </w:r>
            <w:r w:rsidRPr="008835A5">
              <w:rPr>
                <w:b/>
                <w:bCs/>
                <w:sz w:val="23"/>
                <w:szCs w:val="23"/>
              </w:rPr>
              <w:fldChar w:fldCharType="end"/>
            </w:r>
            <w:r w:rsidRPr="008835A5">
              <w:rPr>
                <w:sz w:val="21"/>
                <w:szCs w:val="21"/>
              </w:rPr>
              <w:t xml:space="preserve"> of </w:t>
            </w:r>
            <w:r w:rsidRPr="008835A5">
              <w:rPr>
                <w:b/>
                <w:bCs/>
                <w:sz w:val="23"/>
                <w:szCs w:val="23"/>
              </w:rPr>
              <w:fldChar w:fldCharType="begin"/>
            </w:r>
            <w:r w:rsidRPr="008835A5">
              <w:rPr>
                <w:b/>
                <w:bCs/>
                <w:sz w:val="21"/>
                <w:szCs w:val="21"/>
              </w:rPr>
              <w:instrText xml:space="preserve"> NUMPAGES  </w:instrText>
            </w:r>
            <w:r w:rsidRPr="008835A5">
              <w:rPr>
                <w:b/>
                <w:bCs/>
                <w:sz w:val="23"/>
                <w:szCs w:val="23"/>
              </w:rPr>
              <w:fldChar w:fldCharType="separate"/>
            </w:r>
            <w:r>
              <w:rPr>
                <w:b/>
                <w:bCs/>
                <w:noProof/>
                <w:sz w:val="21"/>
                <w:szCs w:val="21"/>
              </w:rPr>
              <w:t>6</w:t>
            </w:r>
            <w:r w:rsidRPr="008835A5">
              <w:rPr>
                <w:b/>
                <w:bCs/>
                <w:sz w:val="23"/>
                <w:szCs w:val="23"/>
              </w:rPr>
              <w:fldChar w:fldCharType="end"/>
            </w:r>
          </w:p>
        </w:sdtContent>
      </w:sdt>
    </w:sdtContent>
  </w:sdt>
  <w:p w14:paraId="3D243237" w14:textId="77777777" w:rsidR="001247C4" w:rsidRPr="008835A5" w:rsidRDefault="001247C4" w:rsidP="00F7247E">
    <w:pPr>
      <w:pStyle w:val="Footer"/>
      <w:jc w:val="center"/>
      <w:rPr>
        <w:sz w:val="21"/>
        <w:szCs w:val="21"/>
      </w:rPr>
    </w:pPr>
    <w:r>
      <w:rPr>
        <w:sz w:val="21"/>
        <w:szCs w:val="21"/>
      </w:rPr>
      <w:t xml:space="preserve">CSIO </w:t>
    </w:r>
    <w:r w:rsidRPr="008835A5">
      <w:rPr>
        <w:sz w:val="21"/>
        <w:szCs w:val="21"/>
      </w:rPr>
      <w:t>Monthly Report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B31C2" w14:textId="77777777" w:rsidR="001247C4" w:rsidRDefault="001247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C595A" w14:textId="77777777" w:rsidR="00800F63" w:rsidRPr="008835A5" w:rsidRDefault="00800F63" w:rsidP="00480006">
      <w:pPr>
        <w:spacing w:after="0" w:line="240" w:lineRule="auto"/>
        <w:rPr>
          <w:sz w:val="21"/>
          <w:szCs w:val="21"/>
        </w:rPr>
      </w:pPr>
      <w:r w:rsidRPr="008835A5">
        <w:rPr>
          <w:sz w:val="21"/>
          <w:szCs w:val="21"/>
        </w:rPr>
        <w:separator/>
      </w:r>
    </w:p>
  </w:footnote>
  <w:footnote w:type="continuationSeparator" w:id="0">
    <w:p w14:paraId="45EA4C07" w14:textId="77777777" w:rsidR="00800F63" w:rsidRPr="008835A5" w:rsidRDefault="00800F63" w:rsidP="00480006">
      <w:pPr>
        <w:spacing w:after="0" w:line="240" w:lineRule="auto"/>
        <w:rPr>
          <w:sz w:val="21"/>
          <w:szCs w:val="21"/>
        </w:rPr>
      </w:pPr>
      <w:r w:rsidRPr="008835A5">
        <w:rPr>
          <w:sz w:val="21"/>
          <w:szCs w:val="21"/>
        </w:rPr>
        <w:continuationSeparator/>
      </w:r>
    </w:p>
  </w:footnote>
  <w:footnote w:type="continuationNotice" w:id="1">
    <w:p w14:paraId="139CCCEC" w14:textId="77777777" w:rsidR="00800F63" w:rsidRDefault="00800F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DA746" w14:textId="77777777" w:rsidR="001247C4" w:rsidRDefault="001247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6EC13" w14:textId="42D16A7E" w:rsidR="001247C4" w:rsidRPr="008835A5" w:rsidRDefault="001247C4">
    <w:pPr>
      <w:pStyle w:val="Header"/>
      <w:rPr>
        <w:sz w:val="21"/>
        <w:szCs w:val="21"/>
      </w:rPr>
    </w:pPr>
    <w:r w:rsidRPr="008835A5">
      <w:rPr>
        <w:noProof/>
        <w:sz w:val="21"/>
        <w:szCs w:val="21"/>
      </w:rPr>
      <w:drawing>
        <wp:inline distT="0" distB="0" distL="0" distR="0" wp14:anchorId="5A12A8D9" wp14:editId="6D15349C">
          <wp:extent cx="1280160" cy="475488"/>
          <wp:effectExtent l="0" t="0" r="0" b="0"/>
          <wp:docPr id="9" name="Picture 8" descr="AvanadeLogoNoTM_AWColor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AvanadeLogoNoTM_AWColor_RGB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sz w:val="21"/>
        <w:szCs w:val="21"/>
      </w:rPr>
      <w:drawing>
        <wp:inline distT="0" distB="0" distL="0" distR="0" wp14:anchorId="76EF2C4D" wp14:editId="40EB2E0D">
          <wp:extent cx="685800" cy="34747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SIO 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3474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50B885F" w14:textId="77777777" w:rsidR="001247C4" w:rsidRPr="008835A5" w:rsidRDefault="001247C4">
    <w:pPr>
      <w:pStyle w:val="Header"/>
      <w:rPr>
        <w:color w:val="F07F09" w:themeColor="accent1"/>
        <w:sz w:val="21"/>
        <w:szCs w:val="21"/>
      </w:rPr>
    </w:pPr>
    <w:r w:rsidRPr="008835A5">
      <w:rPr>
        <w:color w:val="F07F09" w:themeColor="accent1"/>
        <w:sz w:val="21"/>
        <w:szCs w:val="21"/>
      </w:rPr>
      <w:t>________________________________________________________________________________________________</w:t>
    </w:r>
  </w:p>
  <w:p w14:paraId="267B548B" w14:textId="77777777" w:rsidR="001247C4" w:rsidRPr="008835A5" w:rsidRDefault="001247C4">
    <w:pPr>
      <w:pStyle w:val="Header"/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87D91" w14:textId="77777777" w:rsidR="001247C4" w:rsidRDefault="001247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E07F8"/>
    <w:multiLevelType w:val="hybridMultilevel"/>
    <w:tmpl w:val="B7AE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58045C">
      <w:start w:val="1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4D428E"/>
    <w:multiLevelType w:val="hybridMultilevel"/>
    <w:tmpl w:val="00040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E5952"/>
    <w:multiLevelType w:val="hybridMultilevel"/>
    <w:tmpl w:val="02C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12F3C"/>
    <w:multiLevelType w:val="hybridMultilevel"/>
    <w:tmpl w:val="3FC24D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573E4"/>
    <w:multiLevelType w:val="hybridMultilevel"/>
    <w:tmpl w:val="8FE4B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67452"/>
    <w:multiLevelType w:val="hybridMultilevel"/>
    <w:tmpl w:val="69E6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13B95"/>
    <w:multiLevelType w:val="hybridMultilevel"/>
    <w:tmpl w:val="EE7ED582"/>
    <w:lvl w:ilvl="0" w:tplc="D24C656A">
      <w:numFmt w:val="bullet"/>
      <w:lvlText w:val="–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6204A8"/>
    <w:multiLevelType w:val="hybridMultilevel"/>
    <w:tmpl w:val="95B25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E9AC2">
      <w:numFmt w:val="bullet"/>
      <w:lvlText w:val="-"/>
      <w:lvlJc w:val="left"/>
      <w:pPr>
        <w:ind w:left="2880" w:hanging="360"/>
      </w:pPr>
      <w:rPr>
        <w:rFonts w:ascii="Calibri Light" w:eastAsiaTheme="minorEastAsia" w:hAnsi="Calibri Light" w:cs="Calibri Light" w:hint="default"/>
        <w:b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831DB"/>
    <w:multiLevelType w:val="hybridMultilevel"/>
    <w:tmpl w:val="CED8DA5C"/>
    <w:lvl w:ilvl="0" w:tplc="A10615AC">
      <w:numFmt w:val="bullet"/>
      <w:lvlText w:val="-"/>
      <w:lvlJc w:val="left"/>
      <w:pPr>
        <w:ind w:left="40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1379695673">
    <w:abstractNumId w:val="1"/>
  </w:num>
  <w:num w:numId="2" w16cid:durableId="719017204">
    <w:abstractNumId w:val="0"/>
  </w:num>
  <w:num w:numId="3" w16cid:durableId="450979817">
    <w:abstractNumId w:val="3"/>
  </w:num>
  <w:num w:numId="4" w16cid:durableId="575940905">
    <w:abstractNumId w:val="7"/>
  </w:num>
  <w:num w:numId="5" w16cid:durableId="954098364">
    <w:abstractNumId w:val="6"/>
  </w:num>
  <w:num w:numId="6" w16cid:durableId="1242135895">
    <w:abstractNumId w:val="8"/>
  </w:num>
  <w:num w:numId="7" w16cid:durableId="2047527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761374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70256883">
    <w:abstractNumId w:val="9"/>
  </w:num>
  <w:num w:numId="10" w16cid:durableId="94276324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006"/>
    <w:rsid w:val="0000043A"/>
    <w:rsid w:val="00000B3A"/>
    <w:rsid w:val="00000F3D"/>
    <w:rsid w:val="00001675"/>
    <w:rsid w:val="0000195C"/>
    <w:rsid w:val="00001E7C"/>
    <w:rsid w:val="00001FAE"/>
    <w:rsid w:val="0000265B"/>
    <w:rsid w:val="000027EB"/>
    <w:rsid w:val="0000349A"/>
    <w:rsid w:val="00003A6B"/>
    <w:rsid w:val="000040DB"/>
    <w:rsid w:val="00004535"/>
    <w:rsid w:val="0000460E"/>
    <w:rsid w:val="000049A7"/>
    <w:rsid w:val="00004DC7"/>
    <w:rsid w:val="00004F57"/>
    <w:rsid w:val="00005011"/>
    <w:rsid w:val="0000541F"/>
    <w:rsid w:val="00005759"/>
    <w:rsid w:val="000065BD"/>
    <w:rsid w:val="00007DD4"/>
    <w:rsid w:val="000101B1"/>
    <w:rsid w:val="00010B24"/>
    <w:rsid w:val="00011890"/>
    <w:rsid w:val="00012580"/>
    <w:rsid w:val="00012BB0"/>
    <w:rsid w:val="00012F5F"/>
    <w:rsid w:val="00013372"/>
    <w:rsid w:val="00013D6E"/>
    <w:rsid w:val="00014692"/>
    <w:rsid w:val="00014E0D"/>
    <w:rsid w:val="0001541B"/>
    <w:rsid w:val="0001560B"/>
    <w:rsid w:val="00015A3C"/>
    <w:rsid w:val="00016A87"/>
    <w:rsid w:val="000213D3"/>
    <w:rsid w:val="0002143B"/>
    <w:rsid w:val="00021534"/>
    <w:rsid w:val="00023114"/>
    <w:rsid w:val="000239A0"/>
    <w:rsid w:val="0002401B"/>
    <w:rsid w:val="000241AE"/>
    <w:rsid w:val="000248B7"/>
    <w:rsid w:val="00025693"/>
    <w:rsid w:val="00027530"/>
    <w:rsid w:val="00027896"/>
    <w:rsid w:val="00027B09"/>
    <w:rsid w:val="00027E2E"/>
    <w:rsid w:val="00031766"/>
    <w:rsid w:val="000321F1"/>
    <w:rsid w:val="0003251B"/>
    <w:rsid w:val="00033320"/>
    <w:rsid w:val="00033941"/>
    <w:rsid w:val="00034587"/>
    <w:rsid w:val="0003458F"/>
    <w:rsid w:val="00034E7F"/>
    <w:rsid w:val="000355BD"/>
    <w:rsid w:val="00035844"/>
    <w:rsid w:val="0003596E"/>
    <w:rsid w:val="00035A71"/>
    <w:rsid w:val="00035B48"/>
    <w:rsid w:val="00037DBB"/>
    <w:rsid w:val="000411CA"/>
    <w:rsid w:val="000418AF"/>
    <w:rsid w:val="00041A9A"/>
    <w:rsid w:val="00042073"/>
    <w:rsid w:val="00042606"/>
    <w:rsid w:val="000442D9"/>
    <w:rsid w:val="0004472F"/>
    <w:rsid w:val="00044970"/>
    <w:rsid w:val="00044A99"/>
    <w:rsid w:val="00045798"/>
    <w:rsid w:val="000457BC"/>
    <w:rsid w:val="00046016"/>
    <w:rsid w:val="000464AC"/>
    <w:rsid w:val="00046C63"/>
    <w:rsid w:val="00047F7E"/>
    <w:rsid w:val="000509AD"/>
    <w:rsid w:val="00050A3D"/>
    <w:rsid w:val="00051720"/>
    <w:rsid w:val="000522C0"/>
    <w:rsid w:val="000529A3"/>
    <w:rsid w:val="000532ED"/>
    <w:rsid w:val="00054286"/>
    <w:rsid w:val="0005430F"/>
    <w:rsid w:val="00054857"/>
    <w:rsid w:val="0005583A"/>
    <w:rsid w:val="00055C7E"/>
    <w:rsid w:val="00055E8F"/>
    <w:rsid w:val="0005646F"/>
    <w:rsid w:val="000571CB"/>
    <w:rsid w:val="000575FC"/>
    <w:rsid w:val="00057732"/>
    <w:rsid w:val="000577E0"/>
    <w:rsid w:val="000579B7"/>
    <w:rsid w:val="00057E52"/>
    <w:rsid w:val="000604C9"/>
    <w:rsid w:val="00060A04"/>
    <w:rsid w:val="000612F0"/>
    <w:rsid w:val="0006265E"/>
    <w:rsid w:val="0006269D"/>
    <w:rsid w:val="00062CBF"/>
    <w:rsid w:val="000638F4"/>
    <w:rsid w:val="00064705"/>
    <w:rsid w:val="00064CEC"/>
    <w:rsid w:val="00064E74"/>
    <w:rsid w:val="0006579C"/>
    <w:rsid w:val="000663EA"/>
    <w:rsid w:val="0006641C"/>
    <w:rsid w:val="000666E2"/>
    <w:rsid w:val="00066938"/>
    <w:rsid w:val="00066D18"/>
    <w:rsid w:val="00066F8E"/>
    <w:rsid w:val="000672C6"/>
    <w:rsid w:val="00067684"/>
    <w:rsid w:val="00067866"/>
    <w:rsid w:val="000702C5"/>
    <w:rsid w:val="000709C8"/>
    <w:rsid w:val="000711C8"/>
    <w:rsid w:val="0007137C"/>
    <w:rsid w:val="00072204"/>
    <w:rsid w:val="00072B7B"/>
    <w:rsid w:val="00072D06"/>
    <w:rsid w:val="00072D33"/>
    <w:rsid w:val="00075933"/>
    <w:rsid w:val="000762D6"/>
    <w:rsid w:val="00076416"/>
    <w:rsid w:val="000765F0"/>
    <w:rsid w:val="00076BD1"/>
    <w:rsid w:val="00077695"/>
    <w:rsid w:val="00077D63"/>
    <w:rsid w:val="00080B92"/>
    <w:rsid w:val="000816B8"/>
    <w:rsid w:val="000834C5"/>
    <w:rsid w:val="0008377F"/>
    <w:rsid w:val="00083856"/>
    <w:rsid w:val="00083C85"/>
    <w:rsid w:val="000852D2"/>
    <w:rsid w:val="00086199"/>
    <w:rsid w:val="00087D25"/>
    <w:rsid w:val="00090791"/>
    <w:rsid w:val="00092528"/>
    <w:rsid w:val="000929FC"/>
    <w:rsid w:val="00092CAE"/>
    <w:rsid w:val="00093150"/>
    <w:rsid w:val="00093352"/>
    <w:rsid w:val="00093378"/>
    <w:rsid w:val="00093AB8"/>
    <w:rsid w:val="0009405F"/>
    <w:rsid w:val="0009442F"/>
    <w:rsid w:val="000949F1"/>
    <w:rsid w:val="00097357"/>
    <w:rsid w:val="0009767C"/>
    <w:rsid w:val="00097CDE"/>
    <w:rsid w:val="000A0D44"/>
    <w:rsid w:val="000A1A26"/>
    <w:rsid w:val="000A1B20"/>
    <w:rsid w:val="000A1DA6"/>
    <w:rsid w:val="000A1DCF"/>
    <w:rsid w:val="000A1E3D"/>
    <w:rsid w:val="000A25A3"/>
    <w:rsid w:val="000A2AA4"/>
    <w:rsid w:val="000A2BEE"/>
    <w:rsid w:val="000A2D2D"/>
    <w:rsid w:val="000A3781"/>
    <w:rsid w:val="000A3DE4"/>
    <w:rsid w:val="000A4908"/>
    <w:rsid w:val="000A5244"/>
    <w:rsid w:val="000A54FA"/>
    <w:rsid w:val="000A56CF"/>
    <w:rsid w:val="000A5AC8"/>
    <w:rsid w:val="000A73CB"/>
    <w:rsid w:val="000A7452"/>
    <w:rsid w:val="000A78D3"/>
    <w:rsid w:val="000A7918"/>
    <w:rsid w:val="000A7AF6"/>
    <w:rsid w:val="000A7AFC"/>
    <w:rsid w:val="000A7B48"/>
    <w:rsid w:val="000B0DCC"/>
    <w:rsid w:val="000B29AF"/>
    <w:rsid w:val="000B37C0"/>
    <w:rsid w:val="000B51E2"/>
    <w:rsid w:val="000B6076"/>
    <w:rsid w:val="000B640E"/>
    <w:rsid w:val="000B6D25"/>
    <w:rsid w:val="000B7CC1"/>
    <w:rsid w:val="000C0746"/>
    <w:rsid w:val="000C0A34"/>
    <w:rsid w:val="000C153F"/>
    <w:rsid w:val="000C1AC9"/>
    <w:rsid w:val="000C2DE8"/>
    <w:rsid w:val="000C3573"/>
    <w:rsid w:val="000C3B4B"/>
    <w:rsid w:val="000C4FDF"/>
    <w:rsid w:val="000C619C"/>
    <w:rsid w:val="000C623D"/>
    <w:rsid w:val="000C7190"/>
    <w:rsid w:val="000C7191"/>
    <w:rsid w:val="000D0C5C"/>
    <w:rsid w:val="000D0E15"/>
    <w:rsid w:val="000D1E9B"/>
    <w:rsid w:val="000D276C"/>
    <w:rsid w:val="000D2BD7"/>
    <w:rsid w:val="000D3607"/>
    <w:rsid w:val="000D40E9"/>
    <w:rsid w:val="000D4B7C"/>
    <w:rsid w:val="000D4F27"/>
    <w:rsid w:val="000D562C"/>
    <w:rsid w:val="000D56AA"/>
    <w:rsid w:val="000D6A7C"/>
    <w:rsid w:val="000D6BBF"/>
    <w:rsid w:val="000D7A38"/>
    <w:rsid w:val="000D7F70"/>
    <w:rsid w:val="000E0563"/>
    <w:rsid w:val="000E1C40"/>
    <w:rsid w:val="000E1C7B"/>
    <w:rsid w:val="000E2A95"/>
    <w:rsid w:val="000E3E9F"/>
    <w:rsid w:val="000E4D36"/>
    <w:rsid w:val="000E4D44"/>
    <w:rsid w:val="000E50AE"/>
    <w:rsid w:val="000E5264"/>
    <w:rsid w:val="000E6288"/>
    <w:rsid w:val="000E6949"/>
    <w:rsid w:val="000E6A43"/>
    <w:rsid w:val="000E7719"/>
    <w:rsid w:val="000E7E06"/>
    <w:rsid w:val="000F0931"/>
    <w:rsid w:val="000F15F8"/>
    <w:rsid w:val="000F169C"/>
    <w:rsid w:val="000F1F89"/>
    <w:rsid w:val="000F2B5B"/>
    <w:rsid w:val="000F313C"/>
    <w:rsid w:val="000F35D6"/>
    <w:rsid w:val="000F3787"/>
    <w:rsid w:val="000F495E"/>
    <w:rsid w:val="000F5BCF"/>
    <w:rsid w:val="000F71F4"/>
    <w:rsid w:val="000F7CEE"/>
    <w:rsid w:val="000F7E2E"/>
    <w:rsid w:val="001003A9"/>
    <w:rsid w:val="0010059B"/>
    <w:rsid w:val="001009CD"/>
    <w:rsid w:val="00100BB0"/>
    <w:rsid w:val="001012B0"/>
    <w:rsid w:val="001016F4"/>
    <w:rsid w:val="00101EBD"/>
    <w:rsid w:val="00102A85"/>
    <w:rsid w:val="00103AF3"/>
    <w:rsid w:val="00103B21"/>
    <w:rsid w:val="00103D13"/>
    <w:rsid w:val="00103FF8"/>
    <w:rsid w:val="001044B8"/>
    <w:rsid w:val="0010463D"/>
    <w:rsid w:val="001056F1"/>
    <w:rsid w:val="0010593B"/>
    <w:rsid w:val="00105FCC"/>
    <w:rsid w:val="00107838"/>
    <w:rsid w:val="00110213"/>
    <w:rsid w:val="00110CDC"/>
    <w:rsid w:val="00111995"/>
    <w:rsid w:val="00111EC8"/>
    <w:rsid w:val="00112AA7"/>
    <w:rsid w:val="00112D7A"/>
    <w:rsid w:val="0011309C"/>
    <w:rsid w:val="0011429D"/>
    <w:rsid w:val="00114891"/>
    <w:rsid w:val="0011596C"/>
    <w:rsid w:val="00115A62"/>
    <w:rsid w:val="00115A98"/>
    <w:rsid w:val="00115D99"/>
    <w:rsid w:val="00115E85"/>
    <w:rsid w:val="001160F2"/>
    <w:rsid w:val="001173AE"/>
    <w:rsid w:val="00117980"/>
    <w:rsid w:val="001208C4"/>
    <w:rsid w:val="001209A4"/>
    <w:rsid w:val="00121579"/>
    <w:rsid w:val="00122DE1"/>
    <w:rsid w:val="0012322D"/>
    <w:rsid w:val="001247C4"/>
    <w:rsid w:val="00124F18"/>
    <w:rsid w:val="00125DDE"/>
    <w:rsid w:val="001265FB"/>
    <w:rsid w:val="00126920"/>
    <w:rsid w:val="00126A86"/>
    <w:rsid w:val="00126CC2"/>
    <w:rsid w:val="00127450"/>
    <w:rsid w:val="001278F8"/>
    <w:rsid w:val="00127A8C"/>
    <w:rsid w:val="00127DC1"/>
    <w:rsid w:val="00130881"/>
    <w:rsid w:val="00131784"/>
    <w:rsid w:val="0013191D"/>
    <w:rsid w:val="00132C66"/>
    <w:rsid w:val="00132E9F"/>
    <w:rsid w:val="00133229"/>
    <w:rsid w:val="00133DFD"/>
    <w:rsid w:val="00133F65"/>
    <w:rsid w:val="00134413"/>
    <w:rsid w:val="001348EE"/>
    <w:rsid w:val="00135C66"/>
    <w:rsid w:val="001369AE"/>
    <w:rsid w:val="00136E10"/>
    <w:rsid w:val="00136FCA"/>
    <w:rsid w:val="001374B9"/>
    <w:rsid w:val="00137FBF"/>
    <w:rsid w:val="0014055C"/>
    <w:rsid w:val="001405D9"/>
    <w:rsid w:val="00140C39"/>
    <w:rsid w:val="00140D79"/>
    <w:rsid w:val="00141683"/>
    <w:rsid w:val="00141F77"/>
    <w:rsid w:val="00141FF8"/>
    <w:rsid w:val="0014228E"/>
    <w:rsid w:val="00142482"/>
    <w:rsid w:val="00143069"/>
    <w:rsid w:val="00143DED"/>
    <w:rsid w:val="0014414A"/>
    <w:rsid w:val="00144555"/>
    <w:rsid w:val="00145388"/>
    <w:rsid w:val="00145F03"/>
    <w:rsid w:val="001467D3"/>
    <w:rsid w:val="001469C9"/>
    <w:rsid w:val="00146D37"/>
    <w:rsid w:val="00147AE5"/>
    <w:rsid w:val="00147B56"/>
    <w:rsid w:val="001500A9"/>
    <w:rsid w:val="00150261"/>
    <w:rsid w:val="001507D0"/>
    <w:rsid w:val="00152B44"/>
    <w:rsid w:val="00152BB2"/>
    <w:rsid w:val="00153530"/>
    <w:rsid w:val="00154687"/>
    <w:rsid w:val="00154F8B"/>
    <w:rsid w:val="001553AF"/>
    <w:rsid w:val="00155B45"/>
    <w:rsid w:val="00156954"/>
    <w:rsid w:val="00157214"/>
    <w:rsid w:val="00157457"/>
    <w:rsid w:val="00157676"/>
    <w:rsid w:val="00157FBE"/>
    <w:rsid w:val="00161D03"/>
    <w:rsid w:val="00161E60"/>
    <w:rsid w:val="00162517"/>
    <w:rsid w:val="00162601"/>
    <w:rsid w:val="00163BCA"/>
    <w:rsid w:val="00164857"/>
    <w:rsid w:val="00164904"/>
    <w:rsid w:val="00164A62"/>
    <w:rsid w:val="00164C5B"/>
    <w:rsid w:val="00165853"/>
    <w:rsid w:val="001670D5"/>
    <w:rsid w:val="001670E9"/>
    <w:rsid w:val="0017064E"/>
    <w:rsid w:val="00171D11"/>
    <w:rsid w:val="00172B90"/>
    <w:rsid w:val="00172D93"/>
    <w:rsid w:val="00172E4B"/>
    <w:rsid w:val="00173321"/>
    <w:rsid w:val="00174010"/>
    <w:rsid w:val="0017434E"/>
    <w:rsid w:val="0017524D"/>
    <w:rsid w:val="00176594"/>
    <w:rsid w:val="00176BD1"/>
    <w:rsid w:val="001771BF"/>
    <w:rsid w:val="0018021B"/>
    <w:rsid w:val="00180EE3"/>
    <w:rsid w:val="001813C5"/>
    <w:rsid w:val="00181569"/>
    <w:rsid w:val="00181741"/>
    <w:rsid w:val="001825D3"/>
    <w:rsid w:val="001826A6"/>
    <w:rsid w:val="00182803"/>
    <w:rsid w:val="001830E4"/>
    <w:rsid w:val="00183373"/>
    <w:rsid w:val="00183BD4"/>
    <w:rsid w:val="00184216"/>
    <w:rsid w:val="00185048"/>
    <w:rsid w:val="00185884"/>
    <w:rsid w:val="00185D50"/>
    <w:rsid w:val="00185EF3"/>
    <w:rsid w:val="00186344"/>
    <w:rsid w:val="00186836"/>
    <w:rsid w:val="00186CE9"/>
    <w:rsid w:val="00186F04"/>
    <w:rsid w:val="001876C5"/>
    <w:rsid w:val="00190C1C"/>
    <w:rsid w:val="0019111F"/>
    <w:rsid w:val="00191FBA"/>
    <w:rsid w:val="001923D1"/>
    <w:rsid w:val="00192E59"/>
    <w:rsid w:val="0019333A"/>
    <w:rsid w:val="00194383"/>
    <w:rsid w:val="00194EA5"/>
    <w:rsid w:val="00195052"/>
    <w:rsid w:val="001956CC"/>
    <w:rsid w:val="00195860"/>
    <w:rsid w:val="00195B40"/>
    <w:rsid w:val="00195CD2"/>
    <w:rsid w:val="00195FA2"/>
    <w:rsid w:val="001960D5"/>
    <w:rsid w:val="00196ED4"/>
    <w:rsid w:val="00196F2E"/>
    <w:rsid w:val="0019793C"/>
    <w:rsid w:val="001A16EA"/>
    <w:rsid w:val="001A1D04"/>
    <w:rsid w:val="001A2ABA"/>
    <w:rsid w:val="001A3080"/>
    <w:rsid w:val="001A3359"/>
    <w:rsid w:val="001A3BAF"/>
    <w:rsid w:val="001A453D"/>
    <w:rsid w:val="001A4E3A"/>
    <w:rsid w:val="001A543F"/>
    <w:rsid w:val="001A58E1"/>
    <w:rsid w:val="001A5E7D"/>
    <w:rsid w:val="001A601E"/>
    <w:rsid w:val="001A78B9"/>
    <w:rsid w:val="001B0C96"/>
    <w:rsid w:val="001B1135"/>
    <w:rsid w:val="001B143C"/>
    <w:rsid w:val="001B2240"/>
    <w:rsid w:val="001B279D"/>
    <w:rsid w:val="001B2FD9"/>
    <w:rsid w:val="001B34C8"/>
    <w:rsid w:val="001B36C5"/>
    <w:rsid w:val="001B3701"/>
    <w:rsid w:val="001B4D8C"/>
    <w:rsid w:val="001B5605"/>
    <w:rsid w:val="001B5C49"/>
    <w:rsid w:val="001B6286"/>
    <w:rsid w:val="001B70DD"/>
    <w:rsid w:val="001B73B0"/>
    <w:rsid w:val="001B771D"/>
    <w:rsid w:val="001B7EC5"/>
    <w:rsid w:val="001C0580"/>
    <w:rsid w:val="001C10AE"/>
    <w:rsid w:val="001C2794"/>
    <w:rsid w:val="001C2AF3"/>
    <w:rsid w:val="001C3A46"/>
    <w:rsid w:val="001C3BE4"/>
    <w:rsid w:val="001C3DA0"/>
    <w:rsid w:val="001C57C5"/>
    <w:rsid w:val="001C5B48"/>
    <w:rsid w:val="001C741C"/>
    <w:rsid w:val="001C7A4D"/>
    <w:rsid w:val="001D0C33"/>
    <w:rsid w:val="001D14C0"/>
    <w:rsid w:val="001D20AA"/>
    <w:rsid w:val="001D2E04"/>
    <w:rsid w:val="001D3023"/>
    <w:rsid w:val="001D50C9"/>
    <w:rsid w:val="001D529A"/>
    <w:rsid w:val="001D52CB"/>
    <w:rsid w:val="001D569C"/>
    <w:rsid w:val="001D5855"/>
    <w:rsid w:val="001D5CB1"/>
    <w:rsid w:val="001D6CC0"/>
    <w:rsid w:val="001D6FC6"/>
    <w:rsid w:val="001D7112"/>
    <w:rsid w:val="001D73FC"/>
    <w:rsid w:val="001E00E3"/>
    <w:rsid w:val="001E07A6"/>
    <w:rsid w:val="001E0FFA"/>
    <w:rsid w:val="001E1384"/>
    <w:rsid w:val="001E14AD"/>
    <w:rsid w:val="001E1EC7"/>
    <w:rsid w:val="001E2C98"/>
    <w:rsid w:val="001E31B4"/>
    <w:rsid w:val="001E343B"/>
    <w:rsid w:val="001E473C"/>
    <w:rsid w:val="001E4E51"/>
    <w:rsid w:val="001E5FD3"/>
    <w:rsid w:val="001E62F1"/>
    <w:rsid w:val="001E6750"/>
    <w:rsid w:val="001E6B94"/>
    <w:rsid w:val="001E6CCA"/>
    <w:rsid w:val="001E70EC"/>
    <w:rsid w:val="001E78D8"/>
    <w:rsid w:val="001F064A"/>
    <w:rsid w:val="001F0780"/>
    <w:rsid w:val="001F17E8"/>
    <w:rsid w:val="001F20B6"/>
    <w:rsid w:val="001F2366"/>
    <w:rsid w:val="001F2899"/>
    <w:rsid w:val="001F3122"/>
    <w:rsid w:val="001F35D0"/>
    <w:rsid w:val="001F3633"/>
    <w:rsid w:val="001F3C50"/>
    <w:rsid w:val="001F414A"/>
    <w:rsid w:val="001F4752"/>
    <w:rsid w:val="001F5B99"/>
    <w:rsid w:val="001F5E30"/>
    <w:rsid w:val="001F6986"/>
    <w:rsid w:val="001F6C86"/>
    <w:rsid w:val="001F74BD"/>
    <w:rsid w:val="001F75B6"/>
    <w:rsid w:val="001F7D4F"/>
    <w:rsid w:val="001F7F94"/>
    <w:rsid w:val="00201819"/>
    <w:rsid w:val="00201E72"/>
    <w:rsid w:val="00202312"/>
    <w:rsid w:val="00202358"/>
    <w:rsid w:val="002029F1"/>
    <w:rsid w:val="00202EB0"/>
    <w:rsid w:val="002030CA"/>
    <w:rsid w:val="00204892"/>
    <w:rsid w:val="00204AE3"/>
    <w:rsid w:val="00205D51"/>
    <w:rsid w:val="0020612D"/>
    <w:rsid w:val="00206347"/>
    <w:rsid w:val="00206E7B"/>
    <w:rsid w:val="00207A83"/>
    <w:rsid w:val="00210ACA"/>
    <w:rsid w:val="00212546"/>
    <w:rsid w:val="00212907"/>
    <w:rsid w:val="00212D88"/>
    <w:rsid w:val="00213766"/>
    <w:rsid w:val="00213A5F"/>
    <w:rsid w:val="00213EDB"/>
    <w:rsid w:val="002142B3"/>
    <w:rsid w:val="00214B94"/>
    <w:rsid w:val="002150CF"/>
    <w:rsid w:val="002154F6"/>
    <w:rsid w:val="0021711A"/>
    <w:rsid w:val="002175E7"/>
    <w:rsid w:val="00217708"/>
    <w:rsid w:val="002211BC"/>
    <w:rsid w:val="00221969"/>
    <w:rsid w:val="00221B53"/>
    <w:rsid w:val="00221BD0"/>
    <w:rsid w:val="00221EC1"/>
    <w:rsid w:val="00222B7A"/>
    <w:rsid w:val="00222BF3"/>
    <w:rsid w:val="00222E93"/>
    <w:rsid w:val="00222ED7"/>
    <w:rsid w:val="0022464A"/>
    <w:rsid w:val="002261E0"/>
    <w:rsid w:val="00226339"/>
    <w:rsid w:val="002265F1"/>
    <w:rsid w:val="00227426"/>
    <w:rsid w:val="00227538"/>
    <w:rsid w:val="00227AA9"/>
    <w:rsid w:val="0023012F"/>
    <w:rsid w:val="002302F0"/>
    <w:rsid w:val="00230A2E"/>
    <w:rsid w:val="00230EAB"/>
    <w:rsid w:val="0023122A"/>
    <w:rsid w:val="00231412"/>
    <w:rsid w:val="002318E0"/>
    <w:rsid w:val="002322CF"/>
    <w:rsid w:val="0023237B"/>
    <w:rsid w:val="002329A0"/>
    <w:rsid w:val="00233272"/>
    <w:rsid w:val="002334BC"/>
    <w:rsid w:val="002336A2"/>
    <w:rsid w:val="002339DB"/>
    <w:rsid w:val="00234C67"/>
    <w:rsid w:val="00235057"/>
    <w:rsid w:val="00235157"/>
    <w:rsid w:val="00235876"/>
    <w:rsid w:val="00235A04"/>
    <w:rsid w:val="00235B5C"/>
    <w:rsid w:val="00235D77"/>
    <w:rsid w:val="00236C0C"/>
    <w:rsid w:val="00236D8A"/>
    <w:rsid w:val="0023710A"/>
    <w:rsid w:val="00237688"/>
    <w:rsid w:val="0024066E"/>
    <w:rsid w:val="00240B80"/>
    <w:rsid w:val="00240D29"/>
    <w:rsid w:val="00241F08"/>
    <w:rsid w:val="00242541"/>
    <w:rsid w:val="0024317A"/>
    <w:rsid w:val="00243B2B"/>
    <w:rsid w:val="00244A29"/>
    <w:rsid w:val="00244CF9"/>
    <w:rsid w:val="00245627"/>
    <w:rsid w:val="00245C71"/>
    <w:rsid w:val="00245ED4"/>
    <w:rsid w:val="0024622C"/>
    <w:rsid w:val="002479DA"/>
    <w:rsid w:val="0025048F"/>
    <w:rsid w:val="0025153F"/>
    <w:rsid w:val="00252232"/>
    <w:rsid w:val="00252941"/>
    <w:rsid w:val="00253739"/>
    <w:rsid w:val="00254084"/>
    <w:rsid w:val="0025676F"/>
    <w:rsid w:val="00256A23"/>
    <w:rsid w:val="00256A62"/>
    <w:rsid w:val="00256D9B"/>
    <w:rsid w:val="00260210"/>
    <w:rsid w:val="00260353"/>
    <w:rsid w:val="0026061C"/>
    <w:rsid w:val="00260D0C"/>
    <w:rsid w:val="00261D02"/>
    <w:rsid w:val="0026245C"/>
    <w:rsid w:val="0026599F"/>
    <w:rsid w:val="00265A0A"/>
    <w:rsid w:val="00265C24"/>
    <w:rsid w:val="002664C9"/>
    <w:rsid w:val="00266C17"/>
    <w:rsid w:val="00266F14"/>
    <w:rsid w:val="00266FE7"/>
    <w:rsid w:val="00267234"/>
    <w:rsid w:val="0026748D"/>
    <w:rsid w:val="00267BFF"/>
    <w:rsid w:val="00267DC5"/>
    <w:rsid w:val="0027099D"/>
    <w:rsid w:val="00270E8B"/>
    <w:rsid w:val="00272D92"/>
    <w:rsid w:val="002744DC"/>
    <w:rsid w:val="00274D32"/>
    <w:rsid w:val="00274DFB"/>
    <w:rsid w:val="00275C6B"/>
    <w:rsid w:val="00275F35"/>
    <w:rsid w:val="00277204"/>
    <w:rsid w:val="00280176"/>
    <w:rsid w:val="002807CE"/>
    <w:rsid w:val="00280F4F"/>
    <w:rsid w:val="002815F0"/>
    <w:rsid w:val="00281622"/>
    <w:rsid w:val="0028223A"/>
    <w:rsid w:val="00282C6B"/>
    <w:rsid w:val="00282D52"/>
    <w:rsid w:val="00282EA0"/>
    <w:rsid w:val="0028508F"/>
    <w:rsid w:val="002854C8"/>
    <w:rsid w:val="002856FB"/>
    <w:rsid w:val="002857EA"/>
    <w:rsid w:val="00285DE2"/>
    <w:rsid w:val="002862E4"/>
    <w:rsid w:val="00286865"/>
    <w:rsid w:val="00287B57"/>
    <w:rsid w:val="00287C70"/>
    <w:rsid w:val="00290301"/>
    <w:rsid w:val="002905F1"/>
    <w:rsid w:val="00290EE7"/>
    <w:rsid w:val="002921A6"/>
    <w:rsid w:val="00292829"/>
    <w:rsid w:val="00292C13"/>
    <w:rsid w:val="00292C68"/>
    <w:rsid w:val="00294457"/>
    <w:rsid w:val="0029472A"/>
    <w:rsid w:val="00294D9A"/>
    <w:rsid w:val="00295340"/>
    <w:rsid w:val="00295750"/>
    <w:rsid w:val="002967D9"/>
    <w:rsid w:val="00297282"/>
    <w:rsid w:val="002972E1"/>
    <w:rsid w:val="0029730A"/>
    <w:rsid w:val="002A0D5F"/>
    <w:rsid w:val="002A1D55"/>
    <w:rsid w:val="002A1F16"/>
    <w:rsid w:val="002A2336"/>
    <w:rsid w:val="002A29AB"/>
    <w:rsid w:val="002A2DAE"/>
    <w:rsid w:val="002A3107"/>
    <w:rsid w:val="002A4164"/>
    <w:rsid w:val="002A4E09"/>
    <w:rsid w:val="002A4EC0"/>
    <w:rsid w:val="002A5935"/>
    <w:rsid w:val="002A5AA0"/>
    <w:rsid w:val="002A6FE9"/>
    <w:rsid w:val="002A70D2"/>
    <w:rsid w:val="002A7606"/>
    <w:rsid w:val="002B02F1"/>
    <w:rsid w:val="002B0F7C"/>
    <w:rsid w:val="002B17BF"/>
    <w:rsid w:val="002B1937"/>
    <w:rsid w:val="002B1F9E"/>
    <w:rsid w:val="002B21C3"/>
    <w:rsid w:val="002B2545"/>
    <w:rsid w:val="002B407E"/>
    <w:rsid w:val="002B5D33"/>
    <w:rsid w:val="002B5EF9"/>
    <w:rsid w:val="002B5F6B"/>
    <w:rsid w:val="002B6BDE"/>
    <w:rsid w:val="002B740E"/>
    <w:rsid w:val="002B75BB"/>
    <w:rsid w:val="002C0678"/>
    <w:rsid w:val="002C1C10"/>
    <w:rsid w:val="002C249C"/>
    <w:rsid w:val="002C268B"/>
    <w:rsid w:val="002C42E0"/>
    <w:rsid w:val="002C440E"/>
    <w:rsid w:val="002C44FC"/>
    <w:rsid w:val="002C4D0F"/>
    <w:rsid w:val="002C50D7"/>
    <w:rsid w:val="002C55D0"/>
    <w:rsid w:val="002C58A2"/>
    <w:rsid w:val="002C5B6B"/>
    <w:rsid w:val="002C5C7A"/>
    <w:rsid w:val="002C60A6"/>
    <w:rsid w:val="002C6279"/>
    <w:rsid w:val="002C6961"/>
    <w:rsid w:val="002C6F49"/>
    <w:rsid w:val="002C7A16"/>
    <w:rsid w:val="002C7DFD"/>
    <w:rsid w:val="002D017B"/>
    <w:rsid w:val="002D0EB7"/>
    <w:rsid w:val="002D17DD"/>
    <w:rsid w:val="002D19CB"/>
    <w:rsid w:val="002D2676"/>
    <w:rsid w:val="002D3E63"/>
    <w:rsid w:val="002D3EA1"/>
    <w:rsid w:val="002D4515"/>
    <w:rsid w:val="002D465C"/>
    <w:rsid w:val="002D4B38"/>
    <w:rsid w:val="002D5AA3"/>
    <w:rsid w:val="002D5EDE"/>
    <w:rsid w:val="002D6674"/>
    <w:rsid w:val="002D7295"/>
    <w:rsid w:val="002D7BA3"/>
    <w:rsid w:val="002D7EEA"/>
    <w:rsid w:val="002E037D"/>
    <w:rsid w:val="002E0863"/>
    <w:rsid w:val="002E10D5"/>
    <w:rsid w:val="002E14C4"/>
    <w:rsid w:val="002E30E0"/>
    <w:rsid w:val="002E396B"/>
    <w:rsid w:val="002E3FE4"/>
    <w:rsid w:val="002E4F67"/>
    <w:rsid w:val="002E6075"/>
    <w:rsid w:val="002E6A5A"/>
    <w:rsid w:val="002E7718"/>
    <w:rsid w:val="002E79E8"/>
    <w:rsid w:val="002F0CAD"/>
    <w:rsid w:val="002F118C"/>
    <w:rsid w:val="002F1368"/>
    <w:rsid w:val="002F208E"/>
    <w:rsid w:val="002F34B5"/>
    <w:rsid w:val="002F4002"/>
    <w:rsid w:val="002F46C1"/>
    <w:rsid w:val="002F4A0D"/>
    <w:rsid w:val="002F4BE4"/>
    <w:rsid w:val="002F79E3"/>
    <w:rsid w:val="003006A5"/>
    <w:rsid w:val="00301BBD"/>
    <w:rsid w:val="00301EF2"/>
    <w:rsid w:val="003020F8"/>
    <w:rsid w:val="00302EC6"/>
    <w:rsid w:val="003038BF"/>
    <w:rsid w:val="0030660B"/>
    <w:rsid w:val="003067B5"/>
    <w:rsid w:val="00307372"/>
    <w:rsid w:val="00310375"/>
    <w:rsid w:val="00310782"/>
    <w:rsid w:val="003114C9"/>
    <w:rsid w:val="00311578"/>
    <w:rsid w:val="0031182A"/>
    <w:rsid w:val="00312ECC"/>
    <w:rsid w:val="00312FC2"/>
    <w:rsid w:val="0031390B"/>
    <w:rsid w:val="00314220"/>
    <w:rsid w:val="00314A55"/>
    <w:rsid w:val="00314F42"/>
    <w:rsid w:val="00315B96"/>
    <w:rsid w:val="00316A24"/>
    <w:rsid w:val="00317380"/>
    <w:rsid w:val="0031742F"/>
    <w:rsid w:val="0032084C"/>
    <w:rsid w:val="0032124C"/>
    <w:rsid w:val="00322655"/>
    <w:rsid w:val="00322680"/>
    <w:rsid w:val="00323461"/>
    <w:rsid w:val="0032354A"/>
    <w:rsid w:val="00323687"/>
    <w:rsid w:val="00324244"/>
    <w:rsid w:val="003256D7"/>
    <w:rsid w:val="00325FD2"/>
    <w:rsid w:val="003262E2"/>
    <w:rsid w:val="0032711E"/>
    <w:rsid w:val="003272AA"/>
    <w:rsid w:val="00327633"/>
    <w:rsid w:val="00330A08"/>
    <w:rsid w:val="0033102F"/>
    <w:rsid w:val="003310E5"/>
    <w:rsid w:val="0033122B"/>
    <w:rsid w:val="003316D5"/>
    <w:rsid w:val="0033232B"/>
    <w:rsid w:val="00332A18"/>
    <w:rsid w:val="00333957"/>
    <w:rsid w:val="003342D8"/>
    <w:rsid w:val="00334640"/>
    <w:rsid w:val="00335205"/>
    <w:rsid w:val="00335EAA"/>
    <w:rsid w:val="00335F99"/>
    <w:rsid w:val="00336855"/>
    <w:rsid w:val="00336A3B"/>
    <w:rsid w:val="00336C37"/>
    <w:rsid w:val="00336FA5"/>
    <w:rsid w:val="00336FAC"/>
    <w:rsid w:val="00337459"/>
    <w:rsid w:val="00337C00"/>
    <w:rsid w:val="00337CFF"/>
    <w:rsid w:val="00337F6A"/>
    <w:rsid w:val="00340576"/>
    <w:rsid w:val="00340BC2"/>
    <w:rsid w:val="003416C6"/>
    <w:rsid w:val="00341EAE"/>
    <w:rsid w:val="003422A8"/>
    <w:rsid w:val="0034251F"/>
    <w:rsid w:val="0034273E"/>
    <w:rsid w:val="00342C63"/>
    <w:rsid w:val="00345A54"/>
    <w:rsid w:val="003462B9"/>
    <w:rsid w:val="0034635D"/>
    <w:rsid w:val="003464B4"/>
    <w:rsid w:val="00346955"/>
    <w:rsid w:val="00347F0A"/>
    <w:rsid w:val="00350046"/>
    <w:rsid w:val="00350861"/>
    <w:rsid w:val="00350F4A"/>
    <w:rsid w:val="0035150D"/>
    <w:rsid w:val="00351A2C"/>
    <w:rsid w:val="00352365"/>
    <w:rsid w:val="0035244E"/>
    <w:rsid w:val="003527BF"/>
    <w:rsid w:val="003528D4"/>
    <w:rsid w:val="00353185"/>
    <w:rsid w:val="003533DB"/>
    <w:rsid w:val="003538C2"/>
    <w:rsid w:val="003539ED"/>
    <w:rsid w:val="00353E66"/>
    <w:rsid w:val="0035402F"/>
    <w:rsid w:val="003557B1"/>
    <w:rsid w:val="00356090"/>
    <w:rsid w:val="00357122"/>
    <w:rsid w:val="00360054"/>
    <w:rsid w:val="003605AA"/>
    <w:rsid w:val="0036270C"/>
    <w:rsid w:val="00363428"/>
    <w:rsid w:val="00363576"/>
    <w:rsid w:val="00367C8F"/>
    <w:rsid w:val="00367E35"/>
    <w:rsid w:val="003704FA"/>
    <w:rsid w:val="003706A8"/>
    <w:rsid w:val="00370B67"/>
    <w:rsid w:val="0037112A"/>
    <w:rsid w:val="0037140A"/>
    <w:rsid w:val="0037371D"/>
    <w:rsid w:val="0037424D"/>
    <w:rsid w:val="003745A6"/>
    <w:rsid w:val="00375181"/>
    <w:rsid w:val="00375186"/>
    <w:rsid w:val="00375ACA"/>
    <w:rsid w:val="00375F63"/>
    <w:rsid w:val="0037631E"/>
    <w:rsid w:val="003805DC"/>
    <w:rsid w:val="00381C6E"/>
    <w:rsid w:val="00381CE6"/>
    <w:rsid w:val="003829AD"/>
    <w:rsid w:val="003835A7"/>
    <w:rsid w:val="00384588"/>
    <w:rsid w:val="003847CD"/>
    <w:rsid w:val="00385121"/>
    <w:rsid w:val="00385343"/>
    <w:rsid w:val="00385543"/>
    <w:rsid w:val="00385ABE"/>
    <w:rsid w:val="003867FB"/>
    <w:rsid w:val="00387623"/>
    <w:rsid w:val="0038793F"/>
    <w:rsid w:val="00387CFA"/>
    <w:rsid w:val="00387E12"/>
    <w:rsid w:val="00391AF7"/>
    <w:rsid w:val="00392942"/>
    <w:rsid w:val="00393C79"/>
    <w:rsid w:val="00394C17"/>
    <w:rsid w:val="00394CD7"/>
    <w:rsid w:val="003951E4"/>
    <w:rsid w:val="00396E88"/>
    <w:rsid w:val="003972D0"/>
    <w:rsid w:val="003974CE"/>
    <w:rsid w:val="00397B2D"/>
    <w:rsid w:val="003A0CB2"/>
    <w:rsid w:val="003A1302"/>
    <w:rsid w:val="003A1470"/>
    <w:rsid w:val="003A16F0"/>
    <w:rsid w:val="003A1756"/>
    <w:rsid w:val="003A1BE9"/>
    <w:rsid w:val="003A220C"/>
    <w:rsid w:val="003A22C6"/>
    <w:rsid w:val="003A2B78"/>
    <w:rsid w:val="003A3F39"/>
    <w:rsid w:val="003A4602"/>
    <w:rsid w:val="003A4D77"/>
    <w:rsid w:val="003A536B"/>
    <w:rsid w:val="003B010E"/>
    <w:rsid w:val="003B19F0"/>
    <w:rsid w:val="003B1FE5"/>
    <w:rsid w:val="003B3501"/>
    <w:rsid w:val="003B3F31"/>
    <w:rsid w:val="003B42B3"/>
    <w:rsid w:val="003B4BF0"/>
    <w:rsid w:val="003B53D0"/>
    <w:rsid w:val="003B567E"/>
    <w:rsid w:val="003B649E"/>
    <w:rsid w:val="003B69E9"/>
    <w:rsid w:val="003B7360"/>
    <w:rsid w:val="003B7620"/>
    <w:rsid w:val="003C03B7"/>
    <w:rsid w:val="003C0601"/>
    <w:rsid w:val="003C1B4F"/>
    <w:rsid w:val="003C341C"/>
    <w:rsid w:val="003C3869"/>
    <w:rsid w:val="003C433B"/>
    <w:rsid w:val="003C43CC"/>
    <w:rsid w:val="003C52B9"/>
    <w:rsid w:val="003C61B8"/>
    <w:rsid w:val="003C752B"/>
    <w:rsid w:val="003C75B1"/>
    <w:rsid w:val="003C78E5"/>
    <w:rsid w:val="003C7EAC"/>
    <w:rsid w:val="003C7EB6"/>
    <w:rsid w:val="003D3284"/>
    <w:rsid w:val="003D35EC"/>
    <w:rsid w:val="003D3815"/>
    <w:rsid w:val="003D444F"/>
    <w:rsid w:val="003D5F69"/>
    <w:rsid w:val="003D63EC"/>
    <w:rsid w:val="003D6785"/>
    <w:rsid w:val="003D7275"/>
    <w:rsid w:val="003D770C"/>
    <w:rsid w:val="003E0024"/>
    <w:rsid w:val="003E046C"/>
    <w:rsid w:val="003E0B0F"/>
    <w:rsid w:val="003E101F"/>
    <w:rsid w:val="003E17F1"/>
    <w:rsid w:val="003E187E"/>
    <w:rsid w:val="003E207E"/>
    <w:rsid w:val="003E21BD"/>
    <w:rsid w:val="003E2EFD"/>
    <w:rsid w:val="003E36D7"/>
    <w:rsid w:val="003E4159"/>
    <w:rsid w:val="003E454F"/>
    <w:rsid w:val="003E4C10"/>
    <w:rsid w:val="003E4E63"/>
    <w:rsid w:val="003E4ECC"/>
    <w:rsid w:val="003E544C"/>
    <w:rsid w:val="003E697D"/>
    <w:rsid w:val="003E6A8D"/>
    <w:rsid w:val="003E6B84"/>
    <w:rsid w:val="003E780D"/>
    <w:rsid w:val="003E7D85"/>
    <w:rsid w:val="003F0233"/>
    <w:rsid w:val="003F041B"/>
    <w:rsid w:val="003F0AF9"/>
    <w:rsid w:val="003F0D25"/>
    <w:rsid w:val="003F1B60"/>
    <w:rsid w:val="003F1C3C"/>
    <w:rsid w:val="003F20F0"/>
    <w:rsid w:val="003F2275"/>
    <w:rsid w:val="003F243D"/>
    <w:rsid w:val="003F40A3"/>
    <w:rsid w:val="003F4854"/>
    <w:rsid w:val="003F6A09"/>
    <w:rsid w:val="003F6FFE"/>
    <w:rsid w:val="003F720F"/>
    <w:rsid w:val="00400612"/>
    <w:rsid w:val="00400B36"/>
    <w:rsid w:val="00400C30"/>
    <w:rsid w:val="004013D8"/>
    <w:rsid w:val="00401CB6"/>
    <w:rsid w:val="00403106"/>
    <w:rsid w:val="00403314"/>
    <w:rsid w:val="00403A39"/>
    <w:rsid w:val="00404B1F"/>
    <w:rsid w:val="00404C68"/>
    <w:rsid w:val="00405446"/>
    <w:rsid w:val="0040632C"/>
    <w:rsid w:val="00406B99"/>
    <w:rsid w:val="00406F2F"/>
    <w:rsid w:val="0040717C"/>
    <w:rsid w:val="0040723B"/>
    <w:rsid w:val="00407416"/>
    <w:rsid w:val="004075FE"/>
    <w:rsid w:val="00407F6F"/>
    <w:rsid w:val="0041086A"/>
    <w:rsid w:val="004112D6"/>
    <w:rsid w:val="00411D58"/>
    <w:rsid w:val="00411EA6"/>
    <w:rsid w:val="0041215F"/>
    <w:rsid w:val="0041385E"/>
    <w:rsid w:val="00414349"/>
    <w:rsid w:val="0041455F"/>
    <w:rsid w:val="004152A7"/>
    <w:rsid w:val="00415BA0"/>
    <w:rsid w:val="00416560"/>
    <w:rsid w:val="00416758"/>
    <w:rsid w:val="004201D7"/>
    <w:rsid w:val="004202D6"/>
    <w:rsid w:val="00421CD7"/>
    <w:rsid w:val="004244F1"/>
    <w:rsid w:val="004249DA"/>
    <w:rsid w:val="00425ECE"/>
    <w:rsid w:val="004265E5"/>
    <w:rsid w:val="0042744B"/>
    <w:rsid w:val="00430888"/>
    <w:rsid w:val="00430A6D"/>
    <w:rsid w:val="00430CA5"/>
    <w:rsid w:val="00430CE6"/>
    <w:rsid w:val="00430FA9"/>
    <w:rsid w:val="004314FE"/>
    <w:rsid w:val="004316B5"/>
    <w:rsid w:val="0043231A"/>
    <w:rsid w:val="0043250F"/>
    <w:rsid w:val="004327D9"/>
    <w:rsid w:val="004343DD"/>
    <w:rsid w:val="00434682"/>
    <w:rsid w:val="0043589B"/>
    <w:rsid w:val="00437606"/>
    <w:rsid w:val="00440779"/>
    <w:rsid w:val="00440F8A"/>
    <w:rsid w:val="00441118"/>
    <w:rsid w:val="0044168E"/>
    <w:rsid w:val="00441D0F"/>
    <w:rsid w:val="00441D62"/>
    <w:rsid w:val="00441E21"/>
    <w:rsid w:val="00442049"/>
    <w:rsid w:val="0044222D"/>
    <w:rsid w:val="00442763"/>
    <w:rsid w:val="00442A02"/>
    <w:rsid w:val="00442D7E"/>
    <w:rsid w:val="004434BD"/>
    <w:rsid w:val="0044449B"/>
    <w:rsid w:val="00444B78"/>
    <w:rsid w:val="00444BCD"/>
    <w:rsid w:val="00444C98"/>
    <w:rsid w:val="00444F61"/>
    <w:rsid w:val="00444FFE"/>
    <w:rsid w:val="004454D4"/>
    <w:rsid w:val="004459B6"/>
    <w:rsid w:val="00445A1E"/>
    <w:rsid w:val="004461A5"/>
    <w:rsid w:val="00446B50"/>
    <w:rsid w:val="00446B97"/>
    <w:rsid w:val="00446D8B"/>
    <w:rsid w:val="00446E13"/>
    <w:rsid w:val="0044755C"/>
    <w:rsid w:val="0044771E"/>
    <w:rsid w:val="004501EA"/>
    <w:rsid w:val="0045100F"/>
    <w:rsid w:val="004523EA"/>
    <w:rsid w:val="00453A5C"/>
    <w:rsid w:val="00453F59"/>
    <w:rsid w:val="004540F3"/>
    <w:rsid w:val="00454C12"/>
    <w:rsid w:val="00455077"/>
    <w:rsid w:val="004553A6"/>
    <w:rsid w:val="004556D3"/>
    <w:rsid w:val="00455B25"/>
    <w:rsid w:val="00455CF7"/>
    <w:rsid w:val="004570EC"/>
    <w:rsid w:val="0045731E"/>
    <w:rsid w:val="00457354"/>
    <w:rsid w:val="00457570"/>
    <w:rsid w:val="004575AF"/>
    <w:rsid w:val="00457685"/>
    <w:rsid w:val="004577DC"/>
    <w:rsid w:val="0046023A"/>
    <w:rsid w:val="0046082F"/>
    <w:rsid w:val="00460B58"/>
    <w:rsid w:val="00460C52"/>
    <w:rsid w:val="00460DC3"/>
    <w:rsid w:val="00461129"/>
    <w:rsid w:val="00461439"/>
    <w:rsid w:val="00461C0C"/>
    <w:rsid w:val="00462025"/>
    <w:rsid w:val="00462581"/>
    <w:rsid w:val="00463553"/>
    <w:rsid w:val="0046365D"/>
    <w:rsid w:val="004638A4"/>
    <w:rsid w:val="0046481E"/>
    <w:rsid w:val="00464AD9"/>
    <w:rsid w:val="00464E5D"/>
    <w:rsid w:val="004652E5"/>
    <w:rsid w:val="00465E53"/>
    <w:rsid w:val="00466932"/>
    <w:rsid w:val="00467094"/>
    <w:rsid w:val="00467794"/>
    <w:rsid w:val="00470032"/>
    <w:rsid w:val="004703B3"/>
    <w:rsid w:val="0047080C"/>
    <w:rsid w:val="004708F1"/>
    <w:rsid w:val="004714C3"/>
    <w:rsid w:val="0047228B"/>
    <w:rsid w:val="00472903"/>
    <w:rsid w:val="00472F00"/>
    <w:rsid w:val="0047364F"/>
    <w:rsid w:val="00473704"/>
    <w:rsid w:val="00474FCE"/>
    <w:rsid w:val="004758EB"/>
    <w:rsid w:val="00475EC8"/>
    <w:rsid w:val="004761DA"/>
    <w:rsid w:val="004767C8"/>
    <w:rsid w:val="00476D23"/>
    <w:rsid w:val="00476DA2"/>
    <w:rsid w:val="00477ACF"/>
    <w:rsid w:val="00477B14"/>
    <w:rsid w:val="00477CE0"/>
    <w:rsid w:val="00480006"/>
    <w:rsid w:val="00480954"/>
    <w:rsid w:val="0048193A"/>
    <w:rsid w:val="00481DDF"/>
    <w:rsid w:val="00482C12"/>
    <w:rsid w:val="004830DB"/>
    <w:rsid w:val="00483288"/>
    <w:rsid w:val="00483697"/>
    <w:rsid w:val="004836A8"/>
    <w:rsid w:val="00485BB9"/>
    <w:rsid w:val="00486077"/>
    <w:rsid w:val="0048702B"/>
    <w:rsid w:val="0048748C"/>
    <w:rsid w:val="00487E86"/>
    <w:rsid w:val="0049066F"/>
    <w:rsid w:val="0049115D"/>
    <w:rsid w:val="00491A0B"/>
    <w:rsid w:val="00492D43"/>
    <w:rsid w:val="004969F5"/>
    <w:rsid w:val="0049724D"/>
    <w:rsid w:val="00497664"/>
    <w:rsid w:val="004A0129"/>
    <w:rsid w:val="004A01F5"/>
    <w:rsid w:val="004A07B2"/>
    <w:rsid w:val="004A0B45"/>
    <w:rsid w:val="004A0B7F"/>
    <w:rsid w:val="004A1C41"/>
    <w:rsid w:val="004A2471"/>
    <w:rsid w:val="004A2682"/>
    <w:rsid w:val="004A2DC3"/>
    <w:rsid w:val="004A351E"/>
    <w:rsid w:val="004A4776"/>
    <w:rsid w:val="004A545B"/>
    <w:rsid w:val="004A5721"/>
    <w:rsid w:val="004A5E90"/>
    <w:rsid w:val="004A71A7"/>
    <w:rsid w:val="004B049A"/>
    <w:rsid w:val="004B10C5"/>
    <w:rsid w:val="004B17D3"/>
    <w:rsid w:val="004B1FAA"/>
    <w:rsid w:val="004B2088"/>
    <w:rsid w:val="004B215B"/>
    <w:rsid w:val="004B259E"/>
    <w:rsid w:val="004B3D25"/>
    <w:rsid w:val="004B4D5B"/>
    <w:rsid w:val="004B4DF6"/>
    <w:rsid w:val="004B5018"/>
    <w:rsid w:val="004B580E"/>
    <w:rsid w:val="004B5E41"/>
    <w:rsid w:val="004B604F"/>
    <w:rsid w:val="004B6D23"/>
    <w:rsid w:val="004B6FE6"/>
    <w:rsid w:val="004B71DE"/>
    <w:rsid w:val="004B7C85"/>
    <w:rsid w:val="004B7DB2"/>
    <w:rsid w:val="004C0292"/>
    <w:rsid w:val="004C08CD"/>
    <w:rsid w:val="004C097E"/>
    <w:rsid w:val="004C104A"/>
    <w:rsid w:val="004C2D8C"/>
    <w:rsid w:val="004C3A4C"/>
    <w:rsid w:val="004C3DF7"/>
    <w:rsid w:val="004C6ACF"/>
    <w:rsid w:val="004C712B"/>
    <w:rsid w:val="004C7309"/>
    <w:rsid w:val="004C7401"/>
    <w:rsid w:val="004C74CE"/>
    <w:rsid w:val="004D1215"/>
    <w:rsid w:val="004D1BD4"/>
    <w:rsid w:val="004D1C64"/>
    <w:rsid w:val="004D1C94"/>
    <w:rsid w:val="004D21B5"/>
    <w:rsid w:val="004D2AEE"/>
    <w:rsid w:val="004D3F0B"/>
    <w:rsid w:val="004D5024"/>
    <w:rsid w:val="004D572D"/>
    <w:rsid w:val="004D6056"/>
    <w:rsid w:val="004D6B2D"/>
    <w:rsid w:val="004D7558"/>
    <w:rsid w:val="004D75E0"/>
    <w:rsid w:val="004E0315"/>
    <w:rsid w:val="004E0D43"/>
    <w:rsid w:val="004E43B7"/>
    <w:rsid w:val="004E4B03"/>
    <w:rsid w:val="004E5F47"/>
    <w:rsid w:val="004E6E77"/>
    <w:rsid w:val="004E70B7"/>
    <w:rsid w:val="004E78EB"/>
    <w:rsid w:val="004F0094"/>
    <w:rsid w:val="004F11B7"/>
    <w:rsid w:val="004F25EA"/>
    <w:rsid w:val="004F3A7C"/>
    <w:rsid w:val="004F3DF5"/>
    <w:rsid w:val="004F3E3B"/>
    <w:rsid w:val="004F3F4B"/>
    <w:rsid w:val="004F44B2"/>
    <w:rsid w:val="004F5B2E"/>
    <w:rsid w:val="004F6706"/>
    <w:rsid w:val="004F7EFB"/>
    <w:rsid w:val="005008E6"/>
    <w:rsid w:val="00500B4F"/>
    <w:rsid w:val="005010FD"/>
    <w:rsid w:val="00501326"/>
    <w:rsid w:val="00501403"/>
    <w:rsid w:val="00501EBE"/>
    <w:rsid w:val="005029F0"/>
    <w:rsid w:val="0050407E"/>
    <w:rsid w:val="0050440B"/>
    <w:rsid w:val="005052FF"/>
    <w:rsid w:val="0050553A"/>
    <w:rsid w:val="00505EBE"/>
    <w:rsid w:val="0050666F"/>
    <w:rsid w:val="0050757F"/>
    <w:rsid w:val="0051004E"/>
    <w:rsid w:val="005107D9"/>
    <w:rsid w:val="005115DA"/>
    <w:rsid w:val="00511B3E"/>
    <w:rsid w:val="00512505"/>
    <w:rsid w:val="00512521"/>
    <w:rsid w:val="0051326F"/>
    <w:rsid w:val="0051373E"/>
    <w:rsid w:val="005139AB"/>
    <w:rsid w:val="00514108"/>
    <w:rsid w:val="005141C8"/>
    <w:rsid w:val="00514355"/>
    <w:rsid w:val="00514458"/>
    <w:rsid w:val="0051500D"/>
    <w:rsid w:val="00515338"/>
    <w:rsid w:val="00515BF7"/>
    <w:rsid w:val="00515C79"/>
    <w:rsid w:val="00515E04"/>
    <w:rsid w:val="0051703D"/>
    <w:rsid w:val="00520B02"/>
    <w:rsid w:val="00521085"/>
    <w:rsid w:val="00521184"/>
    <w:rsid w:val="00521857"/>
    <w:rsid w:val="005227CC"/>
    <w:rsid w:val="005232B2"/>
    <w:rsid w:val="005242AB"/>
    <w:rsid w:val="00524B6D"/>
    <w:rsid w:val="00524DA8"/>
    <w:rsid w:val="00526347"/>
    <w:rsid w:val="005271F6"/>
    <w:rsid w:val="005300C9"/>
    <w:rsid w:val="00530254"/>
    <w:rsid w:val="00530278"/>
    <w:rsid w:val="00530EAF"/>
    <w:rsid w:val="00531197"/>
    <w:rsid w:val="00532FFD"/>
    <w:rsid w:val="00533AB2"/>
    <w:rsid w:val="00534267"/>
    <w:rsid w:val="005343E9"/>
    <w:rsid w:val="00534467"/>
    <w:rsid w:val="00534EE1"/>
    <w:rsid w:val="005357AB"/>
    <w:rsid w:val="0053604D"/>
    <w:rsid w:val="00536190"/>
    <w:rsid w:val="00537BA8"/>
    <w:rsid w:val="00537BE1"/>
    <w:rsid w:val="00537C6C"/>
    <w:rsid w:val="0054025B"/>
    <w:rsid w:val="00540822"/>
    <w:rsid w:val="0054098D"/>
    <w:rsid w:val="00540F8F"/>
    <w:rsid w:val="005410FF"/>
    <w:rsid w:val="00541223"/>
    <w:rsid w:val="00541DDD"/>
    <w:rsid w:val="0054201B"/>
    <w:rsid w:val="00542C07"/>
    <w:rsid w:val="00542C2C"/>
    <w:rsid w:val="00543DF9"/>
    <w:rsid w:val="005442EB"/>
    <w:rsid w:val="00544AE0"/>
    <w:rsid w:val="00544C88"/>
    <w:rsid w:val="0054555B"/>
    <w:rsid w:val="00545D54"/>
    <w:rsid w:val="005460A3"/>
    <w:rsid w:val="005466C3"/>
    <w:rsid w:val="00546EA8"/>
    <w:rsid w:val="00547039"/>
    <w:rsid w:val="005474E1"/>
    <w:rsid w:val="00547D0E"/>
    <w:rsid w:val="005506D7"/>
    <w:rsid w:val="00551626"/>
    <w:rsid w:val="00552400"/>
    <w:rsid w:val="00552D02"/>
    <w:rsid w:val="005535E4"/>
    <w:rsid w:val="00553C7D"/>
    <w:rsid w:val="005543BC"/>
    <w:rsid w:val="00554535"/>
    <w:rsid w:val="00554C5F"/>
    <w:rsid w:val="005551F2"/>
    <w:rsid w:val="005554B5"/>
    <w:rsid w:val="005558BD"/>
    <w:rsid w:val="00556244"/>
    <w:rsid w:val="00556373"/>
    <w:rsid w:val="005566B3"/>
    <w:rsid w:val="005570BB"/>
    <w:rsid w:val="0055753F"/>
    <w:rsid w:val="00557CEE"/>
    <w:rsid w:val="00557E23"/>
    <w:rsid w:val="00560571"/>
    <w:rsid w:val="00560E5B"/>
    <w:rsid w:val="00561A6A"/>
    <w:rsid w:val="0056225E"/>
    <w:rsid w:val="00562A84"/>
    <w:rsid w:val="00563327"/>
    <w:rsid w:val="0056356D"/>
    <w:rsid w:val="0056395C"/>
    <w:rsid w:val="00563E5B"/>
    <w:rsid w:val="00564660"/>
    <w:rsid w:val="00564CD1"/>
    <w:rsid w:val="0056556D"/>
    <w:rsid w:val="005656F5"/>
    <w:rsid w:val="00566946"/>
    <w:rsid w:val="005669C8"/>
    <w:rsid w:val="00566A63"/>
    <w:rsid w:val="00566B21"/>
    <w:rsid w:val="00566D76"/>
    <w:rsid w:val="00567D94"/>
    <w:rsid w:val="00570B54"/>
    <w:rsid w:val="0057129E"/>
    <w:rsid w:val="0057155E"/>
    <w:rsid w:val="00571BE4"/>
    <w:rsid w:val="005723C5"/>
    <w:rsid w:val="00572B73"/>
    <w:rsid w:val="00572F21"/>
    <w:rsid w:val="00573480"/>
    <w:rsid w:val="005743AD"/>
    <w:rsid w:val="00574B35"/>
    <w:rsid w:val="0057537F"/>
    <w:rsid w:val="005757DA"/>
    <w:rsid w:val="005769A6"/>
    <w:rsid w:val="00576E6A"/>
    <w:rsid w:val="00577055"/>
    <w:rsid w:val="00577344"/>
    <w:rsid w:val="00577582"/>
    <w:rsid w:val="00580071"/>
    <w:rsid w:val="00580352"/>
    <w:rsid w:val="00580D05"/>
    <w:rsid w:val="00581181"/>
    <w:rsid w:val="00582A41"/>
    <w:rsid w:val="005833CD"/>
    <w:rsid w:val="005833FE"/>
    <w:rsid w:val="0058353C"/>
    <w:rsid w:val="005835B0"/>
    <w:rsid w:val="0058499C"/>
    <w:rsid w:val="00584E02"/>
    <w:rsid w:val="00585323"/>
    <w:rsid w:val="00585A72"/>
    <w:rsid w:val="00585D57"/>
    <w:rsid w:val="00587759"/>
    <w:rsid w:val="005877FD"/>
    <w:rsid w:val="00590AC7"/>
    <w:rsid w:val="00591839"/>
    <w:rsid w:val="00592605"/>
    <w:rsid w:val="00592B48"/>
    <w:rsid w:val="005933FB"/>
    <w:rsid w:val="0059362A"/>
    <w:rsid w:val="005945FF"/>
    <w:rsid w:val="005950D0"/>
    <w:rsid w:val="0059534C"/>
    <w:rsid w:val="00595B1A"/>
    <w:rsid w:val="00595D1C"/>
    <w:rsid w:val="005965BD"/>
    <w:rsid w:val="00596746"/>
    <w:rsid w:val="00596D0D"/>
    <w:rsid w:val="00596F80"/>
    <w:rsid w:val="0059706C"/>
    <w:rsid w:val="00597498"/>
    <w:rsid w:val="00597625"/>
    <w:rsid w:val="00597A5B"/>
    <w:rsid w:val="00597DD3"/>
    <w:rsid w:val="005A008F"/>
    <w:rsid w:val="005A05C1"/>
    <w:rsid w:val="005A07E6"/>
    <w:rsid w:val="005A0C1A"/>
    <w:rsid w:val="005A1267"/>
    <w:rsid w:val="005A1ED5"/>
    <w:rsid w:val="005A2065"/>
    <w:rsid w:val="005A2392"/>
    <w:rsid w:val="005A25F2"/>
    <w:rsid w:val="005A2ED5"/>
    <w:rsid w:val="005A45EE"/>
    <w:rsid w:val="005A46C1"/>
    <w:rsid w:val="005A4897"/>
    <w:rsid w:val="005A58F2"/>
    <w:rsid w:val="005A59FB"/>
    <w:rsid w:val="005A5CC9"/>
    <w:rsid w:val="005A6D67"/>
    <w:rsid w:val="005B00B6"/>
    <w:rsid w:val="005B04E0"/>
    <w:rsid w:val="005B110E"/>
    <w:rsid w:val="005B1242"/>
    <w:rsid w:val="005B12C6"/>
    <w:rsid w:val="005B1C95"/>
    <w:rsid w:val="005B2431"/>
    <w:rsid w:val="005B30DC"/>
    <w:rsid w:val="005B3789"/>
    <w:rsid w:val="005B4234"/>
    <w:rsid w:val="005B64CC"/>
    <w:rsid w:val="005B6CFC"/>
    <w:rsid w:val="005B7748"/>
    <w:rsid w:val="005B776A"/>
    <w:rsid w:val="005C01D9"/>
    <w:rsid w:val="005C09F4"/>
    <w:rsid w:val="005C0AF2"/>
    <w:rsid w:val="005C0BA0"/>
    <w:rsid w:val="005C0DC4"/>
    <w:rsid w:val="005C10BF"/>
    <w:rsid w:val="005C1275"/>
    <w:rsid w:val="005C1971"/>
    <w:rsid w:val="005C3F18"/>
    <w:rsid w:val="005C53AB"/>
    <w:rsid w:val="005C5C41"/>
    <w:rsid w:val="005C5F2C"/>
    <w:rsid w:val="005C6269"/>
    <w:rsid w:val="005C6291"/>
    <w:rsid w:val="005C6416"/>
    <w:rsid w:val="005C6C97"/>
    <w:rsid w:val="005C726F"/>
    <w:rsid w:val="005C7582"/>
    <w:rsid w:val="005D0407"/>
    <w:rsid w:val="005D222E"/>
    <w:rsid w:val="005D288A"/>
    <w:rsid w:val="005D3001"/>
    <w:rsid w:val="005D436E"/>
    <w:rsid w:val="005D487D"/>
    <w:rsid w:val="005D4980"/>
    <w:rsid w:val="005D4B90"/>
    <w:rsid w:val="005D506C"/>
    <w:rsid w:val="005D5585"/>
    <w:rsid w:val="005D58A2"/>
    <w:rsid w:val="005D58EA"/>
    <w:rsid w:val="005D6766"/>
    <w:rsid w:val="005D6B98"/>
    <w:rsid w:val="005D6D79"/>
    <w:rsid w:val="005D6DC7"/>
    <w:rsid w:val="005D78C6"/>
    <w:rsid w:val="005E0FAB"/>
    <w:rsid w:val="005E1937"/>
    <w:rsid w:val="005E197E"/>
    <w:rsid w:val="005E1ABA"/>
    <w:rsid w:val="005E205C"/>
    <w:rsid w:val="005E24CF"/>
    <w:rsid w:val="005E28F5"/>
    <w:rsid w:val="005E2F59"/>
    <w:rsid w:val="005E399C"/>
    <w:rsid w:val="005E3F75"/>
    <w:rsid w:val="005E468F"/>
    <w:rsid w:val="005E57BA"/>
    <w:rsid w:val="005E5FC8"/>
    <w:rsid w:val="005E6556"/>
    <w:rsid w:val="005E6AA2"/>
    <w:rsid w:val="005E7B04"/>
    <w:rsid w:val="005F0420"/>
    <w:rsid w:val="005F0786"/>
    <w:rsid w:val="005F0EBF"/>
    <w:rsid w:val="005F1E5F"/>
    <w:rsid w:val="005F22FC"/>
    <w:rsid w:val="005F3366"/>
    <w:rsid w:val="005F340A"/>
    <w:rsid w:val="005F39A9"/>
    <w:rsid w:val="005F608C"/>
    <w:rsid w:val="005F6164"/>
    <w:rsid w:val="005F63B7"/>
    <w:rsid w:val="005F7038"/>
    <w:rsid w:val="005F76F6"/>
    <w:rsid w:val="00600C1C"/>
    <w:rsid w:val="00601619"/>
    <w:rsid w:val="006017C0"/>
    <w:rsid w:val="006017D1"/>
    <w:rsid w:val="0060253D"/>
    <w:rsid w:val="00602904"/>
    <w:rsid w:val="006036EC"/>
    <w:rsid w:val="00603CA1"/>
    <w:rsid w:val="0060524E"/>
    <w:rsid w:val="0060573C"/>
    <w:rsid w:val="00605DE7"/>
    <w:rsid w:val="006068D0"/>
    <w:rsid w:val="00606EC6"/>
    <w:rsid w:val="00607BB6"/>
    <w:rsid w:val="006105FE"/>
    <w:rsid w:val="0061084D"/>
    <w:rsid w:val="0061212D"/>
    <w:rsid w:val="00612611"/>
    <w:rsid w:val="00612789"/>
    <w:rsid w:val="00612794"/>
    <w:rsid w:val="00613428"/>
    <w:rsid w:val="00613B8F"/>
    <w:rsid w:val="00613BF2"/>
    <w:rsid w:val="00614340"/>
    <w:rsid w:val="00614D3A"/>
    <w:rsid w:val="006153FD"/>
    <w:rsid w:val="00615639"/>
    <w:rsid w:val="00615BC9"/>
    <w:rsid w:val="00616676"/>
    <w:rsid w:val="006173F6"/>
    <w:rsid w:val="0061752E"/>
    <w:rsid w:val="00620693"/>
    <w:rsid w:val="00622AB5"/>
    <w:rsid w:val="00624F85"/>
    <w:rsid w:val="0062554A"/>
    <w:rsid w:val="006255F2"/>
    <w:rsid w:val="00625A74"/>
    <w:rsid w:val="0062687E"/>
    <w:rsid w:val="0062695E"/>
    <w:rsid w:val="00627A2E"/>
    <w:rsid w:val="00627A39"/>
    <w:rsid w:val="00627A43"/>
    <w:rsid w:val="00627C32"/>
    <w:rsid w:val="00627E2F"/>
    <w:rsid w:val="00627FBF"/>
    <w:rsid w:val="006306A1"/>
    <w:rsid w:val="00630ED5"/>
    <w:rsid w:val="00631FC0"/>
    <w:rsid w:val="00632D13"/>
    <w:rsid w:val="00633693"/>
    <w:rsid w:val="00633A02"/>
    <w:rsid w:val="00633C87"/>
    <w:rsid w:val="0063468B"/>
    <w:rsid w:val="00634827"/>
    <w:rsid w:val="006349DF"/>
    <w:rsid w:val="00634A10"/>
    <w:rsid w:val="00634C1A"/>
    <w:rsid w:val="00634C23"/>
    <w:rsid w:val="006352A8"/>
    <w:rsid w:val="006355AD"/>
    <w:rsid w:val="0063625A"/>
    <w:rsid w:val="006366A2"/>
    <w:rsid w:val="0063710E"/>
    <w:rsid w:val="00637DF5"/>
    <w:rsid w:val="006402C6"/>
    <w:rsid w:val="00640BCE"/>
    <w:rsid w:val="00641E1D"/>
    <w:rsid w:val="00643028"/>
    <w:rsid w:val="00644541"/>
    <w:rsid w:val="00645D15"/>
    <w:rsid w:val="006465B6"/>
    <w:rsid w:val="00646D51"/>
    <w:rsid w:val="00647B88"/>
    <w:rsid w:val="006500DB"/>
    <w:rsid w:val="00650C2B"/>
    <w:rsid w:val="00651623"/>
    <w:rsid w:val="00651DA7"/>
    <w:rsid w:val="006527D6"/>
    <w:rsid w:val="006533EF"/>
    <w:rsid w:val="006534A7"/>
    <w:rsid w:val="00654B78"/>
    <w:rsid w:val="00654D1E"/>
    <w:rsid w:val="00655761"/>
    <w:rsid w:val="00655F13"/>
    <w:rsid w:val="006561E0"/>
    <w:rsid w:val="00656AF7"/>
    <w:rsid w:val="006575D0"/>
    <w:rsid w:val="00657789"/>
    <w:rsid w:val="00661BF5"/>
    <w:rsid w:val="00661FAD"/>
    <w:rsid w:val="00661FF5"/>
    <w:rsid w:val="00662763"/>
    <w:rsid w:val="00662EE8"/>
    <w:rsid w:val="006644BB"/>
    <w:rsid w:val="0066471E"/>
    <w:rsid w:val="0066516C"/>
    <w:rsid w:val="0066687C"/>
    <w:rsid w:val="00667263"/>
    <w:rsid w:val="006677BF"/>
    <w:rsid w:val="00667DCB"/>
    <w:rsid w:val="00671296"/>
    <w:rsid w:val="00671624"/>
    <w:rsid w:val="00672ACD"/>
    <w:rsid w:val="0067424B"/>
    <w:rsid w:val="00674BCB"/>
    <w:rsid w:val="00674D5B"/>
    <w:rsid w:val="00676A11"/>
    <w:rsid w:val="00676B89"/>
    <w:rsid w:val="00677723"/>
    <w:rsid w:val="006808E4"/>
    <w:rsid w:val="00680D1D"/>
    <w:rsid w:val="0068132F"/>
    <w:rsid w:val="00681519"/>
    <w:rsid w:val="0068199B"/>
    <w:rsid w:val="00681D35"/>
    <w:rsid w:val="00682E26"/>
    <w:rsid w:val="00684E30"/>
    <w:rsid w:val="00685606"/>
    <w:rsid w:val="00685653"/>
    <w:rsid w:val="006856ED"/>
    <w:rsid w:val="00685B98"/>
    <w:rsid w:val="00685FDD"/>
    <w:rsid w:val="0068696F"/>
    <w:rsid w:val="00686FE6"/>
    <w:rsid w:val="00687EE5"/>
    <w:rsid w:val="006913A6"/>
    <w:rsid w:val="00691738"/>
    <w:rsid w:val="00692412"/>
    <w:rsid w:val="006928E8"/>
    <w:rsid w:val="00692F99"/>
    <w:rsid w:val="00693209"/>
    <w:rsid w:val="006939BA"/>
    <w:rsid w:val="00693E81"/>
    <w:rsid w:val="00693FE2"/>
    <w:rsid w:val="006953D0"/>
    <w:rsid w:val="00695922"/>
    <w:rsid w:val="00695C97"/>
    <w:rsid w:val="00695D03"/>
    <w:rsid w:val="00697982"/>
    <w:rsid w:val="006A0765"/>
    <w:rsid w:val="006A1256"/>
    <w:rsid w:val="006A24A8"/>
    <w:rsid w:val="006A28BB"/>
    <w:rsid w:val="006A5530"/>
    <w:rsid w:val="006A59D6"/>
    <w:rsid w:val="006A5C2B"/>
    <w:rsid w:val="006A5C39"/>
    <w:rsid w:val="006A6066"/>
    <w:rsid w:val="006A6686"/>
    <w:rsid w:val="006A6CA3"/>
    <w:rsid w:val="006A6DA7"/>
    <w:rsid w:val="006A79BF"/>
    <w:rsid w:val="006B1FBB"/>
    <w:rsid w:val="006B426F"/>
    <w:rsid w:val="006B444B"/>
    <w:rsid w:val="006B44B0"/>
    <w:rsid w:val="006B4A8E"/>
    <w:rsid w:val="006B50DA"/>
    <w:rsid w:val="006B5286"/>
    <w:rsid w:val="006B530D"/>
    <w:rsid w:val="006B5988"/>
    <w:rsid w:val="006B6F1E"/>
    <w:rsid w:val="006B735E"/>
    <w:rsid w:val="006B745C"/>
    <w:rsid w:val="006B7886"/>
    <w:rsid w:val="006C020D"/>
    <w:rsid w:val="006C0DC6"/>
    <w:rsid w:val="006C0FAD"/>
    <w:rsid w:val="006C1366"/>
    <w:rsid w:val="006C1CC5"/>
    <w:rsid w:val="006C2221"/>
    <w:rsid w:val="006C286D"/>
    <w:rsid w:val="006C2E16"/>
    <w:rsid w:val="006C396F"/>
    <w:rsid w:val="006C4882"/>
    <w:rsid w:val="006C4D1D"/>
    <w:rsid w:val="006C559F"/>
    <w:rsid w:val="006C5723"/>
    <w:rsid w:val="006C60FB"/>
    <w:rsid w:val="006C61C6"/>
    <w:rsid w:val="006C66A9"/>
    <w:rsid w:val="006C6750"/>
    <w:rsid w:val="006C7034"/>
    <w:rsid w:val="006C7672"/>
    <w:rsid w:val="006D05A3"/>
    <w:rsid w:val="006D079B"/>
    <w:rsid w:val="006D0D37"/>
    <w:rsid w:val="006D0EC0"/>
    <w:rsid w:val="006D10E5"/>
    <w:rsid w:val="006D23CE"/>
    <w:rsid w:val="006D2EF1"/>
    <w:rsid w:val="006D3083"/>
    <w:rsid w:val="006D36F2"/>
    <w:rsid w:val="006D418E"/>
    <w:rsid w:val="006D4786"/>
    <w:rsid w:val="006D4E1A"/>
    <w:rsid w:val="006D5333"/>
    <w:rsid w:val="006D54D3"/>
    <w:rsid w:val="006D59D9"/>
    <w:rsid w:val="006D5B58"/>
    <w:rsid w:val="006D601C"/>
    <w:rsid w:val="006D60BD"/>
    <w:rsid w:val="006D693C"/>
    <w:rsid w:val="006D6D62"/>
    <w:rsid w:val="006D6D83"/>
    <w:rsid w:val="006D77A8"/>
    <w:rsid w:val="006D79ED"/>
    <w:rsid w:val="006E0700"/>
    <w:rsid w:val="006E1ABF"/>
    <w:rsid w:val="006E1B52"/>
    <w:rsid w:val="006E1C39"/>
    <w:rsid w:val="006E2C62"/>
    <w:rsid w:val="006E2F97"/>
    <w:rsid w:val="006E4F1F"/>
    <w:rsid w:val="006E5273"/>
    <w:rsid w:val="006E5EBD"/>
    <w:rsid w:val="006E6C6C"/>
    <w:rsid w:val="006F025F"/>
    <w:rsid w:val="006F0A53"/>
    <w:rsid w:val="006F16B9"/>
    <w:rsid w:val="006F1FF2"/>
    <w:rsid w:val="006F2131"/>
    <w:rsid w:val="006F25A5"/>
    <w:rsid w:val="006F33AB"/>
    <w:rsid w:val="006F3617"/>
    <w:rsid w:val="006F383A"/>
    <w:rsid w:val="006F3A43"/>
    <w:rsid w:val="006F3C4F"/>
    <w:rsid w:val="006F4143"/>
    <w:rsid w:val="006F44F5"/>
    <w:rsid w:val="006F483D"/>
    <w:rsid w:val="006F54D1"/>
    <w:rsid w:val="006F5C0E"/>
    <w:rsid w:val="006F662A"/>
    <w:rsid w:val="006F6D89"/>
    <w:rsid w:val="006F7005"/>
    <w:rsid w:val="006F7635"/>
    <w:rsid w:val="006F78B8"/>
    <w:rsid w:val="006F7B4D"/>
    <w:rsid w:val="006F7E53"/>
    <w:rsid w:val="0070090F"/>
    <w:rsid w:val="00700D87"/>
    <w:rsid w:val="00702752"/>
    <w:rsid w:val="00702AC0"/>
    <w:rsid w:val="00702F0A"/>
    <w:rsid w:val="00705DA5"/>
    <w:rsid w:val="00706E64"/>
    <w:rsid w:val="007073E8"/>
    <w:rsid w:val="00707465"/>
    <w:rsid w:val="007074D1"/>
    <w:rsid w:val="00711C80"/>
    <w:rsid w:val="00711EB1"/>
    <w:rsid w:val="00712089"/>
    <w:rsid w:val="00713571"/>
    <w:rsid w:val="0071375F"/>
    <w:rsid w:val="00713AF8"/>
    <w:rsid w:val="00713D47"/>
    <w:rsid w:val="0071408A"/>
    <w:rsid w:val="00714616"/>
    <w:rsid w:val="00714B01"/>
    <w:rsid w:val="00714C64"/>
    <w:rsid w:val="007152EC"/>
    <w:rsid w:val="00716E4A"/>
    <w:rsid w:val="0071738D"/>
    <w:rsid w:val="007178BE"/>
    <w:rsid w:val="00717D20"/>
    <w:rsid w:val="00720039"/>
    <w:rsid w:val="007204A7"/>
    <w:rsid w:val="00720A60"/>
    <w:rsid w:val="00721D3E"/>
    <w:rsid w:val="00721E10"/>
    <w:rsid w:val="00722274"/>
    <w:rsid w:val="00723412"/>
    <w:rsid w:val="007235D2"/>
    <w:rsid w:val="0072469B"/>
    <w:rsid w:val="00724B19"/>
    <w:rsid w:val="00725770"/>
    <w:rsid w:val="007265D6"/>
    <w:rsid w:val="00726FC8"/>
    <w:rsid w:val="0072741E"/>
    <w:rsid w:val="007277B2"/>
    <w:rsid w:val="00727E88"/>
    <w:rsid w:val="00731322"/>
    <w:rsid w:val="0073136F"/>
    <w:rsid w:val="00731421"/>
    <w:rsid w:val="00731657"/>
    <w:rsid w:val="007317A3"/>
    <w:rsid w:val="00732013"/>
    <w:rsid w:val="00732214"/>
    <w:rsid w:val="00732E0B"/>
    <w:rsid w:val="007330FC"/>
    <w:rsid w:val="0073332A"/>
    <w:rsid w:val="00734846"/>
    <w:rsid w:val="00734F6C"/>
    <w:rsid w:val="00735078"/>
    <w:rsid w:val="00736EC5"/>
    <w:rsid w:val="00736FB8"/>
    <w:rsid w:val="007370AA"/>
    <w:rsid w:val="007378C4"/>
    <w:rsid w:val="00737D03"/>
    <w:rsid w:val="007402AB"/>
    <w:rsid w:val="007404F4"/>
    <w:rsid w:val="00740D97"/>
    <w:rsid w:val="00740E28"/>
    <w:rsid w:val="00740FC9"/>
    <w:rsid w:val="00741F0E"/>
    <w:rsid w:val="00742010"/>
    <w:rsid w:val="00742640"/>
    <w:rsid w:val="00743833"/>
    <w:rsid w:val="00743EC5"/>
    <w:rsid w:val="00744B28"/>
    <w:rsid w:val="00745B1A"/>
    <w:rsid w:val="00745D03"/>
    <w:rsid w:val="00745DAB"/>
    <w:rsid w:val="00747FEE"/>
    <w:rsid w:val="00750764"/>
    <w:rsid w:val="00750F89"/>
    <w:rsid w:val="00751417"/>
    <w:rsid w:val="00751EB5"/>
    <w:rsid w:val="007526DB"/>
    <w:rsid w:val="00752720"/>
    <w:rsid w:val="00752780"/>
    <w:rsid w:val="00752F63"/>
    <w:rsid w:val="0075464C"/>
    <w:rsid w:val="00754B87"/>
    <w:rsid w:val="00755323"/>
    <w:rsid w:val="0075658C"/>
    <w:rsid w:val="007570ED"/>
    <w:rsid w:val="00757114"/>
    <w:rsid w:val="00757558"/>
    <w:rsid w:val="00757E39"/>
    <w:rsid w:val="0076054C"/>
    <w:rsid w:val="00760E00"/>
    <w:rsid w:val="007611E7"/>
    <w:rsid w:val="00762EF7"/>
    <w:rsid w:val="00762FFD"/>
    <w:rsid w:val="0076316F"/>
    <w:rsid w:val="00763386"/>
    <w:rsid w:val="00763481"/>
    <w:rsid w:val="0076350B"/>
    <w:rsid w:val="007636ED"/>
    <w:rsid w:val="00764B7C"/>
    <w:rsid w:val="007650A8"/>
    <w:rsid w:val="00765474"/>
    <w:rsid w:val="007656EF"/>
    <w:rsid w:val="007657A0"/>
    <w:rsid w:val="00766265"/>
    <w:rsid w:val="00766A9E"/>
    <w:rsid w:val="0076777E"/>
    <w:rsid w:val="00767DA4"/>
    <w:rsid w:val="00770AEE"/>
    <w:rsid w:val="00771553"/>
    <w:rsid w:val="00771DD2"/>
    <w:rsid w:val="007723E9"/>
    <w:rsid w:val="007737F3"/>
    <w:rsid w:val="00773FBD"/>
    <w:rsid w:val="007743F3"/>
    <w:rsid w:val="00774C33"/>
    <w:rsid w:val="00774D04"/>
    <w:rsid w:val="00775310"/>
    <w:rsid w:val="007754D2"/>
    <w:rsid w:val="00775E1F"/>
    <w:rsid w:val="00775F7B"/>
    <w:rsid w:val="007770C6"/>
    <w:rsid w:val="00777CA1"/>
    <w:rsid w:val="00777FAD"/>
    <w:rsid w:val="00780517"/>
    <w:rsid w:val="00780E31"/>
    <w:rsid w:val="00781572"/>
    <w:rsid w:val="0078245C"/>
    <w:rsid w:val="00782CAD"/>
    <w:rsid w:val="00782EAD"/>
    <w:rsid w:val="00783707"/>
    <w:rsid w:val="00783FF5"/>
    <w:rsid w:val="007849A5"/>
    <w:rsid w:val="00784C87"/>
    <w:rsid w:val="00785456"/>
    <w:rsid w:val="00785B5E"/>
    <w:rsid w:val="0078611F"/>
    <w:rsid w:val="00786916"/>
    <w:rsid w:val="00787890"/>
    <w:rsid w:val="00787A51"/>
    <w:rsid w:val="00787FD6"/>
    <w:rsid w:val="00790E70"/>
    <w:rsid w:val="007911F0"/>
    <w:rsid w:val="007916D7"/>
    <w:rsid w:val="00792110"/>
    <w:rsid w:val="00792528"/>
    <w:rsid w:val="0079278F"/>
    <w:rsid w:val="0079281C"/>
    <w:rsid w:val="00792958"/>
    <w:rsid w:val="00792F2F"/>
    <w:rsid w:val="00792F69"/>
    <w:rsid w:val="007940A0"/>
    <w:rsid w:val="0079548F"/>
    <w:rsid w:val="00795C9E"/>
    <w:rsid w:val="00795D62"/>
    <w:rsid w:val="00796E68"/>
    <w:rsid w:val="0079721C"/>
    <w:rsid w:val="00797402"/>
    <w:rsid w:val="007975C0"/>
    <w:rsid w:val="00797919"/>
    <w:rsid w:val="007A1541"/>
    <w:rsid w:val="007A1F15"/>
    <w:rsid w:val="007A636D"/>
    <w:rsid w:val="007A68BF"/>
    <w:rsid w:val="007A6D03"/>
    <w:rsid w:val="007A6D59"/>
    <w:rsid w:val="007A7ECA"/>
    <w:rsid w:val="007B041D"/>
    <w:rsid w:val="007B0CFA"/>
    <w:rsid w:val="007B1FF6"/>
    <w:rsid w:val="007B24F6"/>
    <w:rsid w:val="007B2FC8"/>
    <w:rsid w:val="007B3AE9"/>
    <w:rsid w:val="007B4656"/>
    <w:rsid w:val="007B4A7B"/>
    <w:rsid w:val="007B5F56"/>
    <w:rsid w:val="007B685D"/>
    <w:rsid w:val="007B6CB8"/>
    <w:rsid w:val="007B7EB0"/>
    <w:rsid w:val="007C005D"/>
    <w:rsid w:val="007C0C4E"/>
    <w:rsid w:val="007C0F2D"/>
    <w:rsid w:val="007C1E58"/>
    <w:rsid w:val="007C2AA7"/>
    <w:rsid w:val="007C416F"/>
    <w:rsid w:val="007C48D5"/>
    <w:rsid w:val="007C4A40"/>
    <w:rsid w:val="007C4B66"/>
    <w:rsid w:val="007C619A"/>
    <w:rsid w:val="007C69D8"/>
    <w:rsid w:val="007C7240"/>
    <w:rsid w:val="007C74B6"/>
    <w:rsid w:val="007C79A9"/>
    <w:rsid w:val="007D02DB"/>
    <w:rsid w:val="007D0850"/>
    <w:rsid w:val="007D0BAA"/>
    <w:rsid w:val="007D222C"/>
    <w:rsid w:val="007D2461"/>
    <w:rsid w:val="007D25A2"/>
    <w:rsid w:val="007D2886"/>
    <w:rsid w:val="007D2E20"/>
    <w:rsid w:val="007D3C15"/>
    <w:rsid w:val="007D4F83"/>
    <w:rsid w:val="007D5733"/>
    <w:rsid w:val="007D5B6C"/>
    <w:rsid w:val="007D5FA3"/>
    <w:rsid w:val="007D74F0"/>
    <w:rsid w:val="007D77E6"/>
    <w:rsid w:val="007D7ECA"/>
    <w:rsid w:val="007D7F27"/>
    <w:rsid w:val="007E0AFA"/>
    <w:rsid w:val="007E0DD1"/>
    <w:rsid w:val="007E14C6"/>
    <w:rsid w:val="007E15CE"/>
    <w:rsid w:val="007E2ADC"/>
    <w:rsid w:val="007E371B"/>
    <w:rsid w:val="007E3FA8"/>
    <w:rsid w:val="007E4875"/>
    <w:rsid w:val="007E4D7A"/>
    <w:rsid w:val="007E4E8F"/>
    <w:rsid w:val="007E4FD3"/>
    <w:rsid w:val="007E5095"/>
    <w:rsid w:val="007E65B3"/>
    <w:rsid w:val="007E7559"/>
    <w:rsid w:val="007E79AC"/>
    <w:rsid w:val="007F1387"/>
    <w:rsid w:val="007F2D3E"/>
    <w:rsid w:val="007F3796"/>
    <w:rsid w:val="007F3B23"/>
    <w:rsid w:val="007F3E86"/>
    <w:rsid w:val="007F41F1"/>
    <w:rsid w:val="007F4AA3"/>
    <w:rsid w:val="007F53BA"/>
    <w:rsid w:val="007F6F42"/>
    <w:rsid w:val="007F6F45"/>
    <w:rsid w:val="007F728C"/>
    <w:rsid w:val="007F7DD3"/>
    <w:rsid w:val="00800F63"/>
    <w:rsid w:val="00801819"/>
    <w:rsid w:val="008028A6"/>
    <w:rsid w:val="00803AAF"/>
    <w:rsid w:val="00803C71"/>
    <w:rsid w:val="00804236"/>
    <w:rsid w:val="008042C0"/>
    <w:rsid w:val="00804671"/>
    <w:rsid w:val="0080590B"/>
    <w:rsid w:val="00805D12"/>
    <w:rsid w:val="00805F25"/>
    <w:rsid w:val="00806551"/>
    <w:rsid w:val="00807260"/>
    <w:rsid w:val="00807A6D"/>
    <w:rsid w:val="00807CC7"/>
    <w:rsid w:val="00807F3D"/>
    <w:rsid w:val="00810025"/>
    <w:rsid w:val="00810B00"/>
    <w:rsid w:val="00811198"/>
    <w:rsid w:val="00811A2B"/>
    <w:rsid w:val="008129C3"/>
    <w:rsid w:val="008137C8"/>
    <w:rsid w:val="008142B3"/>
    <w:rsid w:val="00814B1F"/>
    <w:rsid w:val="00814E67"/>
    <w:rsid w:val="00815E07"/>
    <w:rsid w:val="00816275"/>
    <w:rsid w:val="00816415"/>
    <w:rsid w:val="008167B5"/>
    <w:rsid w:val="00816D27"/>
    <w:rsid w:val="00817128"/>
    <w:rsid w:val="00820549"/>
    <w:rsid w:val="00820611"/>
    <w:rsid w:val="00820DF0"/>
    <w:rsid w:val="008220C2"/>
    <w:rsid w:val="008232A1"/>
    <w:rsid w:val="00823F7E"/>
    <w:rsid w:val="0082422C"/>
    <w:rsid w:val="008258E9"/>
    <w:rsid w:val="00826250"/>
    <w:rsid w:val="00826E17"/>
    <w:rsid w:val="00830633"/>
    <w:rsid w:val="0083080C"/>
    <w:rsid w:val="0083117B"/>
    <w:rsid w:val="008313B2"/>
    <w:rsid w:val="00831A57"/>
    <w:rsid w:val="00831D6D"/>
    <w:rsid w:val="00831E46"/>
    <w:rsid w:val="008321D0"/>
    <w:rsid w:val="00832A94"/>
    <w:rsid w:val="00832C5C"/>
    <w:rsid w:val="00832F47"/>
    <w:rsid w:val="0083350D"/>
    <w:rsid w:val="0083369D"/>
    <w:rsid w:val="00833823"/>
    <w:rsid w:val="0083426F"/>
    <w:rsid w:val="00834D6F"/>
    <w:rsid w:val="00834E99"/>
    <w:rsid w:val="00834F89"/>
    <w:rsid w:val="00835468"/>
    <w:rsid w:val="0083579D"/>
    <w:rsid w:val="00836643"/>
    <w:rsid w:val="008369FC"/>
    <w:rsid w:val="00841195"/>
    <w:rsid w:val="00841D64"/>
    <w:rsid w:val="00842068"/>
    <w:rsid w:val="00842B2A"/>
    <w:rsid w:val="008442F8"/>
    <w:rsid w:val="008447C5"/>
    <w:rsid w:val="0084489A"/>
    <w:rsid w:val="00845999"/>
    <w:rsid w:val="008465F9"/>
    <w:rsid w:val="00846AF3"/>
    <w:rsid w:val="00846E07"/>
    <w:rsid w:val="00847070"/>
    <w:rsid w:val="0084708E"/>
    <w:rsid w:val="0084766D"/>
    <w:rsid w:val="00847F9B"/>
    <w:rsid w:val="008500B0"/>
    <w:rsid w:val="00850C4E"/>
    <w:rsid w:val="00851E9F"/>
    <w:rsid w:val="00851F25"/>
    <w:rsid w:val="00852516"/>
    <w:rsid w:val="00852721"/>
    <w:rsid w:val="00852CBF"/>
    <w:rsid w:val="008531DD"/>
    <w:rsid w:val="008532E3"/>
    <w:rsid w:val="0085366B"/>
    <w:rsid w:val="00853842"/>
    <w:rsid w:val="00854210"/>
    <w:rsid w:val="00854886"/>
    <w:rsid w:val="008551A5"/>
    <w:rsid w:val="008555CB"/>
    <w:rsid w:val="00855D70"/>
    <w:rsid w:val="00855F47"/>
    <w:rsid w:val="00855FFE"/>
    <w:rsid w:val="0085621A"/>
    <w:rsid w:val="00857A5E"/>
    <w:rsid w:val="00857BCF"/>
    <w:rsid w:val="008601D1"/>
    <w:rsid w:val="0086021D"/>
    <w:rsid w:val="008603AD"/>
    <w:rsid w:val="00861509"/>
    <w:rsid w:val="00861B25"/>
    <w:rsid w:val="008620E5"/>
    <w:rsid w:val="0086214F"/>
    <w:rsid w:val="008625C3"/>
    <w:rsid w:val="008635A6"/>
    <w:rsid w:val="00863AC0"/>
    <w:rsid w:val="008649BA"/>
    <w:rsid w:val="00865207"/>
    <w:rsid w:val="00865954"/>
    <w:rsid w:val="00865BFA"/>
    <w:rsid w:val="00865D20"/>
    <w:rsid w:val="00866138"/>
    <w:rsid w:val="008666CC"/>
    <w:rsid w:val="00866AF0"/>
    <w:rsid w:val="00866BB0"/>
    <w:rsid w:val="008679CB"/>
    <w:rsid w:val="00867D4A"/>
    <w:rsid w:val="008700FE"/>
    <w:rsid w:val="0087023B"/>
    <w:rsid w:val="0087090C"/>
    <w:rsid w:val="0087096F"/>
    <w:rsid w:val="00870D9D"/>
    <w:rsid w:val="00871161"/>
    <w:rsid w:val="00871C2C"/>
    <w:rsid w:val="008725F5"/>
    <w:rsid w:val="008732CA"/>
    <w:rsid w:val="008744C5"/>
    <w:rsid w:val="008745B8"/>
    <w:rsid w:val="00874CBD"/>
    <w:rsid w:val="00875168"/>
    <w:rsid w:val="00875589"/>
    <w:rsid w:val="008763E4"/>
    <w:rsid w:val="00876D8F"/>
    <w:rsid w:val="00876FB5"/>
    <w:rsid w:val="008772D8"/>
    <w:rsid w:val="00877BB7"/>
    <w:rsid w:val="00877DF5"/>
    <w:rsid w:val="00880368"/>
    <w:rsid w:val="00881503"/>
    <w:rsid w:val="00882303"/>
    <w:rsid w:val="0088248E"/>
    <w:rsid w:val="008824C6"/>
    <w:rsid w:val="008827EE"/>
    <w:rsid w:val="00882ECB"/>
    <w:rsid w:val="008835A5"/>
    <w:rsid w:val="00884331"/>
    <w:rsid w:val="00884783"/>
    <w:rsid w:val="00884828"/>
    <w:rsid w:val="00884870"/>
    <w:rsid w:val="00884B98"/>
    <w:rsid w:val="008864F5"/>
    <w:rsid w:val="00886738"/>
    <w:rsid w:val="008877FC"/>
    <w:rsid w:val="00887B91"/>
    <w:rsid w:val="0089037E"/>
    <w:rsid w:val="00890E68"/>
    <w:rsid w:val="00890F05"/>
    <w:rsid w:val="00891076"/>
    <w:rsid w:val="00891C52"/>
    <w:rsid w:val="00893202"/>
    <w:rsid w:val="00893B79"/>
    <w:rsid w:val="00893DAB"/>
    <w:rsid w:val="008948FE"/>
    <w:rsid w:val="0089492F"/>
    <w:rsid w:val="00894A5E"/>
    <w:rsid w:val="00894E2A"/>
    <w:rsid w:val="00895D21"/>
    <w:rsid w:val="00895EA8"/>
    <w:rsid w:val="008A0322"/>
    <w:rsid w:val="008A1AC8"/>
    <w:rsid w:val="008A1F5D"/>
    <w:rsid w:val="008A23C9"/>
    <w:rsid w:val="008A2414"/>
    <w:rsid w:val="008A268F"/>
    <w:rsid w:val="008A2EEE"/>
    <w:rsid w:val="008A3369"/>
    <w:rsid w:val="008A35CA"/>
    <w:rsid w:val="008A36DA"/>
    <w:rsid w:val="008A3913"/>
    <w:rsid w:val="008A3F50"/>
    <w:rsid w:val="008A4130"/>
    <w:rsid w:val="008A427B"/>
    <w:rsid w:val="008A467D"/>
    <w:rsid w:val="008A4C34"/>
    <w:rsid w:val="008A526D"/>
    <w:rsid w:val="008A58EB"/>
    <w:rsid w:val="008A5918"/>
    <w:rsid w:val="008A5F18"/>
    <w:rsid w:val="008A660B"/>
    <w:rsid w:val="008A7B25"/>
    <w:rsid w:val="008A7BBB"/>
    <w:rsid w:val="008A7DC8"/>
    <w:rsid w:val="008A7E84"/>
    <w:rsid w:val="008B297E"/>
    <w:rsid w:val="008B29A0"/>
    <w:rsid w:val="008B3329"/>
    <w:rsid w:val="008B3590"/>
    <w:rsid w:val="008B3623"/>
    <w:rsid w:val="008B52C7"/>
    <w:rsid w:val="008B541F"/>
    <w:rsid w:val="008B5D99"/>
    <w:rsid w:val="008B5DD7"/>
    <w:rsid w:val="008B5DDD"/>
    <w:rsid w:val="008B6548"/>
    <w:rsid w:val="008B6783"/>
    <w:rsid w:val="008B6EBF"/>
    <w:rsid w:val="008B7494"/>
    <w:rsid w:val="008C08DA"/>
    <w:rsid w:val="008C09A6"/>
    <w:rsid w:val="008C11AD"/>
    <w:rsid w:val="008C1206"/>
    <w:rsid w:val="008C142C"/>
    <w:rsid w:val="008C1795"/>
    <w:rsid w:val="008C1AF4"/>
    <w:rsid w:val="008C205C"/>
    <w:rsid w:val="008C2337"/>
    <w:rsid w:val="008C283F"/>
    <w:rsid w:val="008C35B7"/>
    <w:rsid w:val="008C4459"/>
    <w:rsid w:val="008C4A39"/>
    <w:rsid w:val="008C4E2E"/>
    <w:rsid w:val="008C4F27"/>
    <w:rsid w:val="008C5397"/>
    <w:rsid w:val="008C5701"/>
    <w:rsid w:val="008C6175"/>
    <w:rsid w:val="008C6562"/>
    <w:rsid w:val="008C715D"/>
    <w:rsid w:val="008C7164"/>
    <w:rsid w:val="008C726F"/>
    <w:rsid w:val="008C7878"/>
    <w:rsid w:val="008C7C16"/>
    <w:rsid w:val="008C7E4B"/>
    <w:rsid w:val="008D0D42"/>
    <w:rsid w:val="008D1A5F"/>
    <w:rsid w:val="008D291B"/>
    <w:rsid w:val="008D2AF2"/>
    <w:rsid w:val="008D2CDF"/>
    <w:rsid w:val="008D2E46"/>
    <w:rsid w:val="008D2EBB"/>
    <w:rsid w:val="008D37A9"/>
    <w:rsid w:val="008D3BD9"/>
    <w:rsid w:val="008D49F6"/>
    <w:rsid w:val="008D52E7"/>
    <w:rsid w:val="008D54CE"/>
    <w:rsid w:val="008D6043"/>
    <w:rsid w:val="008D6DD7"/>
    <w:rsid w:val="008D72B7"/>
    <w:rsid w:val="008D7578"/>
    <w:rsid w:val="008D7C7E"/>
    <w:rsid w:val="008D7C95"/>
    <w:rsid w:val="008E0369"/>
    <w:rsid w:val="008E0473"/>
    <w:rsid w:val="008E0EFB"/>
    <w:rsid w:val="008E1635"/>
    <w:rsid w:val="008E1A14"/>
    <w:rsid w:val="008E3F2C"/>
    <w:rsid w:val="008E45F2"/>
    <w:rsid w:val="008E53CD"/>
    <w:rsid w:val="008E55C6"/>
    <w:rsid w:val="008E6092"/>
    <w:rsid w:val="008E651B"/>
    <w:rsid w:val="008E6647"/>
    <w:rsid w:val="008E6925"/>
    <w:rsid w:val="008E6BF8"/>
    <w:rsid w:val="008E720F"/>
    <w:rsid w:val="008E73FD"/>
    <w:rsid w:val="008F1198"/>
    <w:rsid w:val="008F1CDF"/>
    <w:rsid w:val="008F1D96"/>
    <w:rsid w:val="008F1F1A"/>
    <w:rsid w:val="008F31FE"/>
    <w:rsid w:val="008F331E"/>
    <w:rsid w:val="008F3360"/>
    <w:rsid w:val="008F44C7"/>
    <w:rsid w:val="008F523D"/>
    <w:rsid w:val="008F5D3C"/>
    <w:rsid w:val="008F614C"/>
    <w:rsid w:val="00900016"/>
    <w:rsid w:val="009004FE"/>
    <w:rsid w:val="009008B5"/>
    <w:rsid w:val="00900A83"/>
    <w:rsid w:val="00901DC8"/>
    <w:rsid w:val="00901EEE"/>
    <w:rsid w:val="00902671"/>
    <w:rsid w:val="00903287"/>
    <w:rsid w:val="009033F2"/>
    <w:rsid w:val="009039C4"/>
    <w:rsid w:val="00904A0D"/>
    <w:rsid w:val="00904B18"/>
    <w:rsid w:val="00904C12"/>
    <w:rsid w:val="009051B6"/>
    <w:rsid w:val="00907A22"/>
    <w:rsid w:val="00907B3D"/>
    <w:rsid w:val="00907E71"/>
    <w:rsid w:val="00911120"/>
    <w:rsid w:val="00912BDC"/>
    <w:rsid w:val="009131A8"/>
    <w:rsid w:val="00913799"/>
    <w:rsid w:val="009137FA"/>
    <w:rsid w:val="0091396D"/>
    <w:rsid w:val="00914649"/>
    <w:rsid w:val="00914883"/>
    <w:rsid w:val="009150D0"/>
    <w:rsid w:val="009150EE"/>
    <w:rsid w:val="009169F0"/>
    <w:rsid w:val="00916E33"/>
    <w:rsid w:val="00917CAC"/>
    <w:rsid w:val="0092084A"/>
    <w:rsid w:val="00922363"/>
    <w:rsid w:val="009226A9"/>
    <w:rsid w:val="009229FC"/>
    <w:rsid w:val="00923F75"/>
    <w:rsid w:val="009248E5"/>
    <w:rsid w:val="00924925"/>
    <w:rsid w:val="009252F1"/>
    <w:rsid w:val="00925953"/>
    <w:rsid w:val="00926968"/>
    <w:rsid w:val="00926BDF"/>
    <w:rsid w:val="009277E6"/>
    <w:rsid w:val="009278FD"/>
    <w:rsid w:val="00927A27"/>
    <w:rsid w:val="00927F6B"/>
    <w:rsid w:val="0093018E"/>
    <w:rsid w:val="00930C1E"/>
    <w:rsid w:val="0093102E"/>
    <w:rsid w:val="00931252"/>
    <w:rsid w:val="00931B41"/>
    <w:rsid w:val="00931CDC"/>
    <w:rsid w:val="0093203C"/>
    <w:rsid w:val="00932625"/>
    <w:rsid w:val="00934013"/>
    <w:rsid w:val="0093472A"/>
    <w:rsid w:val="00934F18"/>
    <w:rsid w:val="009351A2"/>
    <w:rsid w:val="009354DA"/>
    <w:rsid w:val="0093559A"/>
    <w:rsid w:val="009359A3"/>
    <w:rsid w:val="009366DD"/>
    <w:rsid w:val="0093730E"/>
    <w:rsid w:val="0094015B"/>
    <w:rsid w:val="00940371"/>
    <w:rsid w:val="00940915"/>
    <w:rsid w:val="00940D8A"/>
    <w:rsid w:val="00940FDF"/>
    <w:rsid w:val="0094145F"/>
    <w:rsid w:val="00941B71"/>
    <w:rsid w:val="0094230A"/>
    <w:rsid w:val="009425D4"/>
    <w:rsid w:val="00942964"/>
    <w:rsid w:val="00942D09"/>
    <w:rsid w:val="00943373"/>
    <w:rsid w:val="00943FE6"/>
    <w:rsid w:val="009444F8"/>
    <w:rsid w:val="00944A73"/>
    <w:rsid w:val="00944FD0"/>
    <w:rsid w:val="00945CD7"/>
    <w:rsid w:val="0094631B"/>
    <w:rsid w:val="009466BA"/>
    <w:rsid w:val="009468B5"/>
    <w:rsid w:val="00946A7C"/>
    <w:rsid w:val="009479B6"/>
    <w:rsid w:val="00947E2B"/>
    <w:rsid w:val="009513D1"/>
    <w:rsid w:val="00951857"/>
    <w:rsid w:val="009523D0"/>
    <w:rsid w:val="00952A29"/>
    <w:rsid w:val="00955057"/>
    <w:rsid w:val="009550D7"/>
    <w:rsid w:val="0095579C"/>
    <w:rsid w:val="00956108"/>
    <w:rsid w:val="00956657"/>
    <w:rsid w:val="00957A48"/>
    <w:rsid w:val="0096023A"/>
    <w:rsid w:val="009618C3"/>
    <w:rsid w:val="009621A4"/>
    <w:rsid w:val="0096246E"/>
    <w:rsid w:val="00962EDE"/>
    <w:rsid w:val="009651A7"/>
    <w:rsid w:val="00965ED4"/>
    <w:rsid w:val="009675E4"/>
    <w:rsid w:val="00967D58"/>
    <w:rsid w:val="00970386"/>
    <w:rsid w:val="0097106E"/>
    <w:rsid w:val="009719FB"/>
    <w:rsid w:val="00971A6A"/>
    <w:rsid w:val="00972067"/>
    <w:rsid w:val="00972568"/>
    <w:rsid w:val="00973D1F"/>
    <w:rsid w:val="00973DAD"/>
    <w:rsid w:val="00974DFF"/>
    <w:rsid w:val="0097704A"/>
    <w:rsid w:val="00977B26"/>
    <w:rsid w:val="00981640"/>
    <w:rsid w:val="00981B33"/>
    <w:rsid w:val="00981DBE"/>
    <w:rsid w:val="00981FE1"/>
    <w:rsid w:val="00982E6E"/>
    <w:rsid w:val="009834FA"/>
    <w:rsid w:val="00983680"/>
    <w:rsid w:val="00983F5A"/>
    <w:rsid w:val="0098531F"/>
    <w:rsid w:val="00985397"/>
    <w:rsid w:val="0098545C"/>
    <w:rsid w:val="00985F09"/>
    <w:rsid w:val="00986BF1"/>
    <w:rsid w:val="00987B44"/>
    <w:rsid w:val="00990839"/>
    <w:rsid w:val="00990EF8"/>
    <w:rsid w:val="00991703"/>
    <w:rsid w:val="00991858"/>
    <w:rsid w:val="00991D01"/>
    <w:rsid w:val="00991FB0"/>
    <w:rsid w:val="00992419"/>
    <w:rsid w:val="009926F1"/>
    <w:rsid w:val="009927FB"/>
    <w:rsid w:val="00992F66"/>
    <w:rsid w:val="00994CD4"/>
    <w:rsid w:val="009953D0"/>
    <w:rsid w:val="00995B76"/>
    <w:rsid w:val="009965FD"/>
    <w:rsid w:val="0099685D"/>
    <w:rsid w:val="00996962"/>
    <w:rsid w:val="00997248"/>
    <w:rsid w:val="009974D2"/>
    <w:rsid w:val="00997F78"/>
    <w:rsid w:val="009A089D"/>
    <w:rsid w:val="009A0A99"/>
    <w:rsid w:val="009A1985"/>
    <w:rsid w:val="009A1A8B"/>
    <w:rsid w:val="009A1BFF"/>
    <w:rsid w:val="009A2C3A"/>
    <w:rsid w:val="009A4460"/>
    <w:rsid w:val="009A457F"/>
    <w:rsid w:val="009A6056"/>
    <w:rsid w:val="009A65EB"/>
    <w:rsid w:val="009A713F"/>
    <w:rsid w:val="009A7784"/>
    <w:rsid w:val="009A790A"/>
    <w:rsid w:val="009A7D35"/>
    <w:rsid w:val="009B0D2E"/>
    <w:rsid w:val="009B0ED2"/>
    <w:rsid w:val="009B102D"/>
    <w:rsid w:val="009B1031"/>
    <w:rsid w:val="009B110E"/>
    <w:rsid w:val="009B1325"/>
    <w:rsid w:val="009B1577"/>
    <w:rsid w:val="009B18EF"/>
    <w:rsid w:val="009B21C4"/>
    <w:rsid w:val="009B23E0"/>
    <w:rsid w:val="009B29A6"/>
    <w:rsid w:val="009B3574"/>
    <w:rsid w:val="009B3AA5"/>
    <w:rsid w:val="009B3AD4"/>
    <w:rsid w:val="009B40EA"/>
    <w:rsid w:val="009B4855"/>
    <w:rsid w:val="009B5257"/>
    <w:rsid w:val="009B66C2"/>
    <w:rsid w:val="009B67F4"/>
    <w:rsid w:val="009B68DA"/>
    <w:rsid w:val="009B693C"/>
    <w:rsid w:val="009B6A3A"/>
    <w:rsid w:val="009B6A5A"/>
    <w:rsid w:val="009B6C3E"/>
    <w:rsid w:val="009C0104"/>
    <w:rsid w:val="009C0EB8"/>
    <w:rsid w:val="009C1B24"/>
    <w:rsid w:val="009C2442"/>
    <w:rsid w:val="009C473F"/>
    <w:rsid w:val="009C4B0E"/>
    <w:rsid w:val="009C4E86"/>
    <w:rsid w:val="009C6737"/>
    <w:rsid w:val="009C6BE0"/>
    <w:rsid w:val="009C733F"/>
    <w:rsid w:val="009D0512"/>
    <w:rsid w:val="009D0962"/>
    <w:rsid w:val="009D11C8"/>
    <w:rsid w:val="009D45FA"/>
    <w:rsid w:val="009D518C"/>
    <w:rsid w:val="009D526F"/>
    <w:rsid w:val="009D598F"/>
    <w:rsid w:val="009D62E9"/>
    <w:rsid w:val="009D64C3"/>
    <w:rsid w:val="009D66E3"/>
    <w:rsid w:val="009D6FE6"/>
    <w:rsid w:val="009D7280"/>
    <w:rsid w:val="009E0223"/>
    <w:rsid w:val="009E1433"/>
    <w:rsid w:val="009E1F9A"/>
    <w:rsid w:val="009E20CC"/>
    <w:rsid w:val="009E2847"/>
    <w:rsid w:val="009E398D"/>
    <w:rsid w:val="009E3E01"/>
    <w:rsid w:val="009E3E80"/>
    <w:rsid w:val="009E412D"/>
    <w:rsid w:val="009E4A47"/>
    <w:rsid w:val="009E5E2A"/>
    <w:rsid w:val="009E6316"/>
    <w:rsid w:val="009E6E6E"/>
    <w:rsid w:val="009E6FEC"/>
    <w:rsid w:val="009E70C3"/>
    <w:rsid w:val="009F2938"/>
    <w:rsid w:val="009F29BC"/>
    <w:rsid w:val="009F2FFD"/>
    <w:rsid w:val="009F3A5E"/>
    <w:rsid w:val="009F3ACF"/>
    <w:rsid w:val="009F3F80"/>
    <w:rsid w:val="009F4358"/>
    <w:rsid w:val="009F4531"/>
    <w:rsid w:val="009F5C34"/>
    <w:rsid w:val="009F6119"/>
    <w:rsid w:val="009F762C"/>
    <w:rsid w:val="00A0023C"/>
    <w:rsid w:val="00A010F6"/>
    <w:rsid w:val="00A01798"/>
    <w:rsid w:val="00A02555"/>
    <w:rsid w:val="00A032D9"/>
    <w:rsid w:val="00A034ED"/>
    <w:rsid w:val="00A03A7B"/>
    <w:rsid w:val="00A04246"/>
    <w:rsid w:val="00A044AD"/>
    <w:rsid w:val="00A0557E"/>
    <w:rsid w:val="00A058E4"/>
    <w:rsid w:val="00A05D42"/>
    <w:rsid w:val="00A06C20"/>
    <w:rsid w:val="00A0785B"/>
    <w:rsid w:val="00A1017B"/>
    <w:rsid w:val="00A10658"/>
    <w:rsid w:val="00A10734"/>
    <w:rsid w:val="00A1103C"/>
    <w:rsid w:val="00A110C3"/>
    <w:rsid w:val="00A116EA"/>
    <w:rsid w:val="00A11ECD"/>
    <w:rsid w:val="00A1264D"/>
    <w:rsid w:val="00A12752"/>
    <w:rsid w:val="00A1310F"/>
    <w:rsid w:val="00A13B3C"/>
    <w:rsid w:val="00A15E97"/>
    <w:rsid w:val="00A161E1"/>
    <w:rsid w:val="00A16D38"/>
    <w:rsid w:val="00A17276"/>
    <w:rsid w:val="00A17C0F"/>
    <w:rsid w:val="00A20A8E"/>
    <w:rsid w:val="00A20E1C"/>
    <w:rsid w:val="00A21811"/>
    <w:rsid w:val="00A2221D"/>
    <w:rsid w:val="00A22DEA"/>
    <w:rsid w:val="00A22F18"/>
    <w:rsid w:val="00A22FEA"/>
    <w:rsid w:val="00A235C2"/>
    <w:rsid w:val="00A2369F"/>
    <w:rsid w:val="00A2468A"/>
    <w:rsid w:val="00A252CF"/>
    <w:rsid w:val="00A25B0B"/>
    <w:rsid w:val="00A26260"/>
    <w:rsid w:val="00A265F1"/>
    <w:rsid w:val="00A26975"/>
    <w:rsid w:val="00A26E21"/>
    <w:rsid w:val="00A31697"/>
    <w:rsid w:val="00A321BC"/>
    <w:rsid w:val="00A3233E"/>
    <w:rsid w:val="00A32551"/>
    <w:rsid w:val="00A32867"/>
    <w:rsid w:val="00A32A74"/>
    <w:rsid w:val="00A32BEE"/>
    <w:rsid w:val="00A33929"/>
    <w:rsid w:val="00A341A4"/>
    <w:rsid w:val="00A35610"/>
    <w:rsid w:val="00A36BCA"/>
    <w:rsid w:val="00A377DE"/>
    <w:rsid w:val="00A379D0"/>
    <w:rsid w:val="00A40775"/>
    <w:rsid w:val="00A40A16"/>
    <w:rsid w:val="00A41788"/>
    <w:rsid w:val="00A418EF"/>
    <w:rsid w:val="00A42639"/>
    <w:rsid w:val="00A4275A"/>
    <w:rsid w:val="00A42C75"/>
    <w:rsid w:val="00A44A31"/>
    <w:rsid w:val="00A44BE3"/>
    <w:rsid w:val="00A45087"/>
    <w:rsid w:val="00A45190"/>
    <w:rsid w:val="00A46782"/>
    <w:rsid w:val="00A46AF7"/>
    <w:rsid w:val="00A47CC2"/>
    <w:rsid w:val="00A50ACB"/>
    <w:rsid w:val="00A51431"/>
    <w:rsid w:val="00A51481"/>
    <w:rsid w:val="00A516A7"/>
    <w:rsid w:val="00A51DBF"/>
    <w:rsid w:val="00A52029"/>
    <w:rsid w:val="00A523DC"/>
    <w:rsid w:val="00A527F0"/>
    <w:rsid w:val="00A52CF2"/>
    <w:rsid w:val="00A53570"/>
    <w:rsid w:val="00A54997"/>
    <w:rsid w:val="00A55672"/>
    <w:rsid w:val="00A56716"/>
    <w:rsid w:val="00A56D2C"/>
    <w:rsid w:val="00A57FA7"/>
    <w:rsid w:val="00A6064E"/>
    <w:rsid w:val="00A60B8A"/>
    <w:rsid w:val="00A62285"/>
    <w:rsid w:val="00A624B4"/>
    <w:rsid w:val="00A63208"/>
    <w:rsid w:val="00A645B6"/>
    <w:rsid w:val="00A64FB5"/>
    <w:rsid w:val="00A652C1"/>
    <w:rsid w:val="00A6539A"/>
    <w:rsid w:val="00A66ADF"/>
    <w:rsid w:val="00A66C1B"/>
    <w:rsid w:val="00A66CDA"/>
    <w:rsid w:val="00A67525"/>
    <w:rsid w:val="00A70191"/>
    <w:rsid w:val="00A712B3"/>
    <w:rsid w:val="00A7226B"/>
    <w:rsid w:val="00A7228F"/>
    <w:rsid w:val="00A735A2"/>
    <w:rsid w:val="00A7397F"/>
    <w:rsid w:val="00A75255"/>
    <w:rsid w:val="00A775F0"/>
    <w:rsid w:val="00A77FC7"/>
    <w:rsid w:val="00A80104"/>
    <w:rsid w:val="00A805D1"/>
    <w:rsid w:val="00A80737"/>
    <w:rsid w:val="00A8088A"/>
    <w:rsid w:val="00A814FB"/>
    <w:rsid w:val="00A81A85"/>
    <w:rsid w:val="00A81CAD"/>
    <w:rsid w:val="00A840D0"/>
    <w:rsid w:val="00A84180"/>
    <w:rsid w:val="00A845CC"/>
    <w:rsid w:val="00A84BC6"/>
    <w:rsid w:val="00A855B5"/>
    <w:rsid w:val="00A8599B"/>
    <w:rsid w:val="00A85E8B"/>
    <w:rsid w:val="00A863C0"/>
    <w:rsid w:val="00A87B1E"/>
    <w:rsid w:val="00A90384"/>
    <w:rsid w:val="00A90EEC"/>
    <w:rsid w:val="00A92434"/>
    <w:rsid w:val="00A92BDC"/>
    <w:rsid w:val="00A92EEF"/>
    <w:rsid w:val="00A94100"/>
    <w:rsid w:val="00A9461F"/>
    <w:rsid w:val="00A95B72"/>
    <w:rsid w:val="00A96331"/>
    <w:rsid w:val="00A9731B"/>
    <w:rsid w:val="00A9788A"/>
    <w:rsid w:val="00A9799D"/>
    <w:rsid w:val="00A97F4D"/>
    <w:rsid w:val="00AA0234"/>
    <w:rsid w:val="00AA0913"/>
    <w:rsid w:val="00AA096C"/>
    <w:rsid w:val="00AA1027"/>
    <w:rsid w:val="00AA1B91"/>
    <w:rsid w:val="00AA238A"/>
    <w:rsid w:val="00AA2CE0"/>
    <w:rsid w:val="00AA30F7"/>
    <w:rsid w:val="00AA6A78"/>
    <w:rsid w:val="00AA6E5A"/>
    <w:rsid w:val="00AB02E4"/>
    <w:rsid w:val="00AB06BE"/>
    <w:rsid w:val="00AB0864"/>
    <w:rsid w:val="00AB1715"/>
    <w:rsid w:val="00AB19AF"/>
    <w:rsid w:val="00AB232A"/>
    <w:rsid w:val="00AB441E"/>
    <w:rsid w:val="00AB4DCE"/>
    <w:rsid w:val="00AB5723"/>
    <w:rsid w:val="00AB6754"/>
    <w:rsid w:val="00AB68E2"/>
    <w:rsid w:val="00AB7808"/>
    <w:rsid w:val="00AC018C"/>
    <w:rsid w:val="00AC041B"/>
    <w:rsid w:val="00AC0704"/>
    <w:rsid w:val="00AC080A"/>
    <w:rsid w:val="00AC0F0C"/>
    <w:rsid w:val="00AC10E8"/>
    <w:rsid w:val="00AC15B5"/>
    <w:rsid w:val="00AC1B33"/>
    <w:rsid w:val="00AC1BA1"/>
    <w:rsid w:val="00AC36F4"/>
    <w:rsid w:val="00AC3CA4"/>
    <w:rsid w:val="00AC3EAC"/>
    <w:rsid w:val="00AC40D0"/>
    <w:rsid w:val="00AC4140"/>
    <w:rsid w:val="00AC4E57"/>
    <w:rsid w:val="00AC5873"/>
    <w:rsid w:val="00AC6102"/>
    <w:rsid w:val="00AC6175"/>
    <w:rsid w:val="00AC7041"/>
    <w:rsid w:val="00AC73C1"/>
    <w:rsid w:val="00AC7942"/>
    <w:rsid w:val="00AC7D01"/>
    <w:rsid w:val="00AD01CE"/>
    <w:rsid w:val="00AD0589"/>
    <w:rsid w:val="00AD0AA0"/>
    <w:rsid w:val="00AD0FE8"/>
    <w:rsid w:val="00AD1B53"/>
    <w:rsid w:val="00AD2A1F"/>
    <w:rsid w:val="00AD2E00"/>
    <w:rsid w:val="00AD2FAB"/>
    <w:rsid w:val="00AD524C"/>
    <w:rsid w:val="00AD562B"/>
    <w:rsid w:val="00AD5D82"/>
    <w:rsid w:val="00AD5E97"/>
    <w:rsid w:val="00AD6790"/>
    <w:rsid w:val="00AD7CB5"/>
    <w:rsid w:val="00AE018E"/>
    <w:rsid w:val="00AE0226"/>
    <w:rsid w:val="00AE28E7"/>
    <w:rsid w:val="00AE318F"/>
    <w:rsid w:val="00AE3A91"/>
    <w:rsid w:val="00AE4F46"/>
    <w:rsid w:val="00AE5D21"/>
    <w:rsid w:val="00AE6209"/>
    <w:rsid w:val="00AE7220"/>
    <w:rsid w:val="00AE74C4"/>
    <w:rsid w:val="00AE798B"/>
    <w:rsid w:val="00AF0E7F"/>
    <w:rsid w:val="00AF16CF"/>
    <w:rsid w:val="00AF280C"/>
    <w:rsid w:val="00AF2C70"/>
    <w:rsid w:val="00AF3030"/>
    <w:rsid w:val="00AF3104"/>
    <w:rsid w:val="00AF34C8"/>
    <w:rsid w:val="00AF3585"/>
    <w:rsid w:val="00AF4279"/>
    <w:rsid w:val="00AF4B60"/>
    <w:rsid w:val="00AF4D5D"/>
    <w:rsid w:val="00AF504E"/>
    <w:rsid w:val="00AF558A"/>
    <w:rsid w:val="00AF6197"/>
    <w:rsid w:val="00AF61CE"/>
    <w:rsid w:val="00AF6980"/>
    <w:rsid w:val="00AF6B6D"/>
    <w:rsid w:val="00AF6EC4"/>
    <w:rsid w:val="00B00678"/>
    <w:rsid w:val="00B015EF"/>
    <w:rsid w:val="00B017E2"/>
    <w:rsid w:val="00B028CC"/>
    <w:rsid w:val="00B02E6E"/>
    <w:rsid w:val="00B04067"/>
    <w:rsid w:val="00B04AD2"/>
    <w:rsid w:val="00B05989"/>
    <w:rsid w:val="00B059AE"/>
    <w:rsid w:val="00B079B9"/>
    <w:rsid w:val="00B07B62"/>
    <w:rsid w:val="00B1237F"/>
    <w:rsid w:val="00B12CE4"/>
    <w:rsid w:val="00B13C8A"/>
    <w:rsid w:val="00B140E1"/>
    <w:rsid w:val="00B142FE"/>
    <w:rsid w:val="00B14777"/>
    <w:rsid w:val="00B15375"/>
    <w:rsid w:val="00B15483"/>
    <w:rsid w:val="00B155EE"/>
    <w:rsid w:val="00B16D0F"/>
    <w:rsid w:val="00B1739D"/>
    <w:rsid w:val="00B17A19"/>
    <w:rsid w:val="00B17F64"/>
    <w:rsid w:val="00B20B4F"/>
    <w:rsid w:val="00B20EB1"/>
    <w:rsid w:val="00B211D0"/>
    <w:rsid w:val="00B21D9A"/>
    <w:rsid w:val="00B22117"/>
    <w:rsid w:val="00B225ED"/>
    <w:rsid w:val="00B22956"/>
    <w:rsid w:val="00B231B2"/>
    <w:rsid w:val="00B23A6C"/>
    <w:rsid w:val="00B23D86"/>
    <w:rsid w:val="00B241CD"/>
    <w:rsid w:val="00B247CF"/>
    <w:rsid w:val="00B253F0"/>
    <w:rsid w:val="00B255B1"/>
    <w:rsid w:val="00B261B9"/>
    <w:rsid w:val="00B26B10"/>
    <w:rsid w:val="00B26FA7"/>
    <w:rsid w:val="00B27368"/>
    <w:rsid w:val="00B2790C"/>
    <w:rsid w:val="00B305C3"/>
    <w:rsid w:val="00B309D6"/>
    <w:rsid w:val="00B30EA3"/>
    <w:rsid w:val="00B30FAC"/>
    <w:rsid w:val="00B311AF"/>
    <w:rsid w:val="00B31482"/>
    <w:rsid w:val="00B31A18"/>
    <w:rsid w:val="00B31D21"/>
    <w:rsid w:val="00B33051"/>
    <w:rsid w:val="00B333AC"/>
    <w:rsid w:val="00B33AB2"/>
    <w:rsid w:val="00B33BC1"/>
    <w:rsid w:val="00B33EA3"/>
    <w:rsid w:val="00B342A2"/>
    <w:rsid w:val="00B34B3A"/>
    <w:rsid w:val="00B34D28"/>
    <w:rsid w:val="00B3531C"/>
    <w:rsid w:val="00B36154"/>
    <w:rsid w:val="00B36BFB"/>
    <w:rsid w:val="00B373D1"/>
    <w:rsid w:val="00B40553"/>
    <w:rsid w:val="00B40D4A"/>
    <w:rsid w:val="00B41A8E"/>
    <w:rsid w:val="00B426F0"/>
    <w:rsid w:val="00B42B63"/>
    <w:rsid w:val="00B43382"/>
    <w:rsid w:val="00B43FF3"/>
    <w:rsid w:val="00B43FFB"/>
    <w:rsid w:val="00B44325"/>
    <w:rsid w:val="00B45FB3"/>
    <w:rsid w:val="00B46CA9"/>
    <w:rsid w:val="00B516B1"/>
    <w:rsid w:val="00B51A90"/>
    <w:rsid w:val="00B51AC6"/>
    <w:rsid w:val="00B51BEC"/>
    <w:rsid w:val="00B52022"/>
    <w:rsid w:val="00B525AD"/>
    <w:rsid w:val="00B53065"/>
    <w:rsid w:val="00B53935"/>
    <w:rsid w:val="00B54B7A"/>
    <w:rsid w:val="00B550CA"/>
    <w:rsid w:val="00B5614E"/>
    <w:rsid w:val="00B56705"/>
    <w:rsid w:val="00B56E5F"/>
    <w:rsid w:val="00B571CF"/>
    <w:rsid w:val="00B600EF"/>
    <w:rsid w:val="00B60121"/>
    <w:rsid w:val="00B615BF"/>
    <w:rsid w:val="00B62170"/>
    <w:rsid w:val="00B632F6"/>
    <w:rsid w:val="00B641A1"/>
    <w:rsid w:val="00B65D99"/>
    <w:rsid w:val="00B6616E"/>
    <w:rsid w:val="00B70327"/>
    <w:rsid w:val="00B70341"/>
    <w:rsid w:val="00B7069C"/>
    <w:rsid w:val="00B70BD7"/>
    <w:rsid w:val="00B70E7D"/>
    <w:rsid w:val="00B71169"/>
    <w:rsid w:val="00B72A72"/>
    <w:rsid w:val="00B73590"/>
    <w:rsid w:val="00B73FF5"/>
    <w:rsid w:val="00B74034"/>
    <w:rsid w:val="00B74B87"/>
    <w:rsid w:val="00B74EEA"/>
    <w:rsid w:val="00B763E8"/>
    <w:rsid w:val="00B769E4"/>
    <w:rsid w:val="00B76A9E"/>
    <w:rsid w:val="00B80404"/>
    <w:rsid w:val="00B80DB0"/>
    <w:rsid w:val="00B80DCB"/>
    <w:rsid w:val="00B8183D"/>
    <w:rsid w:val="00B82172"/>
    <w:rsid w:val="00B8264D"/>
    <w:rsid w:val="00B82721"/>
    <w:rsid w:val="00B8420A"/>
    <w:rsid w:val="00B84538"/>
    <w:rsid w:val="00B84A0D"/>
    <w:rsid w:val="00B8538D"/>
    <w:rsid w:val="00B85530"/>
    <w:rsid w:val="00B85E0F"/>
    <w:rsid w:val="00B8624F"/>
    <w:rsid w:val="00B86ABC"/>
    <w:rsid w:val="00B86E90"/>
    <w:rsid w:val="00B86EA8"/>
    <w:rsid w:val="00B87069"/>
    <w:rsid w:val="00B90438"/>
    <w:rsid w:val="00B90EED"/>
    <w:rsid w:val="00B91164"/>
    <w:rsid w:val="00B920B1"/>
    <w:rsid w:val="00B92918"/>
    <w:rsid w:val="00B929E3"/>
    <w:rsid w:val="00B92C37"/>
    <w:rsid w:val="00B92C97"/>
    <w:rsid w:val="00B931A4"/>
    <w:rsid w:val="00B9356C"/>
    <w:rsid w:val="00B936D9"/>
    <w:rsid w:val="00B9494D"/>
    <w:rsid w:val="00B9561B"/>
    <w:rsid w:val="00B95B17"/>
    <w:rsid w:val="00B95C90"/>
    <w:rsid w:val="00B964A8"/>
    <w:rsid w:val="00B97133"/>
    <w:rsid w:val="00B974CC"/>
    <w:rsid w:val="00B97E91"/>
    <w:rsid w:val="00BA1274"/>
    <w:rsid w:val="00BA1F48"/>
    <w:rsid w:val="00BA232B"/>
    <w:rsid w:val="00BA2783"/>
    <w:rsid w:val="00BA33DB"/>
    <w:rsid w:val="00BA3443"/>
    <w:rsid w:val="00BA3E8F"/>
    <w:rsid w:val="00BA415E"/>
    <w:rsid w:val="00BA4B85"/>
    <w:rsid w:val="00BA4BAF"/>
    <w:rsid w:val="00BA4E1A"/>
    <w:rsid w:val="00BA7ADD"/>
    <w:rsid w:val="00BB0053"/>
    <w:rsid w:val="00BB0E5B"/>
    <w:rsid w:val="00BB150C"/>
    <w:rsid w:val="00BB182E"/>
    <w:rsid w:val="00BB1B2D"/>
    <w:rsid w:val="00BB1B43"/>
    <w:rsid w:val="00BB2760"/>
    <w:rsid w:val="00BB29B6"/>
    <w:rsid w:val="00BB2F12"/>
    <w:rsid w:val="00BB4657"/>
    <w:rsid w:val="00BB575C"/>
    <w:rsid w:val="00BB6829"/>
    <w:rsid w:val="00BB6AC3"/>
    <w:rsid w:val="00BB725B"/>
    <w:rsid w:val="00BC102A"/>
    <w:rsid w:val="00BC15D9"/>
    <w:rsid w:val="00BC24D9"/>
    <w:rsid w:val="00BC34D2"/>
    <w:rsid w:val="00BC3746"/>
    <w:rsid w:val="00BC3A75"/>
    <w:rsid w:val="00BC58AF"/>
    <w:rsid w:val="00BC5EC8"/>
    <w:rsid w:val="00BC6369"/>
    <w:rsid w:val="00BD0D95"/>
    <w:rsid w:val="00BD123F"/>
    <w:rsid w:val="00BD1799"/>
    <w:rsid w:val="00BD2193"/>
    <w:rsid w:val="00BD291D"/>
    <w:rsid w:val="00BD3551"/>
    <w:rsid w:val="00BD3A65"/>
    <w:rsid w:val="00BD42F7"/>
    <w:rsid w:val="00BD461F"/>
    <w:rsid w:val="00BD4A39"/>
    <w:rsid w:val="00BD50BD"/>
    <w:rsid w:val="00BD51E8"/>
    <w:rsid w:val="00BD5EC4"/>
    <w:rsid w:val="00BD6360"/>
    <w:rsid w:val="00BD6D0D"/>
    <w:rsid w:val="00BD7BD6"/>
    <w:rsid w:val="00BE0F0E"/>
    <w:rsid w:val="00BE11E4"/>
    <w:rsid w:val="00BE1487"/>
    <w:rsid w:val="00BE19C4"/>
    <w:rsid w:val="00BE1ED2"/>
    <w:rsid w:val="00BE216E"/>
    <w:rsid w:val="00BE29BF"/>
    <w:rsid w:val="00BE2DBD"/>
    <w:rsid w:val="00BE3B0C"/>
    <w:rsid w:val="00BE3CA3"/>
    <w:rsid w:val="00BE4108"/>
    <w:rsid w:val="00BE4F5B"/>
    <w:rsid w:val="00BE54DD"/>
    <w:rsid w:val="00BE631F"/>
    <w:rsid w:val="00BE6CF8"/>
    <w:rsid w:val="00BE7526"/>
    <w:rsid w:val="00BE75E2"/>
    <w:rsid w:val="00BE7774"/>
    <w:rsid w:val="00BE7AFB"/>
    <w:rsid w:val="00BF0BC1"/>
    <w:rsid w:val="00BF0D6C"/>
    <w:rsid w:val="00BF0DA2"/>
    <w:rsid w:val="00BF155D"/>
    <w:rsid w:val="00BF1CFD"/>
    <w:rsid w:val="00BF1E99"/>
    <w:rsid w:val="00BF2025"/>
    <w:rsid w:val="00BF279C"/>
    <w:rsid w:val="00BF2AA3"/>
    <w:rsid w:val="00BF2ADB"/>
    <w:rsid w:val="00BF33DF"/>
    <w:rsid w:val="00BF39D3"/>
    <w:rsid w:val="00BF4250"/>
    <w:rsid w:val="00BF4DED"/>
    <w:rsid w:val="00BF545B"/>
    <w:rsid w:val="00BF6831"/>
    <w:rsid w:val="00BF68E9"/>
    <w:rsid w:val="00BF68F7"/>
    <w:rsid w:val="00BF7AAE"/>
    <w:rsid w:val="00BF7C72"/>
    <w:rsid w:val="00C003FC"/>
    <w:rsid w:val="00C01499"/>
    <w:rsid w:val="00C0159A"/>
    <w:rsid w:val="00C019EA"/>
    <w:rsid w:val="00C01BBE"/>
    <w:rsid w:val="00C01C37"/>
    <w:rsid w:val="00C01EDF"/>
    <w:rsid w:val="00C02196"/>
    <w:rsid w:val="00C031FC"/>
    <w:rsid w:val="00C049A0"/>
    <w:rsid w:val="00C05368"/>
    <w:rsid w:val="00C0556F"/>
    <w:rsid w:val="00C05D79"/>
    <w:rsid w:val="00C06531"/>
    <w:rsid w:val="00C0777A"/>
    <w:rsid w:val="00C07E6A"/>
    <w:rsid w:val="00C07EB1"/>
    <w:rsid w:val="00C10794"/>
    <w:rsid w:val="00C107E5"/>
    <w:rsid w:val="00C10E7A"/>
    <w:rsid w:val="00C11382"/>
    <w:rsid w:val="00C11F09"/>
    <w:rsid w:val="00C125D1"/>
    <w:rsid w:val="00C12F9E"/>
    <w:rsid w:val="00C13C15"/>
    <w:rsid w:val="00C15F2A"/>
    <w:rsid w:val="00C16604"/>
    <w:rsid w:val="00C20B51"/>
    <w:rsid w:val="00C20BAD"/>
    <w:rsid w:val="00C213E8"/>
    <w:rsid w:val="00C213FA"/>
    <w:rsid w:val="00C21CFD"/>
    <w:rsid w:val="00C21DF7"/>
    <w:rsid w:val="00C222BF"/>
    <w:rsid w:val="00C23EAC"/>
    <w:rsid w:val="00C23EC5"/>
    <w:rsid w:val="00C242EC"/>
    <w:rsid w:val="00C24528"/>
    <w:rsid w:val="00C24653"/>
    <w:rsid w:val="00C24885"/>
    <w:rsid w:val="00C2494B"/>
    <w:rsid w:val="00C24D02"/>
    <w:rsid w:val="00C24EB9"/>
    <w:rsid w:val="00C250F8"/>
    <w:rsid w:val="00C25BB7"/>
    <w:rsid w:val="00C25F26"/>
    <w:rsid w:val="00C265F0"/>
    <w:rsid w:val="00C27703"/>
    <w:rsid w:val="00C315AE"/>
    <w:rsid w:val="00C315AF"/>
    <w:rsid w:val="00C317C4"/>
    <w:rsid w:val="00C31C0D"/>
    <w:rsid w:val="00C31C2C"/>
    <w:rsid w:val="00C31D09"/>
    <w:rsid w:val="00C32160"/>
    <w:rsid w:val="00C328EE"/>
    <w:rsid w:val="00C32B84"/>
    <w:rsid w:val="00C33F32"/>
    <w:rsid w:val="00C3507B"/>
    <w:rsid w:val="00C3600C"/>
    <w:rsid w:val="00C363DD"/>
    <w:rsid w:val="00C40152"/>
    <w:rsid w:val="00C409AF"/>
    <w:rsid w:val="00C40A9D"/>
    <w:rsid w:val="00C40A9E"/>
    <w:rsid w:val="00C413C4"/>
    <w:rsid w:val="00C418A0"/>
    <w:rsid w:val="00C41F16"/>
    <w:rsid w:val="00C43092"/>
    <w:rsid w:val="00C4346B"/>
    <w:rsid w:val="00C43859"/>
    <w:rsid w:val="00C44340"/>
    <w:rsid w:val="00C4551E"/>
    <w:rsid w:val="00C458A0"/>
    <w:rsid w:val="00C46F6C"/>
    <w:rsid w:val="00C47966"/>
    <w:rsid w:val="00C47995"/>
    <w:rsid w:val="00C47C26"/>
    <w:rsid w:val="00C47E25"/>
    <w:rsid w:val="00C502CF"/>
    <w:rsid w:val="00C50A0A"/>
    <w:rsid w:val="00C512C1"/>
    <w:rsid w:val="00C52652"/>
    <w:rsid w:val="00C52691"/>
    <w:rsid w:val="00C527EE"/>
    <w:rsid w:val="00C53736"/>
    <w:rsid w:val="00C5433B"/>
    <w:rsid w:val="00C543A6"/>
    <w:rsid w:val="00C5547C"/>
    <w:rsid w:val="00C559FE"/>
    <w:rsid w:val="00C5684A"/>
    <w:rsid w:val="00C57326"/>
    <w:rsid w:val="00C57633"/>
    <w:rsid w:val="00C576F4"/>
    <w:rsid w:val="00C60BF9"/>
    <w:rsid w:val="00C6187C"/>
    <w:rsid w:val="00C61A1B"/>
    <w:rsid w:val="00C6213B"/>
    <w:rsid w:val="00C63262"/>
    <w:rsid w:val="00C635BB"/>
    <w:rsid w:val="00C6361C"/>
    <w:rsid w:val="00C64A93"/>
    <w:rsid w:val="00C658A1"/>
    <w:rsid w:val="00C662CC"/>
    <w:rsid w:val="00C66AFF"/>
    <w:rsid w:val="00C66C41"/>
    <w:rsid w:val="00C67465"/>
    <w:rsid w:val="00C6770B"/>
    <w:rsid w:val="00C67907"/>
    <w:rsid w:val="00C67DB8"/>
    <w:rsid w:val="00C7013E"/>
    <w:rsid w:val="00C706CF"/>
    <w:rsid w:val="00C7071F"/>
    <w:rsid w:val="00C70D0C"/>
    <w:rsid w:val="00C71FD6"/>
    <w:rsid w:val="00C71FFB"/>
    <w:rsid w:val="00C72753"/>
    <w:rsid w:val="00C730BA"/>
    <w:rsid w:val="00C73668"/>
    <w:rsid w:val="00C748AF"/>
    <w:rsid w:val="00C7515B"/>
    <w:rsid w:val="00C7572F"/>
    <w:rsid w:val="00C76C17"/>
    <w:rsid w:val="00C76E7A"/>
    <w:rsid w:val="00C76FF2"/>
    <w:rsid w:val="00C77401"/>
    <w:rsid w:val="00C77A9D"/>
    <w:rsid w:val="00C805BC"/>
    <w:rsid w:val="00C8076F"/>
    <w:rsid w:val="00C80E73"/>
    <w:rsid w:val="00C83908"/>
    <w:rsid w:val="00C8398A"/>
    <w:rsid w:val="00C84E8B"/>
    <w:rsid w:val="00C85B9A"/>
    <w:rsid w:val="00C85CE2"/>
    <w:rsid w:val="00C86115"/>
    <w:rsid w:val="00C86760"/>
    <w:rsid w:val="00C93947"/>
    <w:rsid w:val="00C94ACA"/>
    <w:rsid w:val="00C954C0"/>
    <w:rsid w:val="00C954E1"/>
    <w:rsid w:val="00C95F4D"/>
    <w:rsid w:val="00C97417"/>
    <w:rsid w:val="00C975E1"/>
    <w:rsid w:val="00CA05D1"/>
    <w:rsid w:val="00CA0711"/>
    <w:rsid w:val="00CA0B81"/>
    <w:rsid w:val="00CA1AD1"/>
    <w:rsid w:val="00CA1E0D"/>
    <w:rsid w:val="00CA21E7"/>
    <w:rsid w:val="00CA23E8"/>
    <w:rsid w:val="00CA32AD"/>
    <w:rsid w:val="00CA45D4"/>
    <w:rsid w:val="00CA46FF"/>
    <w:rsid w:val="00CA54D9"/>
    <w:rsid w:val="00CA5AAF"/>
    <w:rsid w:val="00CA5EEF"/>
    <w:rsid w:val="00CA6040"/>
    <w:rsid w:val="00CA64AB"/>
    <w:rsid w:val="00CA6CCB"/>
    <w:rsid w:val="00CA6D67"/>
    <w:rsid w:val="00CB0865"/>
    <w:rsid w:val="00CB1726"/>
    <w:rsid w:val="00CB2283"/>
    <w:rsid w:val="00CB2D77"/>
    <w:rsid w:val="00CB421B"/>
    <w:rsid w:val="00CB4405"/>
    <w:rsid w:val="00CB4670"/>
    <w:rsid w:val="00CB5733"/>
    <w:rsid w:val="00CB5746"/>
    <w:rsid w:val="00CB64ED"/>
    <w:rsid w:val="00CB6A18"/>
    <w:rsid w:val="00CB6A2C"/>
    <w:rsid w:val="00CB79B5"/>
    <w:rsid w:val="00CC0258"/>
    <w:rsid w:val="00CC05EA"/>
    <w:rsid w:val="00CC076E"/>
    <w:rsid w:val="00CC0BF8"/>
    <w:rsid w:val="00CC1080"/>
    <w:rsid w:val="00CC117A"/>
    <w:rsid w:val="00CC16EB"/>
    <w:rsid w:val="00CC17D0"/>
    <w:rsid w:val="00CC194E"/>
    <w:rsid w:val="00CC2371"/>
    <w:rsid w:val="00CC2456"/>
    <w:rsid w:val="00CC30FB"/>
    <w:rsid w:val="00CC4A96"/>
    <w:rsid w:val="00CC5370"/>
    <w:rsid w:val="00CC5450"/>
    <w:rsid w:val="00CC588B"/>
    <w:rsid w:val="00CC6D49"/>
    <w:rsid w:val="00CC7335"/>
    <w:rsid w:val="00CC7AC3"/>
    <w:rsid w:val="00CC7BFB"/>
    <w:rsid w:val="00CD001E"/>
    <w:rsid w:val="00CD060E"/>
    <w:rsid w:val="00CD18DA"/>
    <w:rsid w:val="00CD2029"/>
    <w:rsid w:val="00CD21BA"/>
    <w:rsid w:val="00CD3460"/>
    <w:rsid w:val="00CD366B"/>
    <w:rsid w:val="00CD37CC"/>
    <w:rsid w:val="00CD387D"/>
    <w:rsid w:val="00CD3B82"/>
    <w:rsid w:val="00CD4837"/>
    <w:rsid w:val="00CD4D64"/>
    <w:rsid w:val="00CD50D9"/>
    <w:rsid w:val="00CD588E"/>
    <w:rsid w:val="00CD5BEC"/>
    <w:rsid w:val="00CD6B33"/>
    <w:rsid w:val="00CE1C05"/>
    <w:rsid w:val="00CE2079"/>
    <w:rsid w:val="00CE2142"/>
    <w:rsid w:val="00CE24DF"/>
    <w:rsid w:val="00CE260A"/>
    <w:rsid w:val="00CE3584"/>
    <w:rsid w:val="00CE399D"/>
    <w:rsid w:val="00CE3CAD"/>
    <w:rsid w:val="00CE4712"/>
    <w:rsid w:val="00CE59A5"/>
    <w:rsid w:val="00CE658E"/>
    <w:rsid w:val="00CE740A"/>
    <w:rsid w:val="00CE79F7"/>
    <w:rsid w:val="00CF06FE"/>
    <w:rsid w:val="00CF09DD"/>
    <w:rsid w:val="00CF0BBD"/>
    <w:rsid w:val="00CF0CE9"/>
    <w:rsid w:val="00CF126D"/>
    <w:rsid w:val="00CF1672"/>
    <w:rsid w:val="00CF1726"/>
    <w:rsid w:val="00CF1B38"/>
    <w:rsid w:val="00CF1EEE"/>
    <w:rsid w:val="00CF2240"/>
    <w:rsid w:val="00CF267F"/>
    <w:rsid w:val="00CF2F18"/>
    <w:rsid w:val="00CF4C35"/>
    <w:rsid w:val="00CF54EB"/>
    <w:rsid w:val="00CF5E08"/>
    <w:rsid w:val="00CF6461"/>
    <w:rsid w:val="00CF6D1E"/>
    <w:rsid w:val="00CF7881"/>
    <w:rsid w:val="00D0036F"/>
    <w:rsid w:val="00D0087D"/>
    <w:rsid w:val="00D00E5B"/>
    <w:rsid w:val="00D01B5C"/>
    <w:rsid w:val="00D01DC4"/>
    <w:rsid w:val="00D01DDF"/>
    <w:rsid w:val="00D04937"/>
    <w:rsid w:val="00D04C7C"/>
    <w:rsid w:val="00D04D58"/>
    <w:rsid w:val="00D057BE"/>
    <w:rsid w:val="00D05A26"/>
    <w:rsid w:val="00D06D50"/>
    <w:rsid w:val="00D06EF9"/>
    <w:rsid w:val="00D07EBA"/>
    <w:rsid w:val="00D102D5"/>
    <w:rsid w:val="00D106B8"/>
    <w:rsid w:val="00D10B10"/>
    <w:rsid w:val="00D11114"/>
    <w:rsid w:val="00D1134C"/>
    <w:rsid w:val="00D1158C"/>
    <w:rsid w:val="00D115B3"/>
    <w:rsid w:val="00D11643"/>
    <w:rsid w:val="00D121F4"/>
    <w:rsid w:val="00D12A96"/>
    <w:rsid w:val="00D12B30"/>
    <w:rsid w:val="00D140D1"/>
    <w:rsid w:val="00D14162"/>
    <w:rsid w:val="00D14972"/>
    <w:rsid w:val="00D14DC1"/>
    <w:rsid w:val="00D150D4"/>
    <w:rsid w:val="00D15236"/>
    <w:rsid w:val="00D16677"/>
    <w:rsid w:val="00D16C7C"/>
    <w:rsid w:val="00D16E67"/>
    <w:rsid w:val="00D17616"/>
    <w:rsid w:val="00D20382"/>
    <w:rsid w:val="00D209BC"/>
    <w:rsid w:val="00D20E92"/>
    <w:rsid w:val="00D20EE7"/>
    <w:rsid w:val="00D2243A"/>
    <w:rsid w:val="00D22AE1"/>
    <w:rsid w:val="00D22AE3"/>
    <w:rsid w:val="00D24332"/>
    <w:rsid w:val="00D247B0"/>
    <w:rsid w:val="00D25188"/>
    <w:rsid w:val="00D257E5"/>
    <w:rsid w:val="00D26587"/>
    <w:rsid w:val="00D278F9"/>
    <w:rsid w:val="00D27B45"/>
    <w:rsid w:val="00D31390"/>
    <w:rsid w:val="00D31961"/>
    <w:rsid w:val="00D31C92"/>
    <w:rsid w:val="00D31D11"/>
    <w:rsid w:val="00D32428"/>
    <w:rsid w:val="00D327C7"/>
    <w:rsid w:val="00D32A8C"/>
    <w:rsid w:val="00D338CF"/>
    <w:rsid w:val="00D3394D"/>
    <w:rsid w:val="00D34AEA"/>
    <w:rsid w:val="00D34F32"/>
    <w:rsid w:val="00D351EE"/>
    <w:rsid w:val="00D35AE0"/>
    <w:rsid w:val="00D36BB8"/>
    <w:rsid w:val="00D406A6"/>
    <w:rsid w:val="00D406F6"/>
    <w:rsid w:val="00D4090D"/>
    <w:rsid w:val="00D412C1"/>
    <w:rsid w:val="00D42624"/>
    <w:rsid w:val="00D430EC"/>
    <w:rsid w:val="00D4377C"/>
    <w:rsid w:val="00D43F65"/>
    <w:rsid w:val="00D44029"/>
    <w:rsid w:val="00D4515C"/>
    <w:rsid w:val="00D4516D"/>
    <w:rsid w:val="00D4532A"/>
    <w:rsid w:val="00D4545C"/>
    <w:rsid w:val="00D45A32"/>
    <w:rsid w:val="00D45F6A"/>
    <w:rsid w:val="00D46BF0"/>
    <w:rsid w:val="00D471CD"/>
    <w:rsid w:val="00D4776C"/>
    <w:rsid w:val="00D50018"/>
    <w:rsid w:val="00D5074D"/>
    <w:rsid w:val="00D509B5"/>
    <w:rsid w:val="00D50AAD"/>
    <w:rsid w:val="00D51325"/>
    <w:rsid w:val="00D513A5"/>
    <w:rsid w:val="00D5198C"/>
    <w:rsid w:val="00D51B7C"/>
    <w:rsid w:val="00D53168"/>
    <w:rsid w:val="00D544DE"/>
    <w:rsid w:val="00D54EBA"/>
    <w:rsid w:val="00D55876"/>
    <w:rsid w:val="00D55E8F"/>
    <w:rsid w:val="00D56398"/>
    <w:rsid w:val="00D56FEE"/>
    <w:rsid w:val="00D60253"/>
    <w:rsid w:val="00D60CE0"/>
    <w:rsid w:val="00D6334E"/>
    <w:rsid w:val="00D6394F"/>
    <w:rsid w:val="00D63DA9"/>
    <w:rsid w:val="00D6463F"/>
    <w:rsid w:val="00D6484F"/>
    <w:rsid w:val="00D648C8"/>
    <w:rsid w:val="00D6566E"/>
    <w:rsid w:val="00D6625F"/>
    <w:rsid w:val="00D66426"/>
    <w:rsid w:val="00D66FAC"/>
    <w:rsid w:val="00D67366"/>
    <w:rsid w:val="00D67640"/>
    <w:rsid w:val="00D67A45"/>
    <w:rsid w:val="00D67FB5"/>
    <w:rsid w:val="00D705ED"/>
    <w:rsid w:val="00D70BAC"/>
    <w:rsid w:val="00D70D69"/>
    <w:rsid w:val="00D71947"/>
    <w:rsid w:val="00D71BFA"/>
    <w:rsid w:val="00D722CE"/>
    <w:rsid w:val="00D7318D"/>
    <w:rsid w:val="00D732D2"/>
    <w:rsid w:val="00D73322"/>
    <w:rsid w:val="00D73710"/>
    <w:rsid w:val="00D749A3"/>
    <w:rsid w:val="00D753DE"/>
    <w:rsid w:val="00D75A44"/>
    <w:rsid w:val="00D75D21"/>
    <w:rsid w:val="00D769D0"/>
    <w:rsid w:val="00D77168"/>
    <w:rsid w:val="00D77644"/>
    <w:rsid w:val="00D77DC5"/>
    <w:rsid w:val="00D77DD3"/>
    <w:rsid w:val="00D81943"/>
    <w:rsid w:val="00D81DA8"/>
    <w:rsid w:val="00D8213C"/>
    <w:rsid w:val="00D827D6"/>
    <w:rsid w:val="00D82A09"/>
    <w:rsid w:val="00D83236"/>
    <w:rsid w:val="00D83DF6"/>
    <w:rsid w:val="00D84041"/>
    <w:rsid w:val="00D84378"/>
    <w:rsid w:val="00D8483E"/>
    <w:rsid w:val="00D84A12"/>
    <w:rsid w:val="00D84A90"/>
    <w:rsid w:val="00D8559A"/>
    <w:rsid w:val="00D85D51"/>
    <w:rsid w:val="00D85D99"/>
    <w:rsid w:val="00D9176D"/>
    <w:rsid w:val="00D9292C"/>
    <w:rsid w:val="00D9338F"/>
    <w:rsid w:val="00D936A6"/>
    <w:rsid w:val="00D93975"/>
    <w:rsid w:val="00D939B5"/>
    <w:rsid w:val="00D943AF"/>
    <w:rsid w:val="00D95C3E"/>
    <w:rsid w:val="00D963CB"/>
    <w:rsid w:val="00D96CCF"/>
    <w:rsid w:val="00D96FE0"/>
    <w:rsid w:val="00D97AD5"/>
    <w:rsid w:val="00DA1655"/>
    <w:rsid w:val="00DA171A"/>
    <w:rsid w:val="00DA1837"/>
    <w:rsid w:val="00DA1E6D"/>
    <w:rsid w:val="00DA31EC"/>
    <w:rsid w:val="00DA3613"/>
    <w:rsid w:val="00DA3DAB"/>
    <w:rsid w:val="00DA45C8"/>
    <w:rsid w:val="00DA49E6"/>
    <w:rsid w:val="00DA53F6"/>
    <w:rsid w:val="00DA677D"/>
    <w:rsid w:val="00DA6BFD"/>
    <w:rsid w:val="00DA6E62"/>
    <w:rsid w:val="00DA737B"/>
    <w:rsid w:val="00DA7C20"/>
    <w:rsid w:val="00DA7CA4"/>
    <w:rsid w:val="00DA7F46"/>
    <w:rsid w:val="00DB0B4E"/>
    <w:rsid w:val="00DB1004"/>
    <w:rsid w:val="00DB1888"/>
    <w:rsid w:val="00DB255F"/>
    <w:rsid w:val="00DB32BA"/>
    <w:rsid w:val="00DB37D2"/>
    <w:rsid w:val="00DB3A08"/>
    <w:rsid w:val="00DB43B4"/>
    <w:rsid w:val="00DB4594"/>
    <w:rsid w:val="00DB5C6B"/>
    <w:rsid w:val="00DB5F63"/>
    <w:rsid w:val="00DB6197"/>
    <w:rsid w:val="00DB660D"/>
    <w:rsid w:val="00DB71DD"/>
    <w:rsid w:val="00DC0CE1"/>
    <w:rsid w:val="00DC109C"/>
    <w:rsid w:val="00DC17DD"/>
    <w:rsid w:val="00DC1FA9"/>
    <w:rsid w:val="00DC21FB"/>
    <w:rsid w:val="00DC22A0"/>
    <w:rsid w:val="00DC41BC"/>
    <w:rsid w:val="00DC5115"/>
    <w:rsid w:val="00DC5330"/>
    <w:rsid w:val="00DC56AC"/>
    <w:rsid w:val="00DC5C84"/>
    <w:rsid w:val="00DC6DF7"/>
    <w:rsid w:val="00DC7638"/>
    <w:rsid w:val="00DC7847"/>
    <w:rsid w:val="00DD09BB"/>
    <w:rsid w:val="00DD19AD"/>
    <w:rsid w:val="00DD1A63"/>
    <w:rsid w:val="00DD255B"/>
    <w:rsid w:val="00DD28EA"/>
    <w:rsid w:val="00DD2CBF"/>
    <w:rsid w:val="00DD2F25"/>
    <w:rsid w:val="00DD3F84"/>
    <w:rsid w:val="00DD4A44"/>
    <w:rsid w:val="00DD4CDC"/>
    <w:rsid w:val="00DD4D01"/>
    <w:rsid w:val="00DD54A0"/>
    <w:rsid w:val="00DD5D19"/>
    <w:rsid w:val="00DD6B0F"/>
    <w:rsid w:val="00DD6B15"/>
    <w:rsid w:val="00DD7737"/>
    <w:rsid w:val="00DD7BB9"/>
    <w:rsid w:val="00DE05A2"/>
    <w:rsid w:val="00DE0A17"/>
    <w:rsid w:val="00DE0D1E"/>
    <w:rsid w:val="00DE10BE"/>
    <w:rsid w:val="00DE1928"/>
    <w:rsid w:val="00DE302C"/>
    <w:rsid w:val="00DE3225"/>
    <w:rsid w:val="00DE3753"/>
    <w:rsid w:val="00DE3F21"/>
    <w:rsid w:val="00DE442E"/>
    <w:rsid w:val="00DE4BF3"/>
    <w:rsid w:val="00DE4F84"/>
    <w:rsid w:val="00DE5B4A"/>
    <w:rsid w:val="00DE67C1"/>
    <w:rsid w:val="00DE6875"/>
    <w:rsid w:val="00DE6CC8"/>
    <w:rsid w:val="00DE6EF1"/>
    <w:rsid w:val="00DE711F"/>
    <w:rsid w:val="00DE77F6"/>
    <w:rsid w:val="00DE7E0C"/>
    <w:rsid w:val="00DE7F38"/>
    <w:rsid w:val="00DE7F64"/>
    <w:rsid w:val="00DF09C5"/>
    <w:rsid w:val="00DF0CE4"/>
    <w:rsid w:val="00DF1452"/>
    <w:rsid w:val="00DF19B4"/>
    <w:rsid w:val="00DF216C"/>
    <w:rsid w:val="00DF256F"/>
    <w:rsid w:val="00DF283D"/>
    <w:rsid w:val="00DF2B40"/>
    <w:rsid w:val="00DF30DC"/>
    <w:rsid w:val="00DF4061"/>
    <w:rsid w:val="00DF4C67"/>
    <w:rsid w:val="00DF50EE"/>
    <w:rsid w:val="00DF51E2"/>
    <w:rsid w:val="00DF5304"/>
    <w:rsid w:val="00DF55BA"/>
    <w:rsid w:val="00DF55D9"/>
    <w:rsid w:val="00DF6AB4"/>
    <w:rsid w:val="00DF7BAD"/>
    <w:rsid w:val="00DF7D85"/>
    <w:rsid w:val="00DF7E95"/>
    <w:rsid w:val="00DF7ED8"/>
    <w:rsid w:val="00E00668"/>
    <w:rsid w:val="00E0072C"/>
    <w:rsid w:val="00E01582"/>
    <w:rsid w:val="00E01B4F"/>
    <w:rsid w:val="00E02082"/>
    <w:rsid w:val="00E0257C"/>
    <w:rsid w:val="00E02843"/>
    <w:rsid w:val="00E0301F"/>
    <w:rsid w:val="00E030C6"/>
    <w:rsid w:val="00E03A58"/>
    <w:rsid w:val="00E03D5A"/>
    <w:rsid w:val="00E047E8"/>
    <w:rsid w:val="00E056D3"/>
    <w:rsid w:val="00E0731F"/>
    <w:rsid w:val="00E07789"/>
    <w:rsid w:val="00E07C8D"/>
    <w:rsid w:val="00E10AD1"/>
    <w:rsid w:val="00E10BB4"/>
    <w:rsid w:val="00E10E99"/>
    <w:rsid w:val="00E12096"/>
    <w:rsid w:val="00E1247C"/>
    <w:rsid w:val="00E12BB9"/>
    <w:rsid w:val="00E13946"/>
    <w:rsid w:val="00E142B9"/>
    <w:rsid w:val="00E14A7F"/>
    <w:rsid w:val="00E14D06"/>
    <w:rsid w:val="00E14FC3"/>
    <w:rsid w:val="00E15717"/>
    <w:rsid w:val="00E157D4"/>
    <w:rsid w:val="00E15C8C"/>
    <w:rsid w:val="00E16127"/>
    <w:rsid w:val="00E16F68"/>
    <w:rsid w:val="00E16FCA"/>
    <w:rsid w:val="00E170D8"/>
    <w:rsid w:val="00E178A0"/>
    <w:rsid w:val="00E203DA"/>
    <w:rsid w:val="00E20BBD"/>
    <w:rsid w:val="00E20E27"/>
    <w:rsid w:val="00E216A1"/>
    <w:rsid w:val="00E21FF1"/>
    <w:rsid w:val="00E23172"/>
    <w:rsid w:val="00E233A5"/>
    <w:rsid w:val="00E24846"/>
    <w:rsid w:val="00E2513E"/>
    <w:rsid w:val="00E251AB"/>
    <w:rsid w:val="00E255A1"/>
    <w:rsid w:val="00E25657"/>
    <w:rsid w:val="00E25EBE"/>
    <w:rsid w:val="00E25F05"/>
    <w:rsid w:val="00E26918"/>
    <w:rsid w:val="00E2717E"/>
    <w:rsid w:val="00E276C5"/>
    <w:rsid w:val="00E301D0"/>
    <w:rsid w:val="00E30481"/>
    <w:rsid w:val="00E304E7"/>
    <w:rsid w:val="00E305A0"/>
    <w:rsid w:val="00E30722"/>
    <w:rsid w:val="00E309D5"/>
    <w:rsid w:val="00E30BFD"/>
    <w:rsid w:val="00E30FF8"/>
    <w:rsid w:val="00E32030"/>
    <w:rsid w:val="00E321BF"/>
    <w:rsid w:val="00E32567"/>
    <w:rsid w:val="00E32B1E"/>
    <w:rsid w:val="00E331B1"/>
    <w:rsid w:val="00E33B79"/>
    <w:rsid w:val="00E34619"/>
    <w:rsid w:val="00E34695"/>
    <w:rsid w:val="00E3534F"/>
    <w:rsid w:val="00E361AB"/>
    <w:rsid w:val="00E362C9"/>
    <w:rsid w:val="00E37500"/>
    <w:rsid w:val="00E37FF5"/>
    <w:rsid w:val="00E40DAF"/>
    <w:rsid w:val="00E4155C"/>
    <w:rsid w:val="00E415D0"/>
    <w:rsid w:val="00E41B93"/>
    <w:rsid w:val="00E42868"/>
    <w:rsid w:val="00E428C1"/>
    <w:rsid w:val="00E42A54"/>
    <w:rsid w:val="00E42AC8"/>
    <w:rsid w:val="00E45892"/>
    <w:rsid w:val="00E45AAD"/>
    <w:rsid w:val="00E466E5"/>
    <w:rsid w:val="00E4777E"/>
    <w:rsid w:val="00E477C3"/>
    <w:rsid w:val="00E47E56"/>
    <w:rsid w:val="00E50115"/>
    <w:rsid w:val="00E50C24"/>
    <w:rsid w:val="00E50CE4"/>
    <w:rsid w:val="00E52151"/>
    <w:rsid w:val="00E533B0"/>
    <w:rsid w:val="00E53634"/>
    <w:rsid w:val="00E542B9"/>
    <w:rsid w:val="00E547AD"/>
    <w:rsid w:val="00E5487D"/>
    <w:rsid w:val="00E548E6"/>
    <w:rsid w:val="00E556C5"/>
    <w:rsid w:val="00E557A0"/>
    <w:rsid w:val="00E559F2"/>
    <w:rsid w:val="00E55A97"/>
    <w:rsid w:val="00E55F2E"/>
    <w:rsid w:val="00E565E8"/>
    <w:rsid w:val="00E567A5"/>
    <w:rsid w:val="00E57DC0"/>
    <w:rsid w:val="00E60CBD"/>
    <w:rsid w:val="00E6157D"/>
    <w:rsid w:val="00E619AE"/>
    <w:rsid w:val="00E62AEB"/>
    <w:rsid w:val="00E62FDD"/>
    <w:rsid w:val="00E6413D"/>
    <w:rsid w:val="00E64C04"/>
    <w:rsid w:val="00E64D22"/>
    <w:rsid w:val="00E64F59"/>
    <w:rsid w:val="00E657FA"/>
    <w:rsid w:val="00E65995"/>
    <w:rsid w:val="00E670FA"/>
    <w:rsid w:val="00E6780A"/>
    <w:rsid w:val="00E7140D"/>
    <w:rsid w:val="00E72736"/>
    <w:rsid w:val="00E740CE"/>
    <w:rsid w:val="00E7446B"/>
    <w:rsid w:val="00E75435"/>
    <w:rsid w:val="00E75C97"/>
    <w:rsid w:val="00E75D31"/>
    <w:rsid w:val="00E76107"/>
    <w:rsid w:val="00E76B5E"/>
    <w:rsid w:val="00E77FB8"/>
    <w:rsid w:val="00E81CAE"/>
    <w:rsid w:val="00E822AD"/>
    <w:rsid w:val="00E822E4"/>
    <w:rsid w:val="00E827CB"/>
    <w:rsid w:val="00E82AF4"/>
    <w:rsid w:val="00E82D9C"/>
    <w:rsid w:val="00E83907"/>
    <w:rsid w:val="00E83A98"/>
    <w:rsid w:val="00E83C1B"/>
    <w:rsid w:val="00E83D38"/>
    <w:rsid w:val="00E84ABC"/>
    <w:rsid w:val="00E84E07"/>
    <w:rsid w:val="00E84FEF"/>
    <w:rsid w:val="00E8592C"/>
    <w:rsid w:val="00E85F8D"/>
    <w:rsid w:val="00E86435"/>
    <w:rsid w:val="00E86C5D"/>
    <w:rsid w:val="00E86EEE"/>
    <w:rsid w:val="00E8735C"/>
    <w:rsid w:val="00E905ED"/>
    <w:rsid w:val="00E907AD"/>
    <w:rsid w:val="00E91A64"/>
    <w:rsid w:val="00E91B34"/>
    <w:rsid w:val="00E926E8"/>
    <w:rsid w:val="00E93586"/>
    <w:rsid w:val="00E9367E"/>
    <w:rsid w:val="00E93A2D"/>
    <w:rsid w:val="00E943C9"/>
    <w:rsid w:val="00E94847"/>
    <w:rsid w:val="00E94ACC"/>
    <w:rsid w:val="00E95216"/>
    <w:rsid w:val="00E96585"/>
    <w:rsid w:val="00E970DE"/>
    <w:rsid w:val="00E97108"/>
    <w:rsid w:val="00E97683"/>
    <w:rsid w:val="00E977DF"/>
    <w:rsid w:val="00EA043A"/>
    <w:rsid w:val="00EA07EF"/>
    <w:rsid w:val="00EA0FFA"/>
    <w:rsid w:val="00EA1189"/>
    <w:rsid w:val="00EA2E26"/>
    <w:rsid w:val="00EA3540"/>
    <w:rsid w:val="00EA4447"/>
    <w:rsid w:val="00EA5D84"/>
    <w:rsid w:val="00EA6031"/>
    <w:rsid w:val="00EA715D"/>
    <w:rsid w:val="00EA7732"/>
    <w:rsid w:val="00EA77AF"/>
    <w:rsid w:val="00EB03DD"/>
    <w:rsid w:val="00EB0748"/>
    <w:rsid w:val="00EB0E29"/>
    <w:rsid w:val="00EB15DD"/>
    <w:rsid w:val="00EB1C3F"/>
    <w:rsid w:val="00EB1DE7"/>
    <w:rsid w:val="00EB30EC"/>
    <w:rsid w:val="00EB3A5B"/>
    <w:rsid w:val="00EB48E3"/>
    <w:rsid w:val="00EB4A5B"/>
    <w:rsid w:val="00EB55EE"/>
    <w:rsid w:val="00EB5B80"/>
    <w:rsid w:val="00EB5F9A"/>
    <w:rsid w:val="00EB62EB"/>
    <w:rsid w:val="00EB7BD1"/>
    <w:rsid w:val="00EB7C12"/>
    <w:rsid w:val="00EC0AA1"/>
    <w:rsid w:val="00EC0CA7"/>
    <w:rsid w:val="00EC1EEB"/>
    <w:rsid w:val="00EC334A"/>
    <w:rsid w:val="00EC39E4"/>
    <w:rsid w:val="00EC408B"/>
    <w:rsid w:val="00EC5E5A"/>
    <w:rsid w:val="00EC6A0C"/>
    <w:rsid w:val="00EC6B93"/>
    <w:rsid w:val="00EC6C57"/>
    <w:rsid w:val="00EC7810"/>
    <w:rsid w:val="00ED041B"/>
    <w:rsid w:val="00ED057E"/>
    <w:rsid w:val="00ED15C7"/>
    <w:rsid w:val="00ED17E4"/>
    <w:rsid w:val="00ED1952"/>
    <w:rsid w:val="00ED1A46"/>
    <w:rsid w:val="00ED1BEE"/>
    <w:rsid w:val="00ED26E8"/>
    <w:rsid w:val="00ED29F7"/>
    <w:rsid w:val="00ED3084"/>
    <w:rsid w:val="00ED485A"/>
    <w:rsid w:val="00ED4AE6"/>
    <w:rsid w:val="00ED4B69"/>
    <w:rsid w:val="00ED55F7"/>
    <w:rsid w:val="00ED5B03"/>
    <w:rsid w:val="00ED63B4"/>
    <w:rsid w:val="00ED7453"/>
    <w:rsid w:val="00EE06A4"/>
    <w:rsid w:val="00EE12E7"/>
    <w:rsid w:val="00EE1CFE"/>
    <w:rsid w:val="00EE2803"/>
    <w:rsid w:val="00EE3041"/>
    <w:rsid w:val="00EE344E"/>
    <w:rsid w:val="00EE3C80"/>
    <w:rsid w:val="00EE3EE2"/>
    <w:rsid w:val="00EE45EB"/>
    <w:rsid w:val="00EE575F"/>
    <w:rsid w:val="00EE59A1"/>
    <w:rsid w:val="00EE651D"/>
    <w:rsid w:val="00EE67AC"/>
    <w:rsid w:val="00EE6FA7"/>
    <w:rsid w:val="00EF00FB"/>
    <w:rsid w:val="00EF0833"/>
    <w:rsid w:val="00EF0F31"/>
    <w:rsid w:val="00EF136B"/>
    <w:rsid w:val="00EF1713"/>
    <w:rsid w:val="00EF1E45"/>
    <w:rsid w:val="00EF1F12"/>
    <w:rsid w:val="00EF21B3"/>
    <w:rsid w:val="00EF40C2"/>
    <w:rsid w:val="00EF40DD"/>
    <w:rsid w:val="00EF4230"/>
    <w:rsid w:val="00EF4A64"/>
    <w:rsid w:val="00EF4E80"/>
    <w:rsid w:val="00EF5CD7"/>
    <w:rsid w:val="00EF7197"/>
    <w:rsid w:val="00EF71F1"/>
    <w:rsid w:val="00EF7C6E"/>
    <w:rsid w:val="00F00610"/>
    <w:rsid w:val="00F00F41"/>
    <w:rsid w:val="00F0171B"/>
    <w:rsid w:val="00F01D2B"/>
    <w:rsid w:val="00F01F48"/>
    <w:rsid w:val="00F02D0F"/>
    <w:rsid w:val="00F0394D"/>
    <w:rsid w:val="00F041E8"/>
    <w:rsid w:val="00F04884"/>
    <w:rsid w:val="00F04B0F"/>
    <w:rsid w:val="00F078DE"/>
    <w:rsid w:val="00F10BF5"/>
    <w:rsid w:val="00F10CE8"/>
    <w:rsid w:val="00F10EF3"/>
    <w:rsid w:val="00F11395"/>
    <w:rsid w:val="00F12491"/>
    <w:rsid w:val="00F134BD"/>
    <w:rsid w:val="00F14011"/>
    <w:rsid w:val="00F14259"/>
    <w:rsid w:val="00F14D64"/>
    <w:rsid w:val="00F14DCB"/>
    <w:rsid w:val="00F1635D"/>
    <w:rsid w:val="00F16D93"/>
    <w:rsid w:val="00F16F16"/>
    <w:rsid w:val="00F171AB"/>
    <w:rsid w:val="00F203A5"/>
    <w:rsid w:val="00F20B76"/>
    <w:rsid w:val="00F2153A"/>
    <w:rsid w:val="00F21B8E"/>
    <w:rsid w:val="00F22B12"/>
    <w:rsid w:val="00F232BF"/>
    <w:rsid w:val="00F23594"/>
    <w:rsid w:val="00F24774"/>
    <w:rsid w:val="00F2505C"/>
    <w:rsid w:val="00F251A9"/>
    <w:rsid w:val="00F25E18"/>
    <w:rsid w:val="00F266DC"/>
    <w:rsid w:val="00F26A76"/>
    <w:rsid w:val="00F26AE7"/>
    <w:rsid w:val="00F27786"/>
    <w:rsid w:val="00F27A8B"/>
    <w:rsid w:val="00F320CE"/>
    <w:rsid w:val="00F329A0"/>
    <w:rsid w:val="00F32B92"/>
    <w:rsid w:val="00F33F5B"/>
    <w:rsid w:val="00F34AFD"/>
    <w:rsid w:val="00F35BB4"/>
    <w:rsid w:val="00F3612D"/>
    <w:rsid w:val="00F367C7"/>
    <w:rsid w:val="00F36A04"/>
    <w:rsid w:val="00F371E1"/>
    <w:rsid w:val="00F37EDB"/>
    <w:rsid w:val="00F37EE7"/>
    <w:rsid w:val="00F405CE"/>
    <w:rsid w:val="00F40C2C"/>
    <w:rsid w:val="00F41025"/>
    <w:rsid w:val="00F43D60"/>
    <w:rsid w:val="00F443C1"/>
    <w:rsid w:val="00F44AA9"/>
    <w:rsid w:val="00F451B9"/>
    <w:rsid w:val="00F45638"/>
    <w:rsid w:val="00F45E38"/>
    <w:rsid w:val="00F46320"/>
    <w:rsid w:val="00F46FFA"/>
    <w:rsid w:val="00F47D2C"/>
    <w:rsid w:val="00F506AA"/>
    <w:rsid w:val="00F50ADC"/>
    <w:rsid w:val="00F50B63"/>
    <w:rsid w:val="00F50ED5"/>
    <w:rsid w:val="00F52417"/>
    <w:rsid w:val="00F52429"/>
    <w:rsid w:val="00F52548"/>
    <w:rsid w:val="00F5302F"/>
    <w:rsid w:val="00F53A10"/>
    <w:rsid w:val="00F53BAF"/>
    <w:rsid w:val="00F540A1"/>
    <w:rsid w:val="00F554CE"/>
    <w:rsid w:val="00F556AA"/>
    <w:rsid w:val="00F556D7"/>
    <w:rsid w:val="00F55742"/>
    <w:rsid w:val="00F5658B"/>
    <w:rsid w:val="00F56697"/>
    <w:rsid w:val="00F56DE5"/>
    <w:rsid w:val="00F576DE"/>
    <w:rsid w:val="00F57741"/>
    <w:rsid w:val="00F57B8B"/>
    <w:rsid w:val="00F60C0C"/>
    <w:rsid w:val="00F60FFF"/>
    <w:rsid w:val="00F6135C"/>
    <w:rsid w:val="00F6151C"/>
    <w:rsid w:val="00F6197A"/>
    <w:rsid w:val="00F62146"/>
    <w:rsid w:val="00F6260B"/>
    <w:rsid w:val="00F63AF8"/>
    <w:rsid w:val="00F645AE"/>
    <w:rsid w:val="00F6495D"/>
    <w:rsid w:val="00F64AF5"/>
    <w:rsid w:val="00F64B35"/>
    <w:rsid w:val="00F65059"/>
    <w:rsid w:val="00F65C46"/>
    <w:rsid w:val="00F65D75"/>
    <w:rsid w:val="00F65DD9"/>
    <w:rsid w:val="00F6658D"/>
    <w:rsid w:val="00F66666"/>
    <w:rsid w:val="00F66EE4"/>
    <w:rsid w:val="00F67494"/>
    <w:rsid w:val="00F67754"/>
    <w:rsid w:val="00F67E40"/>
    <w:rsid w:val="00F70019"/>
    <w:rsid w:val="00F70197"/>
    <w:rsid w:val="00F70531"/>
    <w:rsid w:val="00F71A49"/>
    <w:rsid w:val="00F71B32"/>
    <w:rsid w:val="00F723D2"/>
    <w:rsid w:val="00F7247E"/>
    <w:rsid w:val="00F724DF"/>
    <w:rsid w:val="00F72825"/>
    <w:rsid w:val="00F72FBA"/>
    <w:rsid w:val="00F73080"/>
    <w:rsid w:val="00F73862"/>
    <w:rsid w:val="00F73FDF"/>
    <w:rsid w:val="00F74A7D"/>
    <w:rsid w:val="00F750DD"/>
    <w:rsid w:val="00F77CD7"/>
    <w:rsid w:val="00F77FE5"/>
    <w:rsid w:val="00F80546"/>
    <w:rsid w:val="00F81EF0"/>
    <w:rsid w:val="00F82B81"/>
    <w:rsid w:val="00F8309C"/>
    <w:rsid w:val="00F836B9"/>
    <w:rsid w:val="00F84BE8"/>
    <w:rsid w:val="00F8521B"/>
    <w:rsid w:val="00F85846"/>
    <w:rsid w:val="00F85C8E"/>
    <w:rsid w:val="00F85F2B"/>
    <w:rsid w:val="00F87443"/>
    <w:rsid w:val="00F901E0"/>
    <w:rsid w:val="00F90556"/>
    <w:rsid w:val="00F9059E"/>
    <w:rsid w:val="00F90D05"/>
    <w:rsid w:val="00F90F7F"/>
    <w:rsid w:val="00F913AF"/>
    <w:rsid w:val="00F9254C"/>
    <w:rsid w:val="00F941E4"/>
    <w:rsid w:val="00F94403"/>
    <w:rsid w:val="00F9448E"/>
    <w:rsid w:val="00F95077"/>
    <w:rsid w:val="00F95654"/>
    <w:rsid w:val="00F9579C"/>
    <w:rsid w:val="00F95BA1"/>
    <w:rsid w:val="00F95E2C"/>
    <w:rsid w:val="00F96263"/>
    <w:rsid w:val="00F962FD"/>
    <w:rsid w:val="00F96528"/>
    <w:rsid w:val="00F96F73"/>
    <w:rsid w:val="00F9782F"/>
    <w:rsid w:val="00FA0540"/>
    <w:rsid w:val="00FA07E0"/>
    <w:rsid w:val="00FA0E0F"/>
    <w:rsid w:val="00FA0E87"/>
    <w:rsid w:val="00FA11DA"/>
    <w:rsid w:val="00FA1497"/>
    <w:rsid w:val="00FA1C78"/>
    <w:rsid w:val="00FA1EDE"/>
    <w:rsid w:val="00FA25CC"/>
    <w:rsid w:val="00FA270B"/>
    <w:rsid w:val="00FA3376"/>
    <w:rsid w:val="00FA3598"/>
    <w:rsid w:val="00FA4671"/>
    <w:rsid w:val="00FA473E"/>
    <w:rsid w:val="00FA4C0A"/>
    <w:rsid w:val="00FA5C64"/>
    <w:rsid w:val="00FA65A1"/>
    <w:rsid w:val="00FA66A1"/>
    <w:rsid w:val="00FA6A3E"/>
    <w:rsid w:val="00FA6EBC"/>
    <w:rsid w:val="00FA7258"/>
    <w:rsid w:val="00FA79E8"/>
    <w:rsid w:val="00FA7A54"/>
    <w:rsid w:val="00FB0187"/>
    <w:rsid w:val="00FB07FB"/>
    <w:rsid w:val="00FB0E5A"/>
    <w:rsid w:val="00FB11A5"/>
    <w:rsid w:val="00FB1C58"/>
    <w:rsid w:val="00FB1D81"/>
    <w:rsid w:val="00FB2370"/>
    <w:rsid w:val="00FB2CCA"/>
    <w:rsid w:val="00FB310B"/>
    <w:rsid w:val="00FB31EC"/>
    <w:rsid w:val="00FB3E3C"/>
    <w:rsid w:val="00FB4505"/>
    <w:rsid w:val="00FB6116"/>
    <w:rsid w:val="00FB66EF"/>
    <w:rsid w:val="00FB734B"/>
    <w:rsid w:val="00FC05DC"/>
    <w:rsid w:val="00FC0AF1"/>
    <w:rsid w:val="00FC11D7"/>
    <w:rsid w:val="00FC1411"/>
    <w:rsid w:val="00FC1649"/>
    <w:rsid w:val="00FC1C20"/>
    <w:rsid w:val="00FC2D88"/>
    <w:rsid w:val="00FC4757"/>
    <w:rsid w:val="00FC4960"/>
    <w:rsid w:val="00FC511A"/>
    <w:rsid w:val="00FC51E3"/>
    <w:rsid w:val="00FC668B"/>
    <w:rsid w:val="00FC79B7"/>
    <w:rsid w:val="00FC7AA0"/>
    <w:rsid w:val="00FC7CFF"/>
    <w:rsid w:val="00FD103C"/>
    <w:rsid w:val="00FD1597"/>
    <w:rsid w:val="00FD3894"/>
    <w:rsid w:val="00FD4712"/>
    <w:rsid w:val="00FD4738"/>
    <w:rsid w:val="00FD55CB"/>
    <w:rsid w:val="00FD655E"/>
    <w:rsid w:val="00FD71FE"/>
    <w:rsid w:val="00FD77F5"/>
    <w:rsid w:val="00FD7C50"/>
    <w:rsid w:val="00FE040C"/>
    <w:rsid w:val="00FE0F82"/>
    <w:rsid w:val="00FE1089"/>
    <w:rsid w:val="00FE1695"/>
    <w:rsid w:val="00FE1A29"/>
    <w:rsid w:val="00FE1A2C"/>
    <w:rsid w:val="00FE3F1C"/>
    <w:rsid w:val="00FE4CBE"/>
    <w:rsid w:val="00FE562A"/>
    <w:rsid w:val="00FE5CD7"/>
    <w:rsid w:val="00FE5EC8"/>
    <w:rsid w:val="00FE6DE5"/>
    <w:rsid w:val="00FE7A12"/>
    <w:rsid w:val="00FF1149"/>
    <w:rsid w:val="00FF1697"/>
    <w:rsid w:val="00FF1736"/>
    <w:rsid w:val="00FF2210"/>
    <w:rsid w:val="00FF313E"/>
    <w:rsid w:val="00FF4828"/>
    <w:rsid w:val="00FF4F2C"/>
    <w:rsid w:val="00FF6014"/>
    <w:rsid w:val="00FF6193"/>
    <w:rsid w:val="00FF6928"/>
    <w:rsid w:val="00FF6A6E"/>
    <w:rsid w:val="00FF6CD5"/>
    <w:rsid w:val="00F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6C557"/>
  <w15:docId w15:val="{CF3D08A1-FB84-47DC-A867-B1947B5C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BA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006"/>
  </w:style>
  <w:style w:type="paragraph" w:styleId="Footer">
    <w:name w:val="footer"/>
    <w:basedOn w:val="Normal"/>
    <w:link w:val="FooterChar"/>
    <w:uiPriority w:val="99"/>
    <w:unhideWhenUsed/>
    <w:rsid w:val="0048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006"/>
  </w:style>
  <w:style w:type="table" w:styleId="TableGrid">
    <w:name w:val="Table Grid"/>
    <w:basedOn w:val="TableNormal"/>
    <w:uiPriority w:val="39"/>
    <w:rsid w:val="00E64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A7E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7E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7E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7E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7E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C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39AB"/>
    <w:rPr>
      <w:color w:val="0563C1"/>
      <w:u w:val="single"/>
    </w:rPr>
  </w:style>
  <w:style w:type="table" w:styleId="PlainTable1">
    <w:name w:val="Plain Table 1"/>
    <w:basedOn w:val="TableNormal"/>
    <w:uiPriority w:val="41"/>
    <w:rsid w:val="00014E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4">
    <w:name w:val="Grid Table 2 Accent 4"/>
    <w:basedOn w:val="TableNormal"/>
    <w:uiPriority w:val="47"/>
    <w:rsid w:val="0002401B"/>
    <w:pPr>
      <w:spacing w:after="0" w:line="240" w:lineRule="auto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7Colorful">
    <w:name w:val="Grid Table 7 Colorful"/>
    <w:basedOn w:val="TableNormal"/>
    <w:uiPriority w:val="52"/>
    <w:rsid w:val="009968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Grid1">
    <w:name w:val="Table Grid1"/>
    <w:basedOn w:val="TableNormal"/>
    <w:next w:val="TableGrid"/>
    <w:uiPriority w:val="39"/>
    <w:rsid w:val="008C5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50C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fontmediumbold">
    <w:name w:val="fontmediumbold"/>
    <w:basedOn w:val="DefaultParagraphFont"/>
    <w:rsid w:val="00685FDD"/>
  </w:style>
  <w:style w:type="table" w:customStyle="1" w:styleId="GridTable5Dark-Accent41">
    <w:name w:val="Grid Table 5 Dark - Accent 41"/>
    <w:basedOn w:val="TableNormal"/>
    <w:next w:val="GridTable5Dark-Accent4"/>
    <w:uiPriority w:val="50"/>
    <w:rsid w:val="007B4656"/>
    <w:pPr>
      <w:spacing w:after="0" w:line="240" w:lineRule="auto"/>
    </w:pPr>
    <w:rPr>
      <w:rFonts w:eastAsia="Calibri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4">
    <w:name w:val="Grid Table 5 Dark Accent 4"/>
    <w:basedOn w:val="TableNormal"/>
    <w:uiPriority w:val="50"/>
    <w:rsid w:val="007B46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524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B17BF"/>
    <w:rPr>
      <w:color w:val="954F72"/>
      <w:u w:val="single"/>
    </w:rPr>
  </w:style>
  <w:style w:type="paragraph" w:customStyle="1" w:styleId="msonormal0">
    <w:name w:val="msonormal"/>
    <w:basedOn w:val="Normal"/>
    <w:rsid w:val="002B1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xl67">
    <w:name w:val="xl67"/>
    <w:basedOn w:val="Normal"/>
    <w:rsid w:val="002B17BF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en-US"/>
    </w:rPr>
  </w:style>
  <w:style w:type="paragraph" w:customStyle="1" w:styleId="xl68">
    <w:name w:val="xl68"/>
    <w:basedOn w:val="Normal"/>
    <w:rsid w:val="002B17BF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xl69">
    <w:name w:val="xl69"/>
    <w:basedOn w:val="Normal"/>
    <w:rsid w:val="002B17BF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xl70">
    <w:name w:val="xl70"/>
    <w:basedOn w:val="Normal"/>
    <w:rsid w:val="002B17BF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xl71">
    <w:name w:val="xl71"/>
    <w:basedOn w:val="Normal"/>
    <w:rsid w:val="002B17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xl72">
    <w:name w:val="xl72"/>
    <w:basedOn w:val="Normal"/>
    <w:rsid w:val="002B17BF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xl74">
    <w:name w:val="xl74"/>
    <w:basedOn w:val="Normal"/>
    <w:rsid w:val="002B17BF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en-US"/>
    </w:rPr>
  </w:style>
  <w:style w:type="paragraph" w:customStyle="1" w:styleId="xl75">
    <w:name w:val="xl75"/>
    <w:basedOn w:val="Normal"/>
    <w:rsid w:val="002B17BF"/>
    <w:pPr>
      <w:pBdr>
        <w:top w:val="double" w:sz="6" w:space="0" w:color="3F3F3F"/>
        <w:left w:val="double" w:sz="6" w:space="0" w:color="3F3F3F"/>
        <w:bottom w:val="double" w:sz="6" w:space="0" w:color="3F3F3F"/>
        <w:right w:val="double" w:sz="6" w:space="0" w:color="3F3F3F"/>
      </w:pBdr>
      <w:shd w:val="clear" w:color="000000" w:fill="A5A5A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US"/>
    </w:rPr>
  </w:style>
  <w:style w:type="paragraph" w:customStyle="1" w:styleId="xl76">
    <w:name w:val="xl76"/>
    <w:basedOn w:val="Normal"/>
    <w:rsid w:val="002B17BF"/>
    <w:pPr>
      <w:pBdr>
        <w:top w:val="double" w:sz="6" w:space="0" w:color="3F3F3F"/>
        <w:left w:val="double" w:sz="6" w:space="0" w:color="3F3F3F"/>
        <w:bottom w:val="double" w:sz="6" w:space="0" w:color="3F3F3F"/>
        <w:right w:val="double" w:sz="6" w:space="0" w:color="3F3F3F"/>
      </w:pBdr>
      <w:shd w:val="clear" w:color="000000" w:fill="A5A5A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US"/>
    </w:rPr>
  </w:style>
  <w:style w:type="paragraph" w:customStyle="1" w:styleId="xl77">
    <w:name w:val="xl77"/>
    <w:basedOn w:val="Normal"/>
    <w:rsid w:val="002B17BF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xl78">
    <w:name w:val="xl78"/>
    <w:basedOn w:val="Normal"/>
    <w:rsid w:val="002B17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customStyle="1" w:styleId="xl79">
    <w:name w:val="xl79"/>
    <w:basedOn w:val="Normal"/>
    <w:rsid w:val="002B17BF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xl80">
    <w:name w:val="xl80"/>
    <w:basedOn w:val="Normal"/>
    <w:rsid w:val="002B17BF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customStyle="1" w:styleId="xl81">
    <w:name w:val="xl81"/>
    <w:basedOn w:val="Normal"/>
    <w:rsid w:val="002B17BF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en-US"/>
    </w:rPr>
  </w:style>
  <w:style w:type="paragraph" w:customStyle="1" w:styleId="xl82">
    <w:name w:val="xl82"/>
    <w:basedOn w:val="Normal"/>
    <w:rsid w:val="002B17BF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xl83">
    <w:name w:val="xl83"/>
    <w:basedOn w:val="Normal"/>
    <w:rsid w:val="002B17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GridTable1Light-Accent1">
    <w:name w:val="Grid Table 1 Light Accent 1"/>
    <w:basedOn w:val="TableNormal"/>
    <w:uiPriority w:val="46"/>
    <w:rsid w:val="00EE3EE2"/>
    <w:pPr>
      <w:spacing w:after="0" w:line="240" w:lineRule="auto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EE3E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75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4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72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38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91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8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0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61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8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8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70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5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4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7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5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2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69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345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5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0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0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johnso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B9B96EB6931441B410AFFD9A410A8A" ma:contentTypeVersion="11" ma:contentTypeDescription="Create a new document." ma:contentTypeScope="" ma:versionID="00cd6f08337357e547c0cac61beab729">
  <xsd:schema xmlns:xsd="http://www.w3.org/2001/XMLSchema" xmlns:xs="http://www.w3.org/2001/XMLSchema" xmlns:p="http://schemas.microsoft.com/office/2006/metadata/properties" xmlns:ns3="b17afd90-aad7-459d-bede-366959e7e769" xmlns:ns4="55a6ea23-daff-41b0-9402-2e04f83e58bd" targetNamespace="http://schemas.microsoft.com/office/2006/metadata/properties" ma:root="true" ma:fieldsID="e11b411217ca096a9d698257e7618929" ns3:_="" ns4:_="">
    <xsd:import namespace="b17afd90-aad7-459d-bede-366959e7e769"/>
    <xsd:import namespace="55a6ea23-daff-41b0-9402-2e04f83e58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afd90-aad7-459d-bede-366959e7e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6ea23-daff-41b0-9402-2e04f83e58b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5a6ea23-daff-41b0-9402-2e04f83e58bd">
      <UserInfo>
        <DisplayName>Del Rosario, Vince J.</DisplayName>
        <AccountId>299</AccountId>
        <AccountType/>
      </UserInfo>
      <UserInfo>
        <DisplayName>Takada, Hiroyuki</DisplayName>
        <AccountId>300</AccountId>
        <AccountType/>
      </UserInfo>
      <UserInfo>
        <DisplayName>Orquillas, Roxanne</DisplayName>
        <AccountId>301</AccountId>
        <AccountType/>
      </UserInfo>
      <UserInfo>
        <DisplayName>Echavez, Mark L. A.</DisplayName>
        <AccountId>302</AccountId>
        <AccountType/>
      </UserInfo>
      <UserInfo>
        <DisplayName>Peralta, Janezel</DisplayName>
        <AccountId>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811869F-1070-49E2-A305-7A54B34F7A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26FCF0-457D-4F20-BD02-05C0331C1A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E39B6A-21D5-4FD8-B600-85D35957DE11}"/>
</file>

<file path=customXml/itemProps4.xml><?xml version="1.0" encoding="utf-8"?>
<ds:datastoreItem xmlns:ds="http://schemas.openxmlformats.org/officeDocument/2006/customXml" ds:itemID="{A2FDD3C8-B515-4D84-AF1F-D7D5A0E8A0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236020b0-6d69-48c1-9bb5-c586c1062b70}" enabled="1" method="Privileged" siteId="{cf36141c-ddd7-45a7-b073-111f66d0b30c}" removed="0"/>
  <clbl:label id="{5fae8262-b78e-4366-8929-a5d6aac95320}" enabled="1" method="Privileged" siteId="{cf36141c-ddd7-45a7-b073-111f66d0b30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74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Kenny Cheng</dc:creator>
  <cp:lastModifiedBy>Peralta, Janezel</cp:lastModifiedBy>
  <cp:revision>5</cp:revision>
  <cp:lastPrinted>2020-03-04T18:44:00Z</cp:lastPrinted>
  <dcterms:created xsi:type="dcterms:W3CDTF">2022-07-07T10:36:00Z</dcterms:created>
  <dcterms:modified xsi:type="dcterms:W3CDTF">2022-07-07T11:49:00Z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  <property fmtid="{D5CDD505-2E9C-101B-9397-08002B2CF9AE}" pid="3" name="ContentTypeId">
    <vt:lpwstr>0x0101008DB9B96EB6931441B410AFFD9A410A8A</vt:lpwstr>
  </property>
  <property fmtid="{D5CDD505-2E9C-101B-9397-08002B2CF9AE}" pid="4" name="MSIP_Label_236020b0-6d69-48c1-9bb5-c586c1062b70_Enabled">
    <vt:lpwstr>True</vt:lpwstr>
  </property>
  <property fmtid="{D5CDD505-2E9C-101B-9397-08002B2CF9AE}" pid="5" name="MSIP_Label_236020b0-6d69-48c1-9bb5-c586c1062b70_SiteId">
    <vt:lpwstr>cf36141c-ddd7-45a7-b073-111f66d0b30c</vt:lpwstr>
  </property>
  <property fmtid="{D5CDD505-2E9C-101B-9397-08002B2CF9AE}" pid="6" name="MSIP_Label_236020b0-6d69-48c1-9bb5-c586c1062b70_Owner">
    <vt:lpwstr>krishna.p.jayarajan@avanade.com</vt:lpwstr>
  </property>
  <property fmtid="{D5CDD505-2E9C-101B-9397-08002B2CF9AE}" pid="7" name="MSIP_Label_236020b0-6d69-48c1-9bb5-c586c1062b70_SetDate">
    <vt:lpwstr>2019-02-04T19:37:55.0173723Z</vt:lpwstr>
  </property>
  <property fmtid="{D5CDD505-2E9C-101B-9397-08002B2CF9AE}" pid="8" name="MSIP_Label_236020b0-6d69-48c1-9bb5-c586c1062b70_Name">
    <vt:lpwstr>Confidential</vt:lpwstr>
  </property>
  <property fmtid="{D5CDD505-2E9C-101B-9397-08002B2CF9AE}" pid="9" name="MSIP_Label_236020b0-6d69-48c1-9bb5-c586c1062b70_Application">
    <vt:lpwstr>Microsoft Azure Information Protection</vt:lpwstr>
  </property>
  <property fmtid="{D5CDD505-2E9C-101B-9397-08002B2CF9AE}" pid="10" name="MSIP_Label_236020b0-6d69-48c1-9bb5-c586c1062b70_Extended_MSFT_Method">
    <vt:lpwstr>Automatic</vt:lpwstr>
  </property>
  <property fmtid="{D5CDD505-2E9C-101B-9397-08002B2CF9AE}" pid="11" name="MSIP_Label_5fae8262-b78e-4366-8929-a5d6aac95320_Enabled">
    <vt:lpwstr>True</vt:lpwstr>
  </property>
  <property fmtid="{D5CDD505-2E9C-101B-9397-08002B2CF9AE}" pid="12" name="MSIP_Label_5fae8262-b78e-4366-8929-a5d6aac95320_SiteId">
    <vt:lpwstr>cf36141c-ddd7-45a7-b073-111f66d0b30c</vt:lpwstr>
  </property>
  <property fmtid="{D5CDD505-2E9C-101B-9397-08002B2CF9AE}" pid="13" name="MSIP_Label_5fae8262-b78e-4366-8929-a5d6aac95320_SetDate">
    <vt:lpwstr>2019-02-04T19:37:55.0173723Z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Extended_MSFT_Method">
    <vt:lpwstr>Automatic</vt:lpwstr>
  </property>
</Properties>
</file>